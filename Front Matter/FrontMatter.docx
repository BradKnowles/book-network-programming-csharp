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DF09" w14:textId="77777777" w:rsidR="00D530B9" w:rsidRPr="00B23D38" w:rsidRDefault="00D530B9" w:rsidP="00D530B9">
      <w:pPr>
        <w:pStyle w:val="HX-BookTitle"/>
      </w:pPr>
      <w:r>
        <w:t>&lt;Title Name&gt;</w:t>
      </w:r>
    </w:p>
    <w:p w14:paraId="38A73AE3" w14:textId="77777777" w:rsidR="008D413A" w:rsidRPr="008D413A" w:rsidRDefault="008D413A" w:rsidP="00EE6B76">
      <w:pPr>
        <w:pStyle w:val="P-Regular"/>
      </w:pPr>
    </w:p>
    <w:p w14:paraId="028AE7EA" w14:textId="77777777" w:rsidR="008D413A" w:rsidRPr="008D413A" w:rsidRDefault="008D413A" w:rsidP="00EE6B76">
      <w:pPr>
        <w:pStyle w:val="P-Regular"/>
      </w:pPr>
    </w:p>
    <w:p w14:paraId="33D16172" w14:textId="77777777" w:rsidR="00D530B9" w:rsidRPr="008D413A" w:rsidRDefault="00D530B9" w:rsidP="00D530B9">
      <w:pPr>
        <w:pStyle w:val="HX-BookSubtitle"/>
      </w:pPr>
      <w:r>
        <w:t>&lt;Book Subtitle&gt;</w:t>
      </w:r>
    </w:p>
    <w:p w14:paraId="79B87C5C" w14:textId="77777777" w:rsidR="008D413A" w:rsidRPr="008D413A" w:rsidRDefault="008D413A" w:rsidP="00EE6B76">
      <w:pPr>
        <w:pStyle w:val="P-Regular"/>
      </w:pPr>
    </w:p>
    <w:p w14:paraId="3587DD6B" w14:textId="77777777" w:rsidR="008D413A" w:rsidRPr="008D413A" w:rsidRDefault="008D413A" w:rsidP="00EE6B76">
      <w:pPr>
        <w:pStyle w:val="P-Regular"/>
      </w:pPr>
    </w:p>
    <w:p w14:paraId="38461F6C" w14:textId="77777777" w:rsidR="008D413A" w:rsidRPr="008D413A" w:rsidRDefault="008D413A" w:rsidP="00EE6B76">
      <w:pPr>
        <w:pStyle w:val="P-Regular"/>
      </w:pPr>
    </w:p>
    <w:p w14:paraId="4B875D09" w14:textId="77777777" w:rsidR="00D530B9" w:rsidRDefault="00D530B9" w:rsidP="00D530B9">
      <w:pPr>
        <w:pStyle w:val="HX-BookAuthor"/>
      </w:pPr>
      <w:r>
        <w:t>&lt;Author Name/s&gt;</w:t>
      </w:r>
    </w:p>
    <w:p w14:paraId="21E0C17C" w14:textId="77777777" w:rsidR="00D530B9" w:rsidRPr="00A30EFE" w:rsidRDefault="00D530B9" w:rsidP="00D530B9">
      <w:pPr>
        <w:pStyle w:val="P-Regular"/>
        <w:rPr>
          <w:lang w:val="en-US"/>
        </w:rPr>
      </w:pPr>
      <w:r>
        <w:rPr>
          <w:lang w:val="en-US"/>
        </w:rPr>
        <w:t xml:space="preserve">Note: This page will be updated by your editor after you update and submit the template. In the front matter, we’ll need you to add your biography, acknowledgement (optional), dedication (optional), and a foreword (optional) – only if you know someone who would be suitable to write a foreword for the book. Forewords are not necessary but do help with making the book more visible out there. </w:t>
      </w:r>
    </w:p>
    <w:p w14:paraId="33D0E4FA" w14:textId="77777777" w:rsidR="008D413A" w:rsidRPr="008D413A" w:rsidRDefault="008D413A" w:rsidP="00EE6B76">
      <w:pPr>
        <w:pStyle w:val="P-Regular"/>
      </w:pPr>
    </w:p>
    <w:p w14:paraId="6FED1FA3" w14:textId="77777777" w:rsidR="008D413A" w:rsidRPr="008D413A" w:rsidRDefault="008D413A" w:rsidP="00EE6B76">
      <w:pPr>
        <w:pStyle w:val="P-Regular"/>
      </w:pPr>
    </w:p>
    <w:p w14:paraId="76E3A1BA" w14:textId="77777777" w:rsidR="008D413A" w:rsidRPr="008D413A" w:rsidRDefault="008D413A" w:rsidP="00EE6B76">
      <w:pPr>
        <w:pStyle w:val="P-Regular"/>
      </w:pPr>
    </w:p>
    <w:p w14:paraId="15C063F8" w14:textId="2B50CD2D" w:rsidR="008D413A" w:rsidRPr="008D413A" w:rsidRDefault="006624D0" w:rsidP="00EE6B76">
      <w:pPr>
        <w:pStyle w:val="P-Regular"/>
      </w:pPr>
      <w:r>
        <w:rPr>
          <w:noProof/>
        </w:rPr>
        <w:drawing>
          <wp:inline distT="0" distB="0" distL="0" distR="0" wp14:anchorId="317B7D0C" wp14:editId="2373C4C7">
            <wp:extent cx="1463040" cy="373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373380"/>
                    </a:xfrm>
                    <a:prstGeom prst="rect">
                      <a:avLst/>
                    </a:prstGeom>
                    <a:noFill/>
                    <a:ln>
                      <a:noFill/>
                    </a:ln>
                  </pic:spPr>
                </pic:pic>
              </a:graphicData>
            </a:graphic>
          </wp:inline>
        </w:drawing>
      </w:r>
    </w:p>
    <w:p w14:paraId="27E01E99" w14:textId="4F19AC84" w:rsidR="008D413A" w:rsidRPr="008D413A" w:rsidRDefault="008D413A" w:rsidP="006624D0">
      <w:pPr>
        <w:pStyle w:val="P-Regular"/>
      </w:pPr>
      <w:r w:rsidRPr="008D413A">
        <w:t>BIRMINGHAM—MUMBAI</w:t>
      </w:r>
      <w:r>
        <w:br w:type="page"/>
      </w:r>
      <w:r w:rsidR="00D530B9">
        <w:lastRenderedPageBreak/>
        <w:t>&lt;Title Name&gt;</w:t>
      </w:r>
    </w:p>
    <w:p w14:paraId="758038D2" w14:textId="5116503D" w:rsidR="008D413A" w:rsidRPr="008D413A" w:rsidRDefault="00D530B9" w:rsidP="00227190">
      <w:pPr>
        <w:pStyle w:val="H1-Section"/>
      </w:pPr>
      <w:r>
        <w:t>&lt;</w:t>
      </w:r>
      <w:r w:rsidR="26143541">
        <w:t>Edition</w:t>
      </w:r>
      <w:r>
        <w:t>&gt;</w:t>
      </w:r>
    </w:p>
    <w:p w14:paraId="46212EB2" w14:textId="2245A16C" w:rsidR="008D413A" w:rsidRPr="008D413A" w:rsidRDefault="008D413A" w:rsidP="00EE6B76">
      <w:pPr>
        <w:pStyle w:val="P-Regular"/>
      </w:pPr>
      <w:r>
        <w:t>Copyright © 20</w:t>
      </w:r>
      <w:r w:rsidR="00582315">
        <w:t>2</w:t>
      </w:r>
      <w:r w:rsidR="235A2135">
        <w:t>3</w:t>
      </w:r>
      <w:r>
        <w:t xml:space="preserve"> </w:t>
      </w:r>
      <w:proofErr w:type="spellStart"/>
      <w:r>
        <w:t>Packt</w:t>
      </w:r>
      <w:proofErr w:type="spellEnd"/>
      <w:r>
        <w:t xml:space="preserve"> Publishing</w:t>
      </w:r>
    </w:p>
    <w:p w14:paraId="02094952" w14:textId="77777777" w:rsidR="008D413A" w:rsidRPr="008D413A" w:rsidRDefault="008D413A" w:rsidP="00EE6B76">
      <w:pPr>
        <w:pStyle w:val="P-Regular"/>
      </w:pPr>
      <w:r w:rsidRPr="00D9170F">
        <w:rPr>
          <w:rStyle w:val="P-Italics"/>
        </w:rPr>
        <w:t>All rights reserved</w:t>
      </w:r>
      <w:r w:rsidRPr="008D413A">
        <w:t>. No part of this book may be reproduced, stored in a retrieval system, or transmitted in any form or by any means, without the prior written permission of the publisher, except in the case of brief quotations embedded in critical articles or reviews.</w:t>
      </w:r>
    </w:p>
    <w:p w14:paraId="394E7C6C" w14:textId="77777777" w:rsidR="008D413A" w:rsidRPr="008D413A" w:rsidRDefault="008D413A" w:rsidP="00EE6B76">
      <w:pPr>
        <w:pStyle w:val="P-Regular"/>
      </w:pPr>
      <w:r w:rsidRPr="008D413A">
        <w:t xml:space="preserve">Every effort has been made in the preparation of this book to ensure the accuracy of the information presented. However, the information contained in this book is sold without warranty, either express or implied. Neither the author(s), nor </w:t>
      </w:r>
      <w:proofErr w:type="spellStart"/>
      <w:r w:rsidRPr="008D413A">
        <w:t>Packt</w:t>
      </w:r>
      <w:proofErr w:type="spellEnd"/>
      <w:r w:rsidRPr="008D413A">
        <w:t xml:space="preserve"> Publishing or its dealers and distributors, will be held liable for any damages caused or alleged to have been caused directly or indirectly by this book.</w:t>
      </w:r>
    </w:p>
    <w:p w14:paraId="13080678" w14:textId="77777777" w:rsidR="008D413A" w:rsidRPr="008D413A" w:rsidRDefault="008D413A" w:rsidP="00EE6B76">
      <w:pPr>
        <w:pStyle w:val="P-Regular"/>
      </w:pPr>
      <w:proofErr w:type="spellStart"/>
      <w:r w:rsidRPr="008D413A">
        <w:t>Packt</w:t>
      </w:r>
      <w:proofErr w:type="spellEnd"/>
      <w:r w:rsidRPr="008D413A">
        <w:t xml:space="preserve"> Publishing has endeavored to provide trademark information about </w:t>
      </w:r>
      <w:proofErr w:type="gramStart"/>
      <w:r w:rsidRPr="008D413A">
        <w:t>all of</w:t>
      </w:r>
      <w:proofErr w:type="gramEnd"/>
      <w:r w:rsidRPr="008D413A">
        <w:t xml:space="preserve"> the companies and products mentioned in this book by the appropriate use of capitals. However, </w:t>
      </w:r>
      <w:proofErr w:type="spellStart"/>
      <w:r w:rsidRPr="008D413A">
        <w:t>Packt</w:t>
      </w:r>
      <w:proofErr w:type="spellEnd"/>
      <w:r w:rsidRPr="008D413A">
        <w:t xml:space="preserve"> Publishing cannot guarantee the accuracy of this information.</w:t>
      </w:r>
    </w:p>
    <w:p w14:paraId="35ECDBCC" w14:textId="77777777" w:rsidR="008D413A" w:rsidRPr="008D413A" w:rsidRDefault="008D413A" w:rsidP="00EE6B76">
      <w:pPr>
        <w:pStyle w:val="P-Regular"/>
      </w:pPr>
    </w:p>
    <w:p w14:paraId="5AB8EF68" w14:textId="77777777" w:rsidR="008D413A" w:rsidRPr="008D413A" w:rsidRDefault="001D061A" w:rsidP="00F3463E">
      <w:pPr>
        <w:pStyle w:val="P-Regular"/>
        <w:spacing w:line="240" w:lineRule="auto"/>
      </w:pPr>
      <w:r>
        <w:rPr>
          <w:rStyle w:val="P-Keyword"/>
        </w:rPr>
        <w:t>Group Product Manager</w:t>
      </w:r>
      <w:r w:rsidR="008D413A" w:rsidRPr="008D413A">
        <w:t>: &lt;name&gt;</w:t>
      </w:r>
    </w:p>
    <w:p w14:paraId="03C561DF" w14:textId="77777777" w:rsidR="008D413A" w:rsidRDefault="00F469E5" w:rsidP="00F3463E">
      <w:pPr>
        <w:pStyle w:val="P-Regular"/>
        <w:spacing w:line="240" w:lineRule="auto"/>
      </w:pPr>
      <w:r>
        <w:rPr>
          <w:rStyle w:val="P-Keyword"/>
        </w:rPr>
        <w:t>Publishing Product Manager</w:t>
      </w:r>
      <w:r w:rsidR="008D413A" w:rsidRPr="008D413A">
        <w:t>: &lt;name&gt;</w:t>
      </w:r>
    </w:p>
    <w:p w14:paraId="617F7A63" w14:textId="27B4E4BF" w:rsidR="002D031E" w:rsidRDefault="002D031E" w:rsidP="00F3463E">
      <w:pPr>
        <w:pStyle w:val="P-Regular"/>
        <w:spacing w:line="240" w:lineRule="auto"/>
      </w:pPr>
      <w:r>
        <w:rPr>
          <w:rStyle w:val="P-Keyword"/>
        </w:rPr>
        <w:t>Book Project Manager</w:t>
      </w:r>
      <w:r w:rsidRPr="008D413A">
        <w:t>: &lt;name&gt;</w:t>
      </w:r>
    </w:p>
    <w:p w14:paraId="46484981" w14:textId="77777777" w:rsidR="004115DF" w:rsidRPr="008D413A" w:rsidRDefault="004115DF" w:rsidP="00F3463E">
      <w:pPr>
        <w:pStyle w:val="P-Regular"/>
        <w:spacing w:line="240" w:lineRule="auto"/>
      </w:pPr>
      <w:r w:rsidRPr="001A4CCB">
        <w:rPr>
          <w:rStyle w:val="P-Keyword"/>
        </w:rPr>
        <w:t>Senior Editor</w:t>
      </w:r>
      <w:r w:rsidRPr="008D413A">
        <w:t>: &lt;name&gt;</w:t>
      </w:r>
    </w:p>
    <w:p w14:paraId="5E38BB1E" w14:textId="77777777" w:rsidR="008D413A" w:rsidRPr="008D413A" w:rsidRDefault="008D413A" w:rsidP="00F3463E">
      <w:pPr>
        <w:pStyle w:val="P-Regular"/>
        <w:spacing w:line="240" w:lineRule="auto"/>
      </w:pPr>
      <w:r w:rsidRPr="001A4CCB">
        <w:rPr>
          <w:rStyle w:val="P-Keyword"/>
        </w:rPr>
        <w:t>Content Development Editor</w:t>
      </w:r>
      <w:r w:rsidRPr="008D413A">
        <w:t>: &lt;name&gt;</w:t>
      </w:r>
    </w:p>
    <w:p w14:paraId="416F6542" w14:textId="77777777" w:rsidR="008D413A" w:rsidRPr="008D413A" w:rsidRDefault="008D413A" w:rsidP="00F3463E">
      <w:pPr>
        <w:pStyle w:val="P-Regular"/>
        <w:spacing w:line="240" w:lineRule="auto"/>
      </w:pPr>
      <w:r w:rsidRPr="001A4CCB">
        <w:rPr>
          <w:rStyle w:val="P-Keyword"/>
        </w:rPr>
        <w:t>Technical Editor</w:t>
      </w:r>
      <w:r w:rsidRPr="008D413A">
        <w:t>: &lt;name&gt;</w:t>
      </w:r>
    </w:p>
    <w:p w14:paraId="698C7C60" w14:textId="77777777" w:rsidR="008D413A" w:rsidRPr="008D413A" w:rsidRDefault="008D413A" w:rsidP="00F3463E">
      <w:pPr>
        <w:pStyle w:val="P-Regular"/>
        <w:spacing w:line="240" w:lineRule="auto"/>
      </w:pPr>
      <w:r w:rsidRPr="001A4CCB">
        <w:rPr>
          <w:rStyle w:val="P-Keyword"/>
        </w:rPr>
        <w:t>Copy Editor</w:t>
      </w:r>
      <w:r w:rsidRPr="008D413A">
        <w:t xml:space="preserve">: </w:t>
      </w:r>
      <w:proofErr w:type="spellStart"/>
      <w:r w:rsidRPr="008D413A">
        <w:t>Safis</w:t>
      </w:r>
      <w:proofErr w:type="spellEnd"/>
      <w:r w:rsidRPr="008D413A">
        <w:t xml:space="preserve"> Editing</w:t>
      </w:r>
    </w:p>
    <w:p w14:paraId="4D8C6230" w14:textId="77777777" w:rsidR="008D413A" w:rsidRPr="008D413A" w:rsidRDefault="008D413A" w:rsidP="00F3463E">
      <w:pPr>
        <w:pStyle w:val="P-Regular"/>
        <w:spacing w:line="240" w:lineRule="auto"/>
      </w:pPr>
      <w:r w:rsidRPr="001A4CCB">
        <w:rPr>
          <w:rStyle w:val="P-Keyword"/>
        </w:rPr>
        <w:t>Language Support Editor</w:t>
      </w:r>
      <w:r w:rsidRPr="008D413A">
        <w:t>: &lt;name&gt;</w:t>
      </w:r>
    </w:p>
    <w:p w14:paraId="13B66263" w14:textId="77777777" w:rsidR="008D413A" w:rsidRPr="008D413A" w:rsidRDefault="008D413A" w:rsidP="00F3463E">
      <w:pPr>
        <w:pStyle w:val="P-Regular"/>
        <w:spacing w:line="240" w:lineRule="auto"/>
      </w:pPr>
      <w:r w:rsidRPr="001A4CCB">
        <w:rPr>
          <w:rStyle w:val="P-Keyword"/>
        </w:rPr>
        <w:t>Proofreader</w:t>
      </w:r>
      <w:r w:rsidRPr="008D413A">
        <w:t xml:space="preserve">: </w:t>
      </w:r>
      <w:proofErr w:type="spellStart"/>
      <w:r w:rsidRPr="008D413A">
        <w:t>Safis</w:t>
      </w:r>
      <w:proofErr w:type="spellEnd"/>
      <w:r w:rsidRPr="008D413A">
        <w:t xml:space="preserve"> Editing</w:t>
      </w:r>
    </w:p>
    <w:p w14:paraId="56E9241D" w14:textId="77777777" w:rsidR="008D413A" w:rsidRPr="008D413A" w:rsidRDefault="008D413A" w:rsidP="00F3463E">
      <w:pPr>
        <w:pStyle w:val="P-Regular"/>
        <w:spacing w:line="240" w:lineRule="auto"/>
      </w:pPr>
      <w:r w:rsidRPr="001A4CCB">
        <w:rPr>
          <w:rStyle w:val="P-Keyword"/>
        </w:rPr>
        <w:t>Indexer</w:t>
      </w:r>
      <w:r w:rsidRPr="008D413A">
        <w:t>: &lt;name&gt;</w:t>
      </w:r>
    </w:p>
    <w:p w14:paraId="021B7CB1" w14:textId="285A8755" w:rsidR="00753605" w:rsidRDefault="008D413A" w:rsidP="00F3463E">
      <w:pPr>
        <w:pStyle w:val="P-Regular"/>
        <w:spacing w:line="240" w:lineRule="auto"/>
      </w:pPr>
      <w:r w:rsidRPr="001A4CCB">
        <w:rPr>
          <w:rStyle w:val="P-Keyword"/>
        </w:rPr>
        <w:t>Production Designer</w:t>
      </w:r>
      <w:r w:rsidRPr="008D413A">
        <w:t>: &lt;name&gt;</w:t>
      </w:r>
    </w:p>
    <w:p w14:paraId="7B91175E" w14:textId="7E441CD8" w:rsidR="00753605" w:rsidRPr="008D413A" w:rsidRDefault="005E2CDC" w:rsidP="00F3463E">
      <w:pPr>
        <w:pStyle w:val="P-Regular"/>
        <w:spacing w:line="240" w:lineRule="auto"/>
      </w:pPr>
      <w:r>
        <w:rPr>
          <w:rStyle w:val="P-Keyword"/>
        </w:rPr>
        <w:t xml:space="preserve">DevRel </w:t>
      </w:r>
      <w:r w:rsidR="00753605" w:rsidRPr="00753605">
        <w:rPr>
          <w:rStyle w:val="P-Keyword"/>
        </w:rPr>
        <w:t>Marketing Coordinator</w:t>
      </w:r>
      <w:r w:rsidR="00753605">
        <w:t>: &lt;name&gt;</w:t>
      </w:r>
    </w:p>
    <w:p w14:paraId="38D4869D" w14:textId="77777777" w:rsidR="008D413A" w:rsidRPr="008D413A" w:rsidRDefault="008D413A" w:rsidP="00EE6B76">
      <w:pPr>
        <w:pStyle w:val="P-Regular"/>
      </w:pPr>
    </w:p>
    <w:p w14:paraId="4C3D06A2" w14:textId="77A5B5BE" w:rsidR="008D413A" w:rsidRPr="008D413A" w:rsidRDefault="008D413A" w:rsidP="00EE6B76">
      <w:pPr>
        <w:pStyle w:val="P-Regular"/>
      </w:pPr>
      <w:r w:rsidRPr="008D413A">
        <w:t xml:space="preserve">First published: </w:t>
      </w:r>
      <w:r w:rsidR="00D530B9">
        <w:t>&lt;MM</w:t>
      </w:r>
      <w:r w:rsidRPr="008D413A">
        <w:t xml:space="preserve"> </w:t>
      </w:r>
      <w:r w:rsidR="00D530B9">
        <w:t>YYYY&gt;</w:t>
      </w:r>
    </w:p>
    <w:p w14:paraId="5C344745" w14:textId="03C367DC" w:rsidR="008D413A" w:rsidRPr="008D413A" w:rsidRDefault="008D413A" w:rsidP="00EE6B76">
      <w:pPr>
        <w:pStyle w:val="P-Regular"/>
      </w:pPr>
      <w:r w:rsidRPr="008D413A">
        <w:t xml:space="preserve">Second edition: </w:t>
      </w:r>
      <w:r w:rsidR="00D530B9">
        <w:t>&lt;MM YYYY&gt;</w:t>
      </w:r>
    </w:p>
    <w:p w14:paraId="5C9F1AC6" w14:textId="77777777" w:rsidR="008D413A" w:rsidRPr="008D413A" w:rsidRDefault="008D413A" w:rsidP="00EE6B76">
      <w:pPr>
        <w:pStyle w:val="P-Regular"/>
      </w:pPr>
    </w:p>
    <w:p w14:paraId="5ED30FAB" w14:textId="3F21E43F" w:rsidR="008D413A" w:rsidRPr="008D413A" w:rsidRDefault="008D413A" w:rsidP="00EE6B76">
      <w:pPr>
        <w:pStyle w:val="P-Regular"/>
      </w:pPr>
      <w:r w:rsidRPr="008D413A">
        <w:t xml:space="preserve">Production reference: </w:t>
      </w:r>
      <w:r w:rsidR="00D530B9">
        <w:t>&lt;</w:t>
      </w:r>
      <w:r w:rsidRPr="008D413A">
        <w:t>1131015</w:t>
      </w:r>
      <w:r w:rsidR="00D530B9">
        <w:t>&gt;</w:t>
      </w:r>
    </w:p>
    <w:p w14:paraId="620D08FB" w14:textId="77777777" w:rsidR="008D413A" w:rsidRPr="008D413A" w:rsidRDefault="008D413A" w:rsidP="00EE6B76">
      <w:pPr>
        <w:pStyle w:val="P-Regular"/>
      </w:pPr>
    </w:p>
    <w:p w14:paraId="291E7AAC" w14:textId="77777777" w:rsidR="008D413A" w:rsidRPr="008D413A" w:rsidRDefault="008D413A" w:rsidP="00EE6B76">
      <w:pPr>
        <w:pStyle w:val="P-Regular"/>
      </w:pPr>
      <w:r w:rsidRPr="008D413A">
        <w:t xml:space="preserve">Published by </w:t>
      </w:r>
      <w:proofErr w:type="spellStart"/>
      <w:r w:rsidRPr="008D413A">
        <w:t>Packt</w:t>
      </w:r>
      <w:proofErr w:type="spellEnd"/>
      <w:r w:rsidRPr="008D413A">
        <w:t xml:space="preserve"> Publishing Ltd.</w:t>
      </w:r>
    </w:p>
    <w:p w14:paraId="33BCDD0A" w14:textId="730DB37F" w:rsidR="008D413A" w:rsidRDefault="00DB21FC" w:rsidP="00EE6B76">
      <w:pPr>
        <w:pStyle w:val="P-Regular"/>
      </w:pPr>
      <w:r w:rsidRPr="00DB21FC">
        <w:t>Grosvenor House</w:t>
      </w:r>
      <w:r>
        <w:br/>
      </w:r>
      <w:r w:rsidRPr="00DB21FC">
        <w:t>11 St Paul's Square</w:t>
      </w:r>
      <w:r>
        <w:br/>
      </w:r>
      <w:r w:rsidRPr="00DB21FC">
        <w:t>Birmingham</w:t>
      </w:r>
      <w:r>
        <w:br/>
      </w:r>
      <w:r w:rsidRPr="00DB21FC">
        <w:t>B3 1RB, UK</w:t>
      </w:r>
    </w:p>
    <w:p w14:paraId="369BD0F1" w14:textId="77777777" w:rsidR="00DB21FC" w:rsidRPr="008D413A" w:rsidRDefault="00DB21FC" w:rsidP="00EE6B76">
      <w:pPr>
        <w:pStyle w:val="P-Regular"/>
      </w:pPr>
    </w:p>
    <w:p w14:paraId="6F78A145" w14:textId="2D42E0B8" w:rsidR="008D413A" w:rsidRPr="008D413A" w:rsidRDefault="008D413A" w:rsidP="00EE6B76">
      <w:pPr>
        <w:pStyle w:val="P-Regular"/>
      </w:pPr>
      <w:r w:rsidRPr="008D413A">
        <w:t xml:space="preserve">ISBN </w:t>
      </w:r>
      <w:r w:rsidR="00D530B9">
        <w:t>&lt;ISBN Number&gt;</w:t>
      </w:r>
    </w:p>
    <w:p w14:paraId="01CFCFB4" w14:textId="77777777" w:rsidR="008D413A" w:rsidRPr="008D413A" w:rsidRDefault="008D413A" w:rsidP="00EE6B76">
      <w:pPr>
        <w:pStyle w:val="P-Regular"/>
      </w:pPr>
    </w:p>
    <w:p w14:paraId="1C5FD4C8" w14:textId="77777777" w:rsidR="008D413A" w:rsidRPr="00EE4AB7" w:rsidRDefault="008D413A" w:rsidP="00EE6B76">
      <w:pPr>
        <w:pStyle w:val="P-Regular"/>
        <w:rPr>
          <w:rStyle w:val="P-URL"/>
        </w:rPr>
      </w:pPr>
      <w:r w:rsidRPr="00EE4AB7">
        <w:rPr>
          <w:rStyle w:val="P-URL"/>
        </w:rPr>
        <w:t>www.packt.com</w:t>
      </w:r>
    </w:p>
    <w:p w14:paraId="2372AC77" w14:textId="77777777" w:rsidR="009B6183" w:rsidRDefault="009B6183">
      <w:pPr>
        <w:rPr>
          <w:rFonts w:eastAsia="Arial"/>
          <w:lang w:val="en"/>
        </w:rPr>
      </w:pPr>
      <w:r>
        <w:br w:type="page"/>
      </w:r>
    </w:p>
    <w:p w14:paraId="014F175E" w14:textId="77777777" w:rsidR="008D413A" w:rsidRPr="008D413A" w:rsidRDefault="008D413A" w:rsidP="00FC5DBB">
      <w:pPr>
        <w:pStyle w:val="P-Quote"/>
      </w:pPr>
      <w:commentRangeStart w:id="0"/>
      <w:r w:rsidRPr="008D413A">
        <w:lastRenderedPageBreak/>
        <w:t>To my mother, Eda Schwartz, and to the memory of my father, Zeev, for their sacrifices and for exemplifying the power of determination. To my wife Orit for being my loving partner throughout our joint life-journey</w:t>
      </w:r>
    </w:p>
    <w:p w14:paraId="52402539" w14:textId="77777777" w:rsidR="008D413A" w:rsidRPr="008D413A" w:rsidRDefault="008D413A" w:rsidP="00FC5DBB">
      <w:pPr>
        <w:pStyle w:val="P-Quote"/>
      </w:pPr>
      <w:r w:rsidRPr="008D413A">
        <w:t xml:space="preserve">– Stefan </w:t>
      </w:r>
      <w:proofErr w:type="spellStart"/>
      <w:r w:rsidRPr="008D413A">
        <w:t>Rosca</w:t>
      </w:r>
      <w:proofErr w:type="spellEnd"/>
    </w:p>
    <w:p w14:paraId="01E0DEC4" w14:textId="77777777" w:rsidR="008D413A" w:rsidRPr="008D413A" w:rsidRDefault="008D413A" w:rsidP="00FC5DBB">
      <w:pPr>
        <w:pStyle w:val="P-Quote"/>
      </w:pPr>
    </w:p>
    <w:p w14:paraId="2ACEC917" w14:textId="77777777" w:rsidR="008D413A" w:rsidRPr="008D413A" w:rsidRDefault="008D413A" w:rsidP="00FC5DBB">
      <w:pPr>
        <w:pStyle w:val="P-Quote"/>
      </w:pPr>
      <w:r w:rsidRPr="008D413A">
        <w:t xml:space="preserve">To my sons Ben and Yoav for showing me how talent and creativity evolve. To </w:t>
      </w:r>
      <w:proofErr w:type="spellStart"/>
      <w:r w:rsidRPr="008D413A">
        <w:t>Tsippi</w:t>
      </w:r>
      <w:proofErr w:type="spellEnd"/>
      <w:r w:rsidRPr="008D413A">
        <w:t xml:space="preserve"> and Shlomo </w:t>
      </w:r>
      <w:proofErr w:type="spellStart"/>
      <w:r w:rsidRPr="008D413A">
        <w:t>Bobbe</w:t>
      </w:r>
      <w:proofErr w:type="spellEnd"/>
      <w:r w:rsidRPr="008D413A">
        <w:t xml:space="preserve"> for their love, support, and inspiration</w:t>
      </w:r>
    </w:p>
    <w:p w14:paraId="5A054090" w14:textId="77777777" w:rsidR="008D413A" w:rsidRPr="008D413A" w:rsidRDefault="008D413A" w:rsidP="00FC5DBB">
      <w:pPr>
        <w:pStyle w:val="P-Quote"/>
      </w:pPr>
      <w:r w:rsidRPr="008D413A">
        <w:t xml:space="preserve">– Den </w:t>
      </w:r>
      <w:proofErr w:type="spellStart"/>
      <w:r w:rsidRPr="008D413A">
        <w:t>Patin</w:t>
      </w:r>
      <w:commentRangeEnd w:id="0"/>
      <w:proofErr w:type="spellEnd"/>
      <w:r w:rsidR="00D530B9">
        <w:rPr>
          <w:rStyle w:val="CommentReference"/>
          <w:rFonts w:asciiTheme="minorHAnsi" w:eastAsiaTheme="minorHAnsi" w:hAnsiTheme="minorHAnsi" w:cstheme="minorBidi"/>
          <w:i w:val="0"/>
          <w:iCs w:val="0"/>
          <w:lang w:val="en-US"/>
        </w:rPr>
        <w:commentReference w:id="0"/>
      </w:r>
    </w:p>
    <w:p w14:paraId="168AB08D" w14:textId="77777777" w:rsidR="009B6183" w:rsidRDefault="009B6183">
      <w:pPr>
        <w:rPr>
          <w:rFonts w:eastAsia="Arial"/>
          <w:lang w:val="en"/>
        </w:rPr>
      </w:pPr>
      <w:r>
        <w:br w:type="page"/>
      </w:r>
    </w:p>
    <w:p w14:paraId="61A3DBB3" w14:textId="77777777" w:rsidR="008D413A" w:rsidRPr="008D413A" w:rsidRDefault="008D413A" w:rsidP="009B6183">
      <w:pPr>
        <w:pStyle w:val="H1-Chapter"/>
      </w:pPr>
      <w:commentRangeStart w:id="1"/>
      <w:r w:rsidRPr="008D413A">
        <w:lastRenderedPageBreak/>
        <w:t>Foreword</w:t>
      </w:r>
      <w:commentRangeEnd w:id="1"/>
      <w:r w:rsidR="00D530B9">
        <w:rPr>
          <w:rStyle w:val="CommentReference"/>
          <w:rFonts w:asciiTheme="minorHAnsi" w:eastAsiaTheme="minorHAnsi" w:hAnsiTheme="minorHAnsi" w:cstheme="minorBidi"/>
          <w:spacing w:val="0"/>
          <w:kern w:val="0"/>
        </w:rPr>
        <w:commentReference w:id="1"/>
      </w:r>
    </w:p>
    <w:p w14:paraId="663050FE" w14:textId="77777777" w:rsidR="008D413A" w:rsidRPr="008D413A" w:rsidRDefault="008D413A" w:rsidP="00EE6B76">
      <w:pPr>
        <w:pStyle w:val="P-Regular"/>
      </w:pPr>
      <w:r w:rsidRPr="008D413A">
        <w:t xml:space="preserve">I have known and worked with </w:t>
      </w:r>
      <w:r w:rsidRPr="002E771C">
        <w:rPr>
          <w:rStyle w:val="P-Italics"/>
        </w:rPr>
        <w:t xml:space="preserve">Pawel </w:t>
      </w:r>
      <w:proofErr w:type="spellStart"/>
      <w:r w:rsidRPr="002E771C">
        <w:rPr>
          <w:rStyle w:val="P-Italics"/>
        </w:rPr>
        <w:t>Glowacki</w:t>
      </w:r>
      <w:proofErr w:type="spellEnd"/>
      <w:r w:rsidRPr="008D413A">
        <w:t xml:space="preserve"> for more than 16 years. Pawel is one of the world-wide Delphi community leading experts. In this book, Expert Delphi, Pawel takes you on a learning journey that started in the early 1980s with </w:t>
      </w:r>
      <w:proofErr w:type="spellStart"/>
      <w:r w:rsidRPr="008D413A">
        <w:t>Compas</w:t>
      </w:r>
      <w:proofErr w:type="spellEnd"/>
      <w:r w:rsidRPr="008D413A">
        <w:t xml:space="preserve"> Pascal, Poly Pascal, and Turbo Pascal. For more than 20 years, Delphi has continued to evolve to meet the needs of developers around the world. During most of this time, Pawel has been a key team member and advocate for the continuous innovation of the compilers, frameworks, runtime library, integrated development environment, and tool chain, allowing developers to easily build applications across desktop, server, mobile, internet, and cloud platforms.</w:t>
      </w:r>
    </w:p>
    <w:p w14:paraId="66A020D9" w14:textId="77777777" w:rsidR="008D413A" w:rsidRPr="008D413A" w:rsidRDefault="008D413A" w:rsidP="00EE6B76">
      <w:pPr>
        <w:pStyle w:val="P-Regular"/>
      </w:pPr>
      <w:r w:rsidRPr="008D413A">
        <w:t>In his presentations and examples, Pawel shows you how easy it is to create a wide range of applications using SQL/NoSQL databases, XML, and JSON. Pawel also helps developers create multitier applications using the latest technologies, including REST.</w:t>
      </w:r>
    </w:p>
    <w:p w14:paraId="28191959" w14:textId="77777777" w:rsidR="008D413A" w:rsidRPr="008D413A" w:rsidRDefault="008D413A" w:rsidP="00EE6B76">
      <w:pPr>
        <w:pStyle w:val="P-Regular"/>
      </w:pPr>
      <w:r w:rsidRPr="008D413A">
        <w:t>With Expert Delphi, you'll learn the best practices for writing high-quality, reliable, and maintainable code with Delphi's Object Pascal language and component architecture. After you complete Pawel's book, you'll understand how to take full advantage of mobile operating systems, frameworks, and hardware capabilities, including working with sensors and the Internet of Things.</w:t>
      </w:r>
    </w:p>
    <w:p w14:paraId="65EE301D" w14:textId="77777777" w:rsidR="008D413A" w:rsidRPr="008D413A" w:rsidRDefault="008D413A" w:rsidP="00EE6B76">
      <w:pPr>
        <w:pStyle w:val="P-Regular"/>
      </w:pPr>
      <w:r w:rsidRPr="008D413A">
        <w:t xml:space="preserve">Beyond developing apps for desktops and smartphones, you'll learn how to </w:t>
      </w:r>
      <w:proofErr w:type="gramStart"/>
      <w:r w:rsidRPr="008D413A">
        <w:t>quickly and easily integrate with cloud services and data using REST APIs and JSON</w:t>
      </w:r>
      <w:proofErr w:type="gramEnd"/>
      <w:r w:rsidRPr="008D413A">
        <w:t>.</w:t>
      </w:r>
    </w:p>
    <w:p w14:paraId="7DB8BEFE" w14:textId="77777777" w:rsidR="008D413A" w:rsidRPr="008D413A" w:rsidRDefault="008D413A" w:rsidP="00EE6B76">
      <w:pPr>
        <w:pStyle w:val="P-Regular"/>
      </w:pPr>
      <w:r w:rsidRPr="008D413A">
        <w:t>In Expert Delphi, Pawel encapsulates the knowledge gained through years as a world-class Delphi engineer, an entertaining presenter, a community leader, and a passionate advocate. With his words, step-by-step instructions, screenshots, source code snippets, examples, and links to additional sources of information, you will learn how to continuously enhance your skills and apps.</w:t>
      </w:r>
    </w:p>
    <w:p w14:paraId="33841D25" w14:textId="77777777" w:rsidR="008D413A" w:rsidRPr="008D413A" w:rsidRDefault="008D413A" w:rsidP="00EE6B76">
      <w:pPr>
        <w:pStyle w:val="P-Regular"/>
      </w:pPr>
      <w:r w:rsidRPr="008D413A">
        <w:t>Become a developer superhero and build stunning cross-platform apps with Delphi.</w:t>
      </w:r>
    </w:p>
    <w:p w14:paraId="6E5EEC7B" w14:textId="77777777" w:rsidR="008D413A" w:rsidRPr="008D413A" w:rsidRDefault="008D413A" w:rsidP="00EE6B76">
      <w:pPr>
        <w:pStyle w:val="P-Regular"/>
      </w:pPr>
    </w:p>
    <w:p w14:paraId="4AA314EE" w14:textId="77777777" w:rsidR="008D413A" w:rsidRPr="009B6183" w:rsidRDefault="008D413A" w:rsidP="00EE6B76">
      <w:pPr>
        <w:pStyle w:val="P-Regular"/>
        <w:rPr>
          <w:rStyle w:val="P-Italics"/>
        </w:rPr>
      </w:pPr>
      <w:r w:rsidRPr="009B6183">
        <w:rPr>
          <w:rStyle w:val="P-Italics"/>
        </w:rPr>
        <w:t xml:space="preserve">David </w:t>
      </w:r>
      <w:proofErr w:type="spellStart"/>
      <w:r w:rsidRPr="009B6183">
        <w:rPr>
          <w:rStyle w:val="P-Italics"/>
        </w:rPr>
        <w:t>Intersimone</w:t>
      </w:r>
      <w:proofErr w:type="spellEnd"/>
      <w:r w:rsidRPr="009B6183">
        <w:rPr>
          <w:rStyle w:val="P-Italics"/>
        </w:rPr>
        <w:t xml:space="preserve"> "David I"</w:t>
      </w:r>
    </w:p>
    <w:p w14:paraId="6D66DE2D" w14:textId="77777777" w:rsidR="008D413A" w:rsidRPr="009B6183" w:rsidRDefault="008D413A" w:rsidP="00EE6B76">
      <w:pPr>
        <w:pStyle w:val="P-Regular"/>
        <w:rPr>
          <w:rStyle w:val="P-Italics"/>
        </w:rPr>
      </w:pPr>
      <w:r w:rsidRPr="009B6183">
        <w:rPr>
          <w:rStyle w:val="P-Italics"/>
        </w:rPr>
        <w:t xml:space="preserve">Vice President of Developer Communities, Evans Data </w:t>
      </w:r>
      <w:proofErr w:type="gramStart"/>
      <w:r w:rsidRPr="009B6183">
        <w:rPr>
          <w:rStyle w:val="P-Italics"/>
        </w:rPr>
        <w:t>Corp.</w:t>
      </w:r>
      <w:proofErr w:type="gramEnd"/>
      <w:r w:rsidRPr="009B6183">
        <w:rPr>
          <w:rStyle w:val="P-Italics"/>
        </w:rPr>
        <w:t xml:space="preserve"> and Embarcadero Community MVP.</w:t>
      </w:r>
    </w:p>
    <w:p w14:paraId="1E665DE2" w14:textId="77777777" w:rsidR="009B6183" w:rsidRDefault="009B6183">
      <w:pPr>
        <w:rPr>
          <w:rFonts w:eastAsia="Arial"/>
          <w:lang w:val="en"/>
        </w:rPr>
      </w:pPr>
      <w:r>
        <w:br w:type="page"/>
      </w:r>
    </w:p>
    <w:p w14:paraId="582C728E" w14:textId="77777777" w:rsidR="008D413A" w:rsidRPr="008D413A" w:rsidRDefault="008D413A" w:rsidP="009B6183">
      <w:pPr>
        <w:pStyle w:val="H1-Chapter"/>
      </w:pPr>
      <w:r w:rsidRPr="008D413A">
        <w:lastRenderedPageBreak/>
        <w:t>Contributors</w:t>
      </w:r>
    </w:p>
    <w:p w14:paraId="3C33880E" w14:textId="77777777" w:rsidR="008D413A" w:rsidRPr="008D413A" w:rsidRDefault="008D413A" w:rsidP="009B6183">
      <w:pPr>
        <w:pStyle w:val="H1-Section"/>
      </w:pPr>
      <w:r w:rsidRPr="008D413A">
        <w:t>About the author(s)</w:t>
      </w:r>
    </w:p>
    <w:p w14:paraId="1FF74C17" w14:textId="77777777" w:rsidR="008D413A" w:rsidRPr="008D413A" w:rsidRDefault="008D413A" w:rsidP="00EE6B76">
      <w:pPr>
        <w:pStyle w:val="P-Regular"/>
      </w:pPr>
      <w:commentRangeStart w:id="2"/>
      <w:r w:rsidRPr="00564605">
        <w:rPr>
          <w:rStyle w:val="P-Keyword"/>
        </w:rPr>
        <w:t xml:space="preserve">Stefan </w:t>
      </w:r>
      <w:proofErr w:type="spellStart"/>
      <w:r w:rsidRPr="00564605">
        <w:rPr>
          <w:rStyle w:val="P-Keyword"/>
        </w:rPr>
        <w:t>Rosca</w:t>
      </w:r>
      <w:proofErr w:type="spellEnd"/>
      <w:r w:rsidRPr="008D413A">
        <w:t xml:space="preserve"> is a lead design technologist at Method, an experience design studio, with a focus on the intersection of design and artificial intelligence, working on a variety of projects ranging from wearables to assist medical staff during a surgery to a health assistant chatbot. Prior to this, Stefan was a technical director at Masters of Pie, a digital production studio focused on designing and developing virtual reality (VR) and augmented reality (AR) experiences, and premonitory developing tools for engineers and creatives.</w:t>
      </w:r>
      <w:commentRangeEnd w:id="2"/>
      <w:r w:rsidR="00D530B9">
        <w:rPr>
          <w:rStyle w:val="CommentReference"/>
          <w:rFonts w:eastAsiaTheme="minorHAnsi"/>
          <w:lang w:val="en-US"/>
        </w:rPr>
        <w:commentReference w:id="2"/>
      </w:r>
    </w:p>
    <w:p w14:paraId="6D2EE160" w14:textId="2A7909DD" w:rsidR="008D413A" w:rsidRPr="008D413A" w:rsidRDefault="008D413A" w:rsidP="00267370">
      <w:pPr>
        <w:pStyle w:val="P-Quote"/>
      </w:pPr>
      <w:commentRangeStart w:id="3"/>
      <w:r w:rsidRPr="008D413A">
        <w:t>I want to thank the people who have been close to me and supported me, especially my wife Gladys and my parents.</w:t>
      </w:r>
      <w:commentRangeEnd w:id="3"/>
      <w:r w:rsidR="00D530B9">
        <w:rPr>
          <w:rStyle w:val="CommentReference"/>
          <w:rFonts w:asciiTheme="minorHAnsi" w:eastAsiaTheme="minorHAnsi" w:hAnsiTheme="minorHAnsi" w:cstheme="minorBidi"/>
          <w:i w:val="0"/>
          <w:iCs w:val="0"/>
          <w:lang w:val="en-US"/>
        </w:rPr>
        <w:commentReference w:id="3"/>
      </w:r>
    </w:p>
    <w:p w14:paraId="3A89039B" w14:textId="77777777" w:rsidR="008D413A" w:rsidRPr="008D413A" w:rsidRDefault="008D413A" w:rsidP="00EE6B76">
      <w:pPr>
        <w:pStyle w:val="P-Regular"/>
      </w:pPr>
    </w:p>
    <w:p w14:paraId="355C2228" w14:textId="7F786BF7" w:rsidR="008D413A" w:rsidRPr="008D413A" w:rsidRDefault="008D413A" w:rsidP="00EE6B76">
      <w:pPr>
        <w:pStyle w:val="P-Regular"/>
      </w:pPr>
      <w:r w:rsidRPr="00564605">
        <w:rPr>
          <w:rStyle w:val="P-Keyword"/>
        </w:rPr>
        <w:t xml:space="preserve">Den </w:t>
      </w:r>
      <w:proofErr w:type="spellStart"/>
      <w:r w:rsidRPr="00564605">
        <w:rPr>
          <w:rStyle w:val="P-Keyword"/>
        </w:rPr>
        <w:t>Patin</w:t>
      </w:r>
      <w:proofErr w:type="spellEnd"/>
      <w:r w:rsidRPr="008D413A">
        <w:t xml:space="preserve"> has been working in the IT industry since 2000. He specializes in Java EE and JBoss, and has collaborated with Apache, Alfresco, </w:t>
      </w:r>
      <w:proofErr w:type="spellStart"/>
      <w:r w:rsidRPr="008D413A">
        <w:t>Atliassian</w:t>
      </w:r>
      <w:proofErr w:type="spellEnd"/>
      <w:r w:rsidRPr="008D413A">
        <w:t xml:space="preserve">, </w:t>
      </w:r>
      <w:proofErr w:type="spellStart"/>
      <w:r w:rsidRPr="008D413A">
        <w:t>EXo</w:t>
      </w:r>
      <w:proofErr w:type="spellEnd"/>
      <w:r w:rsidRPr="008D413A">
        <w:t xml:space="preserve">, and JBoss communities on several </w:t>
      </w:r>
      <w:proofErr w:type="gramStart"/>
      <w:r w:rsidRPr="008D413A">
        <w:t>open source</w:t>
      </w:r>
      <w:proofErr w:type="gramEnd"/>
      <w:r w:rsidRPr="008D413A">
        <w:t xml:space="preserve"> products for many years. He lives in Italy and collaborates with leading consulting companies for design and implementation of applications for both government and private companies dealing with information, finance, and transport. Abroad, he is known for his interventions at the Daily Telegraph in portals. He brings projects such as </w:t>
      </w:r>
      <w:proofErr w:type="spellStart"/>
      <w:r w:rsidRPr="008D413A">
        <w:t>Wildfly</w:t>
      </w:r>
      <w:proofErr w:type="spellEnd"/>
      <w:r w:rsidRPr="008D413A">
        <w:t xml:space="preserve">, Alfresco ECM, Activiti, </w:t>
      </w:r>
      <w:proofErr w:type="spellStart"/>
      <w:r w:rsidRPr="008D413A">
        <w:t>JGroups</w:t>
      </w:r>
      <w:proofErr w:type="spellEnd"/>
      <w:r w:rsidRPr="008D413A">
        <w:t xml:space="preserve">, </w:t>
      </w:r>
      <w:proofErr w:type="spellStart"/>
      <w:r w:rsidRPr="008D413A">
        <w:t>Arquillian</w:t>
      </w:r>
      <w:proofErr w:type="spellEnd"/>
      <w:r w:rsidRPr="008D413A">
        <w:t xml:space="preserve">, Exo Portal, </w:t>
      </w:r>
      <w:proofErr w:type="spellStart"/>
      <w:r w:rsidRPr="008D413A">
        <w:t>Solr</w:t>
      </w:r>
      <w:proofErr w:type="spellEnd"/>
      <w:r w:rsidRPr="008D413A">
        <w:t xml:space="preserve">, </w:t>
      </w:r>
      <w:proofErr w:type="spellStart"/>
      <w:r w:rsidRPr="008D413A">
        <w:t>Infinispan</w:t>
      </w:r>
      <w:proofErr w:type="spellEnd"/>
      <w:r w:rsidRPr="008D413A">
        <w:t xml:space="preserve">, JBoss </w:t>
      </w:r>
      <w:proofErr w:type="gramStart"/>
      <w:r w:rsidRPr="008D413A">
        <w:t>Portal ,</w:t>
      </w:r>
      <w:proofErr w:type="spellStart"/>
      <w:r w:rsidRPr="008D413A">
        <w:t>Gatein</w:t>
      </w:r>
      <w:proofErr w:type="spellEnd"/>
      <w:proofErr w:type="gramEnd"/>
      <w:r w:rsidRPr="008D413A">
        <w:t xml:space="preserve">, Jira, and Confluence, and manages </w:t>
      </w:r>
      <w:proofErr w:type="spellStart"/>
      <w:r w:rsidRPr="008D413A">
        <w:t>Vige</w:t>
      </w:r>
      <w:proofErr w:type="spellEnd"/>
      <w:r w:rsidRPr="008D413A">
        <w:t xml:space="preserve">, an open source community specializing in open government and smart cities. He is one of the authors of the </w:t>
      </w:r>
      <w:proofErr w:type="spellStart"/>
      <w:r w:rsidRPr="008D413A">
        <w:t>Gatein</w:t>
      </w:r>
      <w:proofErr w:type="spellEnd"/>
      <w:r w:rsidRPr="008D413A">
        <w:t xml:space="preserve"> Cookbook, showing </w:t>
      </w:r>
      <w:proofErr w:type="spellStart"/>
      <w:r w:rsidRPr="008D413A">
        <w:t>Gatein's</w:t>
      </w:r>
      <w:proofErr w:type="spellEnd"/>
      <w:r w:rsidRPr="008D413A">
        <w:t xml:space="preserve"> portal and how to develop portlets with it, published in 2012 by </w:t>
      </w:r>
      <w:proofErr w:type="spellStart"/>
      <w:r w:rsidRPr="008D413A">
        <w:t>Packt</w:t>
      </w:r>
      <w:proofErr w:type="spellEnd"/>
      <w:r w:rsidRPr="008D413A">
        <w:t>.</w:t>
      </w:r>
      <w:r w:rsidR="007A6DB8">
        <w:t xml:space="preserve"> </w:t>
      </w:r>
      <w:proofErr w:type="gramStart"/>
      <w:r w:rsidR="007A6DB8">
        <w:t>-750 character</w:t>
      </w:r>
      <w:proofErr w:type="gramEnd"/>
      <w:r w:rsidR="007A6DB8">
        <w:t xml:space="preserve"> limit including spaces</w:t>
      </w:r>
    </w:p>
    <w:p w14:paraId="2A9731FF" w14:textId="77777777" w:rsidR="008D413A" w:rsidRPr="008D413A" w:rsidRDefault="008D413A" w:rsidP="00267370">
      <w:pPr>
        <w:pStyle w:val="P-Quote"/>
      </w:pPr>
      <w:r w:rsidRPr="008D413A">
        <w:t>I would like to first and foremost thank my loving and patient wife and son for their continued support, patience, and encouragement throughout the long process of writing this book. Thanks also to the Masters of Pie and Method teams for their generosity with their equipment--obviously a critical component for this book.</w:t>
      </w:r>
    </w:p>
    <w:p w14:paraId="0565D8D6" w14:textId="77777777" w:rsidR="00267370" w:rsidRDefault="00267370">
      <w:pPr>
        <w:rPr>
          <w:rFonts w:eastAsia="Arial"/>
          <w:lang w:val="en"/>
        </w:rPr>
      </w:pPr>
      <w:r>
        <w:br w:type="page"/>
      </w:r>
    </w:p>
    <w:p w14:paraId="2F3C2B03" w14:textId="77777777" w:rsidR="008D413A" w:rsidRPr="008D413A" w:rsidRDefault="008D413A" w:rsidP="009B6183">
      <w:pPr>
        <w:pStyle w:val="H1-Section"/>
      </w:pPr>
      <w:r w:rsidRPr="008D413A">
        <w:lastRenderedPageBreak/>
        <w:t>About the reviewer(s)</w:t>
      </w:r>
    </w:p>
    <w:p w14:paraId="324ADE71" w14:textId="77777777" w:rsidR="008D413A" w:rsidRPr="008D413A" w:rsidRDefault="008D413A" w:rsidP="00EE6B76">
      <w:pPr>
        <w:pStyle w:val="P-Regular"/>
      </w:pPr>
      <w:commentRangeStart w:id="4"/>
      <w:proofErr w:type="spellStart"/>
      <w:r w:rsidRPr="00564605">
        <w:rPr>
          <w:rStyle w:val="P-Keyword"/>
        </w:rPr>
        <w:t>Vangos</w:t>
      </w:r>
      <w:proofErr w:type="spellEnd"/>
      <w:r w:rsidRPr="00564605">
        <w:rPr>
          <w:rStyle w:val="P-Keyword"/>
        </w:rPr>
        <w:t xml:space="preserve"> </w:t>
      </w:r>
      <w:proofErr w:type="spellStart"/>
      <w:r w:rsidRPr="00564605">
        <w:rPr>
          <w:rStyle w:val="P-Keyword"/>
        </w:rPr>
        <w:t>Pterneas</w:t>
      </w:r>
      <w:proofErr w:type="spellEnd"/>
      <w:r w:rsidRPr="008D413A">
        <w:t xml:space="preserve"> helps innovative companies increase their revenue using motion technology and virtual reality. He is an expert in Kinect, HoloLens, Oculus Rift, and HTC </w:t>
      </w:r>
      <w:proofErr w:type="spellStart"/>
      <w:r w:rsidRPr="008D413A">
        <w:t>Vive</w:t>
      </w:r>
      <w:proofErr w:type="spellEnd"/>
      <w:r w:rsidRPr="008D413A">
        <w:t>.</w:t>
      </w:r>
    </w:p>
    <w:p w14:paraId="7D447268" w14:textId="77777777" w:rsidR="00267370" w:rsidRDefault="008D413A" w:rsidP="00F3463E">
      <w:pPr>
        <w:pStyle w:val="P-Regular"/>
      </w:pPr>
      <w:r w:rsidRPr="008D413A">
        <w:t xml:space="preserve">Microsoft has awarded him with the title of Most Valuable Professional for his technical contributions to the </w:t>
      </w:r>
      <w:proofErr w:type="gramStart"/>
      <w:r w:rsidRPr="008D413A">
        <w:t>open source</w:t>
      </w:r>
      <w:proofErr w:type="gramEnd"/>
      <w:r w:rsidRPr="008D413A">
        <w:t xml:space="preserve"> community. </w:t>
      </w:r>
      <w:proofErr w:type="spellStart"/>
      <w:r w:rsidRPr="008D413A">
        <w:t>Vangos</w:t>
      </w:r>
      <w:proofErr w:type="spellEnd"/>
      <w:r w:rsidRPr="008D413A">
        <w:t xml:space="preserve"> runs </w:t>
      </w:r>
      <w:proofErr w:type="spellStart"/>
      <w:r w:rsidRPr="008D413A">
        <w:t>LightBuzz</w:t>
      </w:r>
      <w:proofErr w:type="spellEnd"/>
      <w:r w:rsidRPr="008D413A">
        <w:t xml:space="preserve"> Inc, collaborating with clients from all over the world. He’s also the author of Getting Started with HTML5 WebSocket Programming and The Dark Art of Freelancing.</w:t>
      </w:r>
      <w:commentRangeEnd w:id="4"/>
      <w:r w:rsidR="00D530B9">
        <w:rPr>
          <w:rStyle w:val="CommentReference"/>
          <w:rFonts w:eastAsiaTheme="minorHAnsi"/>
          <w:lang w:val="en-US"/>
        </w:rPr>
        <w:commentReference w:id="4"/>
      </w:r>
    </w:p>
    <w:sectPr w:rsidR="00267370" w:rsidSect="00CA5D61">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D'mello" w:date="2023-01-10T12:24:00Z" w:initials="ND">
    <w:p w14:paraId="0AA8F849" w14:textId="77777777" w:rsidR="00D530B9" w:rsidRDefault="00D530B9" w:rsidP="00F66581">
      <w:pPr>
        <w:pStyle w:val="CommentText"/>
      </w:pPr>
      <w:r>
        <w:rPr>
          <w:rStyle w:val="CommentReference"/>
        </w:rPr>
        <w:annotationRef/>
      </w:r>
      <w:r>
        <w:t>Replace this with your own dedication (if any)</w:t>
      </w:r>
    </w:p>
  </w:comment>
  <w:comment w:id="1" w:author="Neil D'mello" w:date="2023-01-10T12:24:00Z" w:initials="ND">
    <w:p w14:paraId="47D18DF6" w14:textId="77777777" w:rsidR="00D530B9" w:rsidRDefault="00D530B9" w:rsidP="0033099B">
      <w:pPr>
        <w:pStyle w:val="CommentText"/>
      </w:pPr>
      <w:r>
        <w:rPr>
          <w:rStyle w:val="CommentReference"/>
        </w:rPr>
        <w:annotationRef/>
      </w:r>
      <w:r>
        <w:t xml:space="preserve">In case you have a foreword writer who is currently working or will work on a foreword, leave a note for us here. The foreword can be submitted separately. However, it needs to be submitted at least 3 weeks before the book upload date.  </w:t>
      </w:r>
    </w:p>
  </w:comment>
  <w:comment w:id="2" w:author="Neil D'mello" w:date="2023-01-10T12:25:00Z" w:initials="ND">
    <w:p w14:paraId="66C7AFD4" w14:textId="77777777" w:rsidR="00D530B9" w:rsidRDefault="00D530B9" w:rsidP="00D22E0D">
      <w:pPr>
        <w:pStyle w:val="CommentText"/>
      </w:pPr>
      <w:r>
        <w:rPr>
          <w:rStyle w:val="CommentReference"/>
        </w:rPr>
        <w:annotationRef/>
      </w:r>
      <w:r>
        <w:t>Replace this with your bio. The character limit is 750 characters including spaces.</w:t>
      </w:r>
    </w:p>
  </w:comment>
  <w:comment w:id="3" w:author="Neil D'mello" w:date="2023-01-10T12:26:00Z" w:initials="ND">
    <w:p w14:paraId="007C1CE9" w14:textId="77777777" w:rsidR="00C73886" w:rsidRDefault="00D530B9" w:rsidP="0002666A">
      <w:pPr>
        <w:pStyle w:val="CommentText"/>
      </w:pPr>
      <w:r>
        <w:rPr>
          <w:rStyle w:val="CommentReference"/>
        </w:rPr>
        <w:annotationRef/>
      </w:r>
      <w:r w:rsidR="00C73886">
        <w:t>Replace with your acknowledgement (if any). Character limit: 450 characters including spaces.</w:t>
      </w:r>
    </w:p>
  </w:comment>
  <w:comment w:id="4" w:author="Neil D'mello" w:date="2023-01-10T12:26:00Z" w:initials="ND">
    <w:p w14:paraId="5DB41BFB" w14:textId="594C87E0" w:rsidR="00D530B9" w:rsidRDefault="00D530B9" w:rsidP="001B73DE">
      <w:pPr>
        <w:pStyle w:val="CommentText"/>
      </w:pPr>
      <w:r>
        <w:rPr>
          <w:rStyle w:val="CommentReference"/>
        </w:rPr>
        <w:annotationRef/>
      </w:r>
      <w:r>
        <w:t>This will be replaced by the editor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8F849" w15:done="0"/>
  <w15:commentEx w15:paraId="47D18DF6" w15:done="0"/>
  <w15:commentEx w15:paraId="66C7AFD4" w15:done="0"/>
  <w15:commentEx w15:paraId="007C1CE9" w15:done="0"/>
  <w15:commentEx w15:paraId="5DB41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D77E" w16cex:dateUtc="2023-01-10T06:54:00Z"/>
  <w16cex:commentExtensible w16cex:durableId="2767D795" w16cex:dateUtc="2023-01-10T06:54:00Z"/>
  <w16cex:commentExtensible w16cex:durableId="2767D7A9" w16cex:dateUtc="2023-01-10T06:55:00Z"/>
  <w16cex:commentExtensible w16cex:durableId="2767D7E2" w16cex:dateUtc="2023-01-10T06:56:00Z"/>
  <w16cex:commentExtensible w16cex:durableId="2767D7FA" w16cex:dateUtc="2023-01-10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8F849" w16cid:durableId="2767D77E"/>
  <w16cid:commentId w16cid:paraId="47D18DF6" w16cid:durableId="2767D795"/>
  <w16cid:commentId w16cid:paraId="66C7AFD4" w16cid:durableId="2767D7A9"/>
  <w16cid:commentId w16cid:paraId="007C1CE9" w16cid:durableId="2767D7E2"/>
  <w16cid:commentId w16cid:paraId="5DB41BFB" w16cid:durableId="2767D7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0050754">
    <w:abstractNumId w:val="18"/>
  </w:num>
  <w:num w:numId="2" w16cid:durableId="1713573251">
    <w:abstractNumId w:val="11"/>
  </w:num>
  <w:num w:numId="3" w16cid:durableId="1649817105">
    <w:abstractNumId w:val="9"/>
  </w:num>
  <w:num w:numId="4" w16cid:durableId="1527134983">
    <w:abstractNumId w:val="7"/>
  </w:num>
  <w:num w:numId="5" w16cid:durableId="1758820171">
    <w:abstractNumId w:val="6"/>
  </w:num>
  <w:num w:numId="6" w16cid:durableId="849027929">
    <w:abstractNumId w:val="5"/>
  </w:num>
  <w:num w:numId="7" w16cid:durableId="1228607344">
    <w:abstractNumId w:val="4"/>
  </w:num>
  <w:num w:numId="8" w16cid:durableId="1442527505">
    <w:abstractNumId w:val="8"/>
  </w:num>
  <w:num w:numId="9" w16cid:durableId="1495607080">
    <w:abstractNumId w:val="3"/>
  </w:num>
  <w:num w:numId="10" w16cid:durableId="1036540545">
    <w:abstractNumId w:val="2"/>
  </w:num>
  <w:num w:numId="11" w16cid:durableId="432093476">
    <w:abstractNumId w:val="1"/>
  </w:num>
  <w:num w:numId="12" w16cid:durableId="1978802539">
    <w:abstractNumId w:val="0"/>
  </w:num>
  <w:num w:numId="13" w16cid:durableId="759759833">
    <w:abstractNumId w:val="17"/>
  </w:num>
  <w:num w:numId="14" w16cid:durableId="613093035">
    <w:abstractNumId w:val="13"/>
  </w:num>
  <w:num w:numId="15" w16cid:durableId="1049035836">
    <w:abstractNumId w:val="25"/>
  </w:num>
  <w:num w:numId="16" w16cid:durableId="138740276">
    <w:abstractNumId w:val="24"/>
  </w:num>
  <w:num w:numId="17" w16cid:durableId="567111491">
    <w:abstractNumId w:val="20"/>
  </w:num>
  <w:num w:numId="18" w16cid:durableId="352343041">
    <w:abstractNumId w:val="12"/>
  </w:num>
  <w:num w:numId="19" w16cid:durableId="998464778">
    <w:abstractNumId w:val="19"/>
  </w:num>
  <w:num w:numId="20" w16cid:durableId="1722750236">
    <w:abstractNumId w:val="23"/>
  </w:num>
  <w:num w:numId="21" w16cid:durableId="92094830">
    <w:abstractNumId w:val="14"/>
  </w:num>
  <w:num w:numId="22" w16cid:durableId="8223723">
    <w:abstractNumId w:val="16"/>
  </w:num>
  <w:num w:numId="23" w16cid:durableId="602878121">
    <w:abstractNumId w:val="21"/>
  </w:num>
  <w:num w:numId="24" w16cid:durableId="2069841254">
    <w:abstractNumId w:val="10"/>
  </w:num>
  <w:num w:numId="25" w16cid:durableId="1616593093">
    <w:abstractNumId w:val="18"/>
    <w:lvlOverride w:ilvl="0">
      <w:startOverride w:val="1"/>
    </w:lvlOverride>
  </w:num>
  <w:num w:numId="26" w16cid:durableId="582573273">
    <w:abstractNumId w:val="18"/>
    <w:lvlOverride w:ilvl="0">
      <w:startOverride w:val="1"/>
    </w:lvlOverride>
  </w:num>
  <w:num w:numId="27" w16cid:durableId="147139600">
    <w:abstractNumId w:val="18"/>
    <w:lvlOverride w:ilvl="0">
      <w:startOverride w:val="1"/>
    </w:lvlOverride>
  </w:num>
  <w:num w:numId="28" w16cid:durableId="480121055">
    <w:abstractNumId w:val="22"/>
  </w:num>
  <w:num w:numId="29" w16cid:durableId="1248928191">
    <w:abstractNumId w:val="18"/>
    <w:lvlOverride w:ilvl="0">
      <w:startOverride w:val="1"/>
    </w:lvlOverride>
  </w:num>
  <w:num w:numId="30" w16cid:durableId="72897124">
    <w:abstractNumId w:val="18"/>
    <w:lvlOverride w:ilvl="0">
      <w:startOverride w:val="1"/>
    </w:lvlOverride>
  </w:num>
  <w:num w:numId="31" w16cid:durableId="1440299746">
    <w:abstractNumId w:val="15"/>
  </w:num>
  <w:num w:numId="32" w16cid:durableId="224265871">
    <w:abstractNumId w:val="18"/>
    <w:lvlOverride w:ilvl="0">
      <w:startOverride w:val="1"/>
    </w:lvlOverride>
  </w:num>
  <w:num w:numId="33" w16cid:durableId="1847864939">
    <w:abstractNumId w:val="18"/>
    <w:lvlOverride w:ilvl="0">
      <w:startOverride w:val="1"/>
    </w:lvlOverride>
  </w:num>
  <w:num w:numId="34" w16cid:durableId="1735618357">
    <w:abstractNumId w:val="18"/>
    <w:lvlOverride w:ilvl="0">
      <w:startOverride w:val="1"/>
    </w:lvlOverride>
  </w:num>
  <w:num w:numId="35" w16cid:durableId="1915243283">
    <w:abstractNumId w:val="18"/>
    <w:lvlOverride w:ilvl="0">
      <w:startOverride w:val="1"/>
    </w:lvlOverride>
  </w:num>
  <w:num w:numId="36" w16cid:durableId="255019649">
    <w:abstractNumId w:val="18"/>
    <w:lvlOverride w:ilvl="0">
      <w:startOverride w:val="1"/>
    </w:lvlOverride>
  </w:num>
  <w:num w:numId="37" w16cid:durableId="431364791">
    <w:abstractNumId w:val="18"/>
    <w:lvlOverride w:ilvl="0">
      <w:startOverride w:val="1"/>
    </w:lvlOverride>
  </w:num>
  <w:num w:numId="38" w16cid:durableId="1438985494">
    <w:abstractNumId w:val="18"/>
    <w:lvlOverride w:ilvl="0">
      <w:startOverride w:val="1"/>
    </w:lvlOverride>
  </w:num>
  <w:num w:numId="39" w16cid:durableId="95368742">
    <w:abstractNumId w:val="18"/>
    <w:lvlOverride w:ilvl="0">
      <w:startOverride w:val="1"/>
    </w:lvlOverride>
  </w:num>
  <w:num w:numId="40" w16cid:durableId="1773240173">
    <w:abstractNumId w:val="18"/>
    <w:lvlOverride w:ilvl="0">
      <w:startOverride w:val="1"/>
    </w:lvlOverride>
  </w:num>
  <w:num w:numId="41" w16cid:durableId="934174084">
    <w:abstractNumId w:val="18"/>
    <w:lvlOverride w:ilvl="0">
      <w:startOverride w:val="1"/>
    </w:lvlOverride>
  </w:num>
  <w:num w:numId="42" w16cid:durableId="796873195">
    <w:abstractNumId w:val="18"/>
    <w:lvlOverride w:ilvl="0">
      <w:startOverride w:val="1"/>
    </w:lvlOverride>
  </w:num>
  <w:num w:numId="43" w16cid:durableId="1731608755">
    <w:abstractNumId w:val="18"/>
    <w:lvlOverride w:ilvl="0">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D'mello">
    <w15:presenceInfo w15:providerId="AD" w15:userId="S::neild@packt.com::a7baf990-07d4-4f1c-aa3e-9a62cfd24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EwNjAwNDW2MDdV0lEKTi0uzszPAykwrAUA3+f9dSwAAAA="/>
  </w:docVars>
  <w:rsids>
    <w:rsidRoot w:val="000C45EB"/>
    <w:rsid w:val="0002516F"/>
    <w:rsid w:val="00035535"/>
    <w:rsid w:val="00037714"/>
    <w:rsid w:val="0004373F"/>
    <w:rsid w:val="0006743D"/>
    <w:rsid w:val="0007205D"/>
    <w:rsid w:val="00084BD1"/>
    <w:rsid w:val="00086DB5"/>
    <w:rsid w:val="000B6564"/>
    <w:rsid w:val="000C45EB"/>
    <w:rsid w:val="000E393D"/>
    <w:rsid w:val="000F673A"/>
    <w:rsid w:val="00122197"/>
    <w:rsid w:val="00123A1A"/>
    <w:rsid w:val="001266C1"/>
    <w:rsid w:val="00131406"/>
    <w:rsid w:val="001A4CCB"/>
    <w:rsid w:val="001B1A8B"/>
    <w:rsid w:val="001D061A"/>
    <w:rsid w:val="001E2055"/>
    <w:rsid w:val="0020073A"/>
    <w:rsid w:val="00204BA3"/>
    <w:rsid w:val="00212253"/>
    <w:rsid w:val="00217116"/>
    <w:rsid w:val="00217A7E"/>
    <w:rsid w:val="00227190"/>
    <w:rsid w:val="00235DDE"/>
    <w:rsid w:val="0025053C"/>
    <w:rsid w:val="00251F34"/>
    <w:rsid w:val="00267370"/>
    <w:rsid w:val="00283AA0"/>
    <w:rsid w:val="002A17B7"/>
    <w:rsid w:val="002A7053"/>
    <w:rsid w:val="002B3E85"/>
    <w:rsid w:val="002B575F"/>
    <w:rsid w:val="002D031E"/>
    <w:rsid w:val="002E771C"/>
    <w:rsid w:val="002F0EEE"/>
    <w:rsid w:val="003165FF"/>
    <w:rsid w:val="0034038E"/>
    <w:rsid w:val="00347F9F"/>
    <w:rsid w:val="003714A4"/>
    <w:rsid w:val="00386256"/>
    <w:rsid w:val="003B6E22"/>
    <w:rsid w:val="003C435F"/>
    <w:rsid w:val="003C45C6"/>
    <w:rsid w:val="003C59E9"/>
    <w:rsid w:val="004072D5"/>
    <w:rsid w:val="004115DF"/>
    <w:rsid w:val="0043035F"/>
    <w:rsid w:val="0047308D"/>
    <w:rsid w:val="004C0374"/>
    <w:rsid w:val="004E11BB"/>
    <w:rsid w:val="00511551"/>
    <w:rsid w:val="0053699B"/>
    <w:rsid w:val="00564605"/>
    <w:rsid w:val="00570370"/>
    <w:rsid w:val="00582315"/>
    <w:rsid w:val="005C353A"/>
    <w:rsid w:val="005E2CDC"/>
    <w:rsid w:val="0060629A"/>
    <w:rsid w:val="00625700"/>
    <w:rsid w:val="006624D0"/>
    <w:rsid w:val="006739BB"/>
    <w:rsid w:val="0068349B"/>
    <w:rsid w:val="00683D19"/>
    <w:rsid w:val="006D6629"/>
    <w:rsid w:val="00712DF7"/>
    <w:rsid w:val="00715CEB"/>
    <w:rsid w:val="00733CC1"/>
    <w:rsid w:val="00743D0A"/>
    <w:rsid w:val="00753605"/>
    <w:rsid w:val="00760A21"/>
    <w:rsid w:val="00780C03"/>
    <w:rsid w:val="00794157"/>
    <w:rsid w:val="007A6DB8"/>
    <w:rsid w:val="007C7E9A"/>
    <w:rsid w:val="00805409"/>
    <w:rsid w:val="008272AE"/>
    <w:rsid w:val="00837C4C"/>
    <w:rsid w:val="00887581"/>
    <w:rsid w:val="0089201C"/>
    <w:rsid w:val="008A528A"/>
    <w:rsid w:val="008D0730"/>
    <w:rsid w:val="008D0B73"/>
    <w:rsid w:val="008D413A"/>
    <w:rsid w:val="008E5B6C"/>
    <w:rsid w:val="008F7FC4"/>
    <w:rsid w:val="009258DE"/>
    <w:rsid w:val="00940E1A"/>
    <w:rsid w:val="00967DCC"/>
    <w:rsid w:val="009B6183"/>
    <w:rsid w:val="009C5AAB"/>
    <w:rsid w:val="00A42540"/>
    <w:rsid w:val="00A55F8D"/>
    <w:rsid w:val="00A560AD"/>
    <w:rsid w:val="00A617F7"/>
    <w:rsid w:val="00A6433C"/>
    <w:rsid w:val="00A833A5"/>
    <w:rsid w:val="00AA49E9"/>
    <w:rsid w:val="00B23D38"/>
    <w:rsid w:val="00B34934"/>
    <w:rsid w:val="00B34B94"/>
    <w:rsid w:val="00B510E6"/>
    <w:rsid w:val="00B62217"/>
    <w:rsid w:val="00B72559"/>
    <w:rsid w:val="00BA7F42"/>
    <w:rsid w:val="00BB12A8"/>
    <w:rsid w:val="00BB155C"/>
    <w:rsid w:val="00BD0C70"/>
    <w:rsid w:val="00C2519F"/>
    <w:rsid w:val="00C45BE7"/>
    <w:rsid w:val="00C73886"/>
    <w:rsid w:val="00C83A27"/>
    <w:rsid w:val="00C877B1"/>
    <w:rsid w:val="00CA0D6D"/>
    <w:rsid w:val="00CA1874"/>
    <w:rsid w:val="00CA5D61"/>
    <w:rsid w:val="00CA6204"/>
    <w:rsid w:val="00CB75DA"/>
    <w:rsid w:val="00CC53DA"/>
    <w:rsid w:val="00CD7433"/>
    <w:rsid w:val="00D469DC"/>
    <w:rsid w:val="00D530B9"/>
    <w:rsid w:val="00D5505B"/>
    <w:rsid w:val="00D61752"/>
    <w:rsid w:val="00D8368E"/>
    <w:rsid w:val="00D9170F"/>
    <w:rsid w:val="00DB0C69"/>
    <w:rsid w:val="00DB21FC"/>
    <w:rsid w:val="00DB66E3"/>
    <w:rsid w:val="00DD4C7C"/>
    <w:rsid w:val="00DD51A0"/>
    <w:rsid w:val="00E20017"/>
    <w:rsid w:val="00E230ED"/>
    <w:rsid w:val="00E24FDA"/>
    <w:rsid w:val="00E32E2E"/>
    <w:rsid w:val="00E474F6"/>
    <w:rsid w:val="00E710F2"/>
    <w:rsid w:val="00E90E41"/>
    <w:rsid w:val="00EE4AB7"/>
    <w:rsid w:val="00EE6B76"/>
    <w:rsid w:val="00F16847"/>
    <w:rsid w:val="00F26228"/>
    <w:rsid w:val="00F3463E"/>
    <w:rsid w:val="00F469E5"/>
    <w:rsid w:val="00F520C9"/>
    <w:rsid w:val="00F543EA"/>
    <w:rsid w:val="00F55177"/>
    <w:rsid w:val="00F824E6"/>
    <w:rsid w:val="00F8327D"/>
    <w:rsid w:val="00F85A1E"/>
    <w:rsid w:val="00F961D2"/>
    <w:rsid w:val="00FA219C"/>
    <w:rsid w:val="00FA63E6"/>
    <w:rsid w:val="00FC5DBB"/>
    <w:rsid w:val="00FD3BD8"/>
    <w:rsid w:val="00FD7FE1"/>
    <w:rsid w:val="00FF1DF3"/>
    <w:rsid w:val="00FF20BC"/>
    <w:rsid w:val="235A2135"/>
    <w:rsid w:val="23C49AB9"/>
    <w:rsid w:val="26143541"/>
    <w:rsid w:val="7897331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8712"/>
  <w15:chartTrackingRefBased/>
  <w15:docId w15:val="{406F79F2-9C46-40DB-9102-BC708A4C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084BD1"/>
    <w:rPr>
      <w:lang w:val="en-US"/>
    </w:rPr>
  </w:style>
  <w:style w:type="paragraph" w:styleId="Heading1">
    <w:name w:val="heading 1"/>
    <w:basedOn w:val="Normal"/>
    <w:next w:val="Normal"/>
    <w:link w:val="Heading1Char"/>
    <w:uiPriority w:val="9"/>
    <w:rsid w:val="00084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084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084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084B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084BD1"/>
    <w:pPr>
      <w:keepNext/>
      <w:keepLines/>
      <w:spacing w:before="240" w:after="80"/>
      <w:outlineLvl w:val="4"/>
    </w:pPr>
    <w:rPr>
      <w:sz w:val="20"/>
    </w:rPr>
  </w:style>
  <w:style w:type="paragraph" w:styleId="Heading6">
    <w:name w:val="heading 6"/>
    <w:basedOn w:val="Heading5"/>
    <w:next w:val="Normal"/>
    <w:link w:val="Heading6Char"/>
    <w:rsid w:val="00084BD1"/>
    <w:pPr>
      <w:spacing w:before="120" w:after="240"/>
      <w:outlineLvl w:val="5"/>
    </w:pPr>
  </w:style>
  <w:style w:type="paragraph" w:styleId="Heading7">
    <w:name w:val="heading 7"/>
    <w:basedOn w:val="Normal"/>
    <w:next w:val="Normal"/>
    <w:link w:val="Heading7Char"/>
    <w:uiPriority w:val="9"/>
    <w:unhideWhenUsed/>
    <w:rsid w:val="00084BD1"/>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084BD1"/>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084BD1"/>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84BD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84BD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084BD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084BD1"/>
    <w:rPr>
      <w:sz w:val="20"/>
      <w:lang w:val="en-US"/>
    </w:rPr>
  </w:style>
  <w:style w:type="character" w:customStyle="1" w:styleId="Heading6Char">
    <w:name w:val="Heading 6 Char"/>
    <w:basedOn w:val="DefaultParagraphFont"/>
    <w:link w:val="Heading6"/>
    <w:rsid w:val="00084BD1"/>
    <w:rPr>
      <w:sz w:val="20"/>
      <w:lang w:val="en-US"/>
    </w:rPr>
  </w:style>
  <w:style w:type="character" w:customStyle="1" w:styleId="Heading7Char">
    <w:name w:val="Heading 7 Char"/>
    <w:basedOn w:val="DefaultParagraphFont"/>
    <w:link w:val="Heading7"/>
    <w:uiPriority w:val="9"/>
    <w:rsid w:val="00084BD1"/>
    <w:rPr>
      <w:rFonts w:eastAsiaTheme="majorEastAsia" w:cstheme="majorBidi"/>
      <w:iCs/>
      <w:sz w:val="24"/>
      <w:lang w:val="en-US"/>
    </w:rPr>
  </w:style>
  <w:style w:type="character" w:customStyle="1" w:styleId="Heading8Char">
    <w:name w:val="Heading 8 Char"/>
    <w:basedOn w:val="DefaultParagraphFont"/>
    <w:link w:val="Heading8"/>
    <w:uiPriority w:val="9"/>
    <w:rsid w:val="00084BD1"/>
    <w:rPr>
      <w:rFonts w:eastAsiaTheme="majorEastAsia" w:cstheme="majorBidi"/>
      <w:szCs w:val="21"/>
      <w:lang w:val="en-US"/>
    </w:rPr>
  </w:style>
  <w:style w:type="character" w:customStyle="1" w:styleId="Heading9Char">
    <w:name w:val="Heading 9 Char"/>
    <w:basedOn w:val="DefaultParagraphFont"/>
    <w:link w:val="Heading9"/>
    <w:uiPriority w:val="9"/>
    <w:semiHidden/>
    <w:rsid w:val="00084BD1"/>
    <w:rPr>
      <w:rFonts w:asciiTheme="majorHAnsi" w:eastAsiaTheme="majorEastAsia" w:hAnsiTheme="majorHAnsi" w:cstheme="majorBidi"/>
      <w:i/>
      <w:iCs/>
      <w:sz w:val="21"/>
      <w:szCs w:val="21"/>
      <w:lang w:val="en-US"/>
    </w:rPr>
  </w:style>
  <w:style w:type="character" w:customStyle="1" w:styleId="P-Bold">
    <w:name w:val="P - Bold"/>
    <w:uiPriority w:val="1"/>
    <w:qFormat/>
    <w:rsid w:val="00084BD1"/>
    <w:rPr>
      <w:rFonts w:ascii="Arial" w:hAnsi="Arial"/>
      <w:b/>
      <w:sz w:val="22"/>
      <w:bdr w:val="none" w:sz="0" w:space="0" w:color="auto"/>
      <w:shd w:val="clear" w:color="auto" w:fill="73FDD6"/>
    </w:rPr>
  </w:style>
  <w:style w:type="paragraph" w:customStyle="1" w:styleId="P-Callout">
    <w:name w:val="P - Callout"/>
    <w:basedOn w:val="Normal"/>
    <w:next w:val="Normal"/>
    <w:qFormat/>
    <w:rsid w:val="00084BD1"/>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084BD1"/>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084BD1"/>
    <w:pPr>
      <w:numPr>
        <w:numId w:val="25"/>
      </w:numPr>
      <w:spacing w:before="160" w:line="300" w:lineRule="auto"/>
    </w:pPr>
    <w:rPr>
      <w:rFonts w:eastAsia="Arial"/>
      <w:lang w:val="en"/>
    </w:rPr>
  </w:style>
  <w:style w:type="paragraph" w:customStyle="1" w:styleId="L-Bullets">
    <w:name w:val="L - Bullets"/>
    <w:basedOn w:val="Normal"/>
    <w:qFormat/>
    <w:rsid w:val="00084BD1"/>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084BD1"/>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084BD1"/>
    <w:rPr>
      <w:rFonts w:ascii="Arial" w:hAnsi="Arial"/>
      <w:i/>
      <w:color w:val="auto"/>
      <w:sz w:val="22"/>
      <w:bdr w:val="none" w:sz="0" w:space="0" w:color="auto"/>
      <w:shd w:val="clear" w:color="auto" w:fill="FFFC00"/>
    </w:rPr>
  </w:style>
  <w:style w:type="character" w:customStyle="1" w:styleId="P-Code">
    <w:name w:val="P - Code"/>
    <w:uiPriority w:val="1"/>
    <w:qFormat/>
    <w:rsid w:val="00084BD1"/>
    <w:rPr>
      <w:rFonts w:ascii="Courier" w:hAnsi="Courier"/>
      <w:sz w:val="22"/>
      <w:bdr w:val="none" w:sz="0" w:space="0" w:color="auto"/>
      <w:shd w:val="clear" w:color="auto" w:fill="D5FC79"/>
    </w:rPr>
  </w:style>
  <w:style w:type="paragraph" w:customStyle="1" w:styleId="H1-Section">
    <w:name w:val="H1 - Section"/>
    <w:basedOn w:val="Heading1"/>
    <w:next w:val="Normal"/>
    <w:qFormat/>
    <w:rsid w:val="00084BD1"/>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084BD1"/>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084BD1"/>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084BD1"/>
    <w:pPr>
      <w:spacing w:before="120" w:after="120"/>
    </w:pPr>
    <w:rPr>
      <w:rFonts w:eastAsia="Arial"/>
      <w:lang w:val="en"/>
    </w:rPr>
  </w:style>
  <w:style w:type="paragraph" w:customStyle="1" w:styleId="H3-Subheading">
    <w:name w:val="H3 - Subheading"/>
    <w:basedOn w:val="Heading3"/>
    <w:next w:val="Normal"/>
    <w:qFormat/>
    <w:rsid w:val="00084BD1"/>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084BD1"/>
    <w:pPr>
      <w:spacing w:before="120" w:after="240"/>
      <w:jc w:val="center"/>
    </w:pPr>
    <w:rPr>
      <w:rFonts w:eastAsia="Arial"/>
      <w:b/>
      <w:color w:val="FF0000"/>
      <w:sz w:val="20"/>
      <w:lang w:val="en"/>
    </w:rPr>
  </w:style>
  <w:style w:type="paragraph" w:customStyle="1" w:styleId="SC-Heading">
    <w:name w:val="SC - Heading"/>
    <w:next w:val="H1-Section"/>
    <w:qFormat/>
    <w:rsid w:val="00084BD1"/>
    <w:pPr>
      <w:spacing w:before="240" w:after="240"/>
    </w:pPr>
    <w:rPr>
      <w:rFonts w:eastAsiaTheme="majorEastAsia" w:cstheme="majorBidi"/>
      <w:b/>
      <w:iCs/>
      <w:color w:val="FF0000"/>
      <w:sz w:val="24"/>
      <w:lang w:val="en"/>
    </w:rPr>
  </w:style>
  <w:style w:type="paragraph" w:customStyle="1" w:styleId="SC-Link">
    <w:name w:val="SC - Link"/>
    <w:qFormat/>
    <w:rsid w:val="00084BD1"/>
    <w:pPr>
      <w:spacing w:before="200" w:after="240"/>
    </w:pPr>
    <w:rPr>
      <w:rFonts w:eastAsiaTheme="majorEastAsia" w:cstheme="majorBidi"/>
      <w:b/>
      <w:color w:val="00B050"/>
      <w:szCs w:val="21"/>
      <w:lang w:val="en"/>
    </w:rPr>
  </w:style>
  <w:style w:type="paragraph" w:customStyle="1" w:styleId="P-Source">
    <w:name w:val="P - Source"/>
    <w:qFormat/>
    <w:rsid w:val="00084BD1"/>
    <w:pPr>
      <w:shd w:val="solid" w:color="auto" w:fill="auto"/>
    </w:pPr>
    <w:rPr>
      <w:rFonts w:ascii="Courier" w:eastAsia="Arial" w:hAnsi="Courier" w:cs="Consolas"/>
      <w:szCs w:val="21"/>
      <w:lang w:val="en"/>
    </w:rPr>
  </w:style>
  <w:style w:type="paragraph" w:customStyle="1" w:styleId="L-Regular">
    <w:name w:val="L - Regular"/>
    <w:basedOn w:val="L-Numbers"/>
    <w:qFormat/>
    <w:rsid w:val="00084BD1"/>
    <w:pPr>
      <w:numPr>
        <w:numId w:val="0"/>
      </w:numPr>
      <w:ind w:left="720"/>
    </w:pPr>
  </w:style>
  <w:style w:type="paragraph" w:customStyle="1" w:styleId="L-Source">
    <w:name w:val="L - Source"/>
    <w:basedOn w:val="P-Source"/>
    <w:rsid w:val="00084BD1"/>
    <w:pPr>
      <w:shd w:val="pct50" w:color="D9E2F3" w:themeColor="accent1" w:themeTint="33" w:fill="auto"/>
      <w:ind w:left="720"/>
    </w:pPr>
  </w:style>
  <w:style w:type="table" w:styleId="TableGrid">
    <w:name w:val="Table Grid"/>
    <w:basedOn w:val="TableNormal"/>
    <w:uiPriority w:val="39"/>
    <w:rsid w:val="00084BD1"/>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084BD1"/>
    <w:rPr>
      <w:rFonts w:ascii="Courier" w:hAnsi="Courier"/>
      <w:b/>
      <w:bdr w:val="none" w:sz="0" w:space="0" w:color="auto"/>
      <w:shd w:val="clear" w:color="auto" w:fill="F4D3D2"/>
    </w:rPr>
  </w:style>
  <w:style w:type="paragraph" w:customStyle="1" w:styleId="SC-Source">
    <w:name w:val="SC - Source"/>
    <w:basedOn w:val="P-Source"/>
    <w:qFormat/>
    <w:rsid w:val="00084BD1"/>
    <w:pPr>
      <w:shd w:val="pct50" w:color="D9E2F3" w:themeColor="accent1" w:themeTint="33" w:fill="auto"/>
    </w:pPr>
  </w:style>
  <w:style w:type="paragraph" w:customStyle="1" w:styleId="SP-Editorial">
    <w:name w:val="SP - Editorial"/>
    <w:next w:val="P-Regular"/>
    <w:qFormat/>
    <w:rsid w:val="00084BD1"/>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084BD1"/>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084BD1"/>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084BD1"/>
    <w:pPr>
      <w:spacing w:after="0" w:line="240" w:lineRule="auto"/>
      <w:contextualSpacing/>
      <w:jc w:val="right"/>
    </w:pPr>
    <w:rPr>
      <w:rFonts w:asciiTheme="majorHAnsi" w:eastAsiaTheme="majorEastAsia" w:hAnsiTheme="majorHAnsi" w:cstheme="majorBidi"/>
      <w:spacing w:val="-10"/>
      <w:kern w:val="28"/>
      <w:sz w:val="56"/>
      <w:szCs w:val="56"/>
    </w:rPr>
  </w:style>
  <w:style w:type="paragraph" w:customStyle="1" w:styleId="HX-BookAuthor">
    <w:name w:val="HX - Book Author"/>
    <w:next w:val="P-Regular"/>
    <w:qFormat/>
    <w:rsid w:val="00084BD1"/>
    <w:rPr>
      <w:b/>
      <w:sz w:val="28"/>
      <w:szCs w:val="28"/>
      <w:lang w:val="en-US"/>
    </w:rPr>
  </w:style>
  <w:style w:type="paragraph" w:customStyle="1" w:styleId="HX-BookSubtitle">
    <w:name w:val="HX - Book Subtitle"/>
    <w:next w:val="HX-BookAuthor"/>
    <w:qFormat/>
    <w:rsid w:val="00084BD1"/>
    <w:rPr>
      <w:rFonts w:asciiTheme="majorHAnsi" w:eastAsiaTheme="majorEastAsia" w:hAnsiTheme="majorHAnsi" w:cstheme="majorBidi"/>
      <w:spacing w:val="-10"/>
      <w:kern w:val="28"/>
      <w:sz w:val="32"/>
      <w:szCs w:val="56"/>
      <w:lang w:val="en-US"/>
    </w:rPr>
  </w:style>
  <w:style w:type="paragraph" w:customStyle="1" w:styleId="HX-BookTitle">
    <w:name w:val="HX - Book Title"/>
    <w:next w:val="HX-BookSubtitle"/>
    <w:qFormat/>
    <w:rsid w:val="00084BD1"/>
    <w:rPr>
      <w:rFonts w:eastAsia="Arial"/>
      <w:sz w:val="96"/>
      <w:lang w:val="en"/>
    </w:rPr>
  </w:style>
  <w:style w:type="character" w:styleId="CommentReference">
    <w:name w:val="annotation reference"/>
    <w:basedOn w:val="DefaultParagraphFont"/>
    <w:uiPriority w:val="99"/>
    <w:semiHidden/>
    <w:unhideWhenUsed/>
    <w:rsid w:val="00D530B9"/>
    <w:rPr>
      <w:sz w:val="16"/>
      <w:szCs w:val="16"/>
    </w:rPr>
  </w:style>
  <w:style w:type="paragraph" w:styleId="CommentText">
    <w:name w:val="annotation text"/>
    <w:basedOn w:val="Normal"/>
    <w:link w:val="CommentTextChar"/>
    <w:uiPriority w:val="99"/>
    <w:unhideWhenUsed/>
    <w:rsid w:val="00D530B9"/>
    <w:pPr>
      <w:spacing w:line="240" w:lineRule="auto"/>
    </w:pPr>
    <w:rPr>
      <w:sz w:val="20"/>
      <w:szCs w:val="20"/>
    </w:rPr>
  </w:style>
  <w:style w:type="character" w:customStyle="1" w:styleId="CommentTextChar">
    <w:name w:val="Comment Text Char"/>
    <w:basedOn w:val="DefaultParagraphFont"/>
    <w:link w:val="CommentText"/>
    <w:uiPriority w:val="99"/>
    <w:rsid w:val="00D530B9"/>
    <w:rPr>
      <w:sz w:val="20"/>
      <w:szCs w:val="20"/>
      <w:lang w:val="en-US"/>
    </w:rPr>
  </w:style>
  <w:style w:type="paragraph" w:styleId="CommentSubject">
    <w:name w:val="annotation subject"/>
    <w:basedOn w:val="CommentText"/>
    <w:next w:val="CommentText"/>
    <w:link w:val="CommentSubjectChar"/>
    <w:uiPriority w:val="99"/>
    <w:semiHidden/>
    <w:unhideWhenUsed/>
    <w:rsid w:val="00D530B9"/>
    <w:rPr>
      <w:b/>
      <w:bCs/>
    </w:rPr>
  </w:style>
  <w:style w:type="character" w:customStyle="1" w:styleId="CommentSubjectChar">
    <w:name w:val="Comment Subject Char"/>
    <w:basedOn w:val="CommentTextChar"/>
    <w:link w:val="CommentSubject"/>
    <w:uiPriority w:val="99"/>
    <w:semiHidden/>
    <w:rsid w:val="00D530B9"/>
    <w:rPr>
      <w:b/>
      <w:bCs/>
      <w:sz w:val="20"/>
      <w:szCs w:val="20"/>
      <w:lang w:val="en-US"/>
    </w:rPr>
  </w:style>
  <w:style w:type="character" w:customStyle="1" w:styleId="ui-provider">
    <w:name w:val="ui-provider"/>
    <w:basedOn w:val="DefaultParagraphFont"/>
    <w:rsid w:val="00DB2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line%20Drive\OneDrive\Desktop\FrontMatter%20Template%20-%20J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45D3C9AE-B861-4ACF-AD05-0180F42BF44E}">
  <ds:schemaRefs>
    <ds:schemaRef ds:uri="http://schemas.openxmlformats.org/officeDocument/2006/bibliography"/>
  </ds:schemaRefs>
</ds:datastoreItem>
</file>

<file path=customXml/itemProps2.xml><?xml version="1.0" encoding="utf-8"?>
<ds:datastoreItem xmlns:ds="http://schemas.openxmlformats.org/officeDocument/2006/customXml" ds:itemID="{8CFB9DC5-BBBE-428B-AAEB-E0858957C849}"/>
</file>

<file path=customXml/itemProps3.xml><?xml version="1.0" encoding="utf-8"?>
<ds:datastoreItem xmlns:ds="http://schemas.openxmlformats.org/officeDocument/2006/customXml" ds:itemID="{C6C6E139-2726-4CA5-B405-1E32601BD12D}">
  <ds:schemaRefs>
    <ds:schemaRef ds:uri="http://schemas.microsoft.com/sharepoint/v3/contenttype/forms"/>
  </ds:schemaRefs>
</ds:datastoreItem>
</file>

<file path=customXml/itemProps4.xml><?xml version="1.0" encoding="utf-8"?>
<ds:datastoreItem xmlns:ds="http://schemas.openxmlformats.org/officeDocument/2006/customXml" ds:itemID="{EDCE3DEB-350C-43EE-AEBC-7B522739124B}">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docProps/app.xml><?xml version="1.0" encoding="utf-8"?>
<Properties xmlns="http://schemas.openxmlformats.org/officeDocument/2006/extended-properties" xmlns:vt="http://schemas.openxmlformats.org/officeDocument/2006/docPropsVTypes">
  <Template>FrontMatter Template - JR</Template>
  <TotalTime>7</TotalTime>
  <Pages>7</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Neil D'mello</cp:lastModifiedBy>
  <cp:revision>17</cp:revision>
  <dcterms:created xsi:type="dcterms:W3CDTF">2021-01-27T13:32:00Z</dcterms:created>
  <dcterms:modified xsi:type="dcterms:W3CDTF">2023-07-05T08:51:00Z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