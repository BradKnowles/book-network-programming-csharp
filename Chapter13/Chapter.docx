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B5BF42-7F3C-4751-A03F-EEC600E5971E}"/>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