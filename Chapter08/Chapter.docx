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2F73D6-E23F-4123-B308-7000D728420E}"/>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