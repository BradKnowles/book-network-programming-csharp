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DDD5EF-683F-4784-AD9F-02BF80AB7F14}"/>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