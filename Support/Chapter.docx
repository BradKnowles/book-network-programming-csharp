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5C9F" w14:textId="105D8302" w:rsidR="00A55F8D" w:rsidRDefault="220381DB" w:rsidP="220381DB">
      <w:pPr>
        <w:pStyle w:val="H1-Chapter"/>
      </w:pPr>
      <w:proofErr w:type="spellStart"/>
      <w:r>
        <w:t>Packt</w:t>
      </w:r>
      <w:proofErr w:type="spellEnd"/>
      <w:r w:rsidR="000F0DA4">
        <w:t xml:space="preserve"> </w:t>
      </w:r>
      <w:r>
        <w:t>Chapter</w:t>
      </w:r>
      <w:r w:rsidR="000F0DA4">
        <w:t xml:space="preserve"> </w:t>
      </w:r>
      <w:r>
        <w:t>(H1</w:t>
      </w:r>
      <w:r w:rsidR="000F0DA4">
        <w:t xml:space="preserve"> </w:t>
      </w:r>
      <w:r>
        <w:t>–</w:t>
      </w:r>
      <w:r w:rsidR="000F0DA4">
        <w:t xml:space="preserve"> </w:t>
      </w:r>
      <w:r>
        <w:t>Chapter)</w:t>
      </w:r>
    </w:p>
    <w:p w14:paraId="46CCC6FA" w14:textId="722AC93D" w:rsidR="00A55F8D" w:rsidRDefault="00A55F8D" w:rsidP="220381DB">
      <w:pPr>
        <w:pStyle w:val="H1-Chapter"/>
      </w:pPr>
    </w:p>
    <w:p w14:paraId="6105C9FD" w14:textId="794E6999" w:rsidR="00A55F8D" w:rsidRDefault="220381DB" w:rsidP="006039A5">
      <w:pPr>
        <w:pStyle w:val="P-Regular"/>
      </w:pPr>
      <w:r w:rsidRPr="220381DB">
        <w:t>Enter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chapter</w:t>
      </w:r>
      <w:r w:rsidR="000F0DA4">
        <w:t xml:space="preserve"> </w:t>
      </w:r>
      <w:r w:rsidRPr="220381DB">
        <w:t>introduction</w:t>
      </w:r>
      <w:r w:rsidR="000F0DA4">
        <w:t xml:space="preserve"> </w:t>
      </w:r>
      <w:r w:rsidRPr="220381DB">
        <w:t>here.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shouldn’t</w:t>
      </w:r>
      <w:r w:rsidR="000F0DA4">
        <w:t xml:space="preserve"> </w:t>
      </w:r>
      <w:r w:rsidRPr="220381DB">
        <w:t>exceed</w:t>
      </w:r>
      <w:r w:rsidR="000F0DA4">
        <w:t xml:space="preserve"> </w:t>
      </w:r>
      <w:r w:rsidRPr="220381DB">
        <w:t>much</w:t>
      </w:r>
      <w:r w:rsidR="000F0DA4">
        <w:t xml:space="preserve"> </w:t>
      </w:r>
      <w:r w:rsidRPr="220381DB">
        <w:t>more</w:t>
      </w:r>
      <w:r w:rsidR="000F0DA4">
        <w:t xml:space="preserve"> </w:t>
      </w:r>
      <w:r w:rsidRPr="220381DB">
        <w:t>than</w:t>
      </w:r>
      <w:r w:rsidR="000F0DA4">
        <w:t xml:space="preserve"> </w:t>
      </w:r>
      <w:r w:rsidRPr="220381DB">
        <w:t>300</w:t>
      </w:r>
      <w:r w:rsidR="000F0DA4">
        <w:t xml:space="preserve"> </w:t>
      </w:r>
      <w:r w:rsidRPr="220381DB">
        <w:t>words.</w:t>
      </w:r>
      <w:r w:rsidR="000F0DA4">
        <w:t xml:space="preserve"> </w:t>
      </w:r>
      <w:r w:rsidRPr="220381DB">
        <w:t>Introductions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do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Regular):</w:t>
      </w:r>
      <w:r w:rsidR="000F0DA4">
        <w:t xml:space="preserve"> </w:t>
      </w:r>
      <w:r w:rsidRPr="220381DB">
        <w:t>Introduce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areas</w:t>
      </w:r>
      <w:r w:rsidR="000F0DA4">
        <w:t xml:space="preserve"> </w:t>
      </w:r>
      <w:r w:rsidRPr="220381DB">
        <w:t>we’re</w:t>
      </w:r>
      <w:r w:rsidR="000F0DA4">
        <w:t xml:space="preserve"> </w:t>
      </w:r>
      <w:r w:rsidRPr="220381DB">
        <w:t>going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cover;</w:t>
      </w:r>
      <w:r w:rsidR="000F0DA4">
        <w:t xml:space="preserve"> </w:t>
      </w:r>
      <w:r w:rsidRPr="220381DB">
        <w:t>Tell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reader</w:t>
      </w:r>
      <w:r w:rsidR="000F0DA4">
        <w:t xml:space="preserve"> </w:t>
      </w:r>
      <w:r w:rsidRPr="220381DB">
        <w:t>exactly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they’ll</w:t>
      </w:r>
      <w:r w:rsidR="000F0DA4">
        <w:t xml:space="preserve"> </w:t>
      </w:r>
      <w:r w:rsidRPr="220381DB">
        <w:t>practically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doing,</w:t>
      </w:r>
      <w:r w:rsidR="000F0DA4">
        <w:t xml:space="preserve"> </w:t>
      </w:r>
      <w:r w:rsidRPr="220381DB">
        <w:t>achieving,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learning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upcoming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activities;</w:t>
      </w:r>
      <w:r w:rsidR="000F0DA4">
        <w:t xml:space="preserve"> </w:t>
      </w:r>
      <w:r w:rsidR="00641D62">
        <w:t>t</w:t>
      </w:r>
      <w:r w:rsidRPr="220381DB">
        <w:t>ell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reader</w:t>
      </w:r>
      <w:r w:rsidR="000F0DA4">
        <w:t xml:space="preserve"> </w:t>
      </w:r>
      <w:r w:rsidRPr="220381DB">
        <w:t>why</w:t>
      </w:r>
      <w:r w:rsidR="000F0DA4">
        <w:t xml:space="preserve"> </w:t>
      </w:r>
      <w:r w:rsidRPr="220381DB">
        <w:t>these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useful.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able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do</w:t>
      </w:r>
      <w:r w:rsidR="000F0DA4">
        <w:t xml:space="preserve"> </w:t>
      </w:r>
      <w:r w:rsidRPr="220381DB">
        <w:t>by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end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chapter?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opportunity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outline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value</w:t>
      </w:r>
      <w:r w:rsidR="000F0DA4">
        <w:t xml:space="preserve"> </w:t>
      </w:r>
      <w:r w:rsidRPr="220381DB">
        <w:t>proposition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customer.</w:t>
      </w:r>
    </w:p>
    <w:p w14:paraId="69332801" w14:textId="55B4FD73" w:rsidR="00A55F8D" w:rsidRDefault="220381DB" w:rsidP="00624A0A">
      <w:pPr>
        <w:pStyle w:val="P-Regular"/>
      </w:pPr>
      <w:r w:rsidRPr="220381DB">
        <w:t>Add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line,</w:t>
      </w:r>
      <w:r w:rsidR="000F0DA4">
        <w:t xml:space="preserve"> </w:t>
      </w:r>
      <w:r w:rsidRPr="220381DB">
        <w:t>“In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chapter</w:t>
      </w:r>
      <w:r w:rsidR="000F0DA4">
        <w:t xml:space="preserve"> </w:t>
      </w:r>
      <w:r w:rsidRPr="220381DB">
        <w:t>we’re</w:t>
      </w:r>
      <w:r w:rsidR="000F0DA4">
        <w:t xml:space="preserve"> </w:t>
      </w:r>
      <w:r w:rsidRPr="220381DB">
        <w:t>going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cover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main</w:t>
      </w:r>
      <w:r w:rsidR="000F0DA4">
        <w:t xml:space="preserve"> </w:t>
      </w:r>
      <w:r w:rsidRPr="220381DB">
        <w:t>topics:”</w:t>
      </w:r>
      <w:r w:rsidR="000F0DA4">
        <w:t xml:space="preserve"> </w:t>
      </w:r>
      <w:r w:rsidRPr="220381DB">
        <w:t>Then,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bullet</w:t>
      </w:r>
      <w:r w:rsidR="000F0DA4">
        <w:t xml:space="preserve"> </w:t>
      </w:r>
      <w:r w:rsidRPr="220381DB">
        <w:t>list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main</w:t>
      </w:r>
      <w:r w:rsidR="000F0DA4">
        <w:t xml:space="preserve"> </w:t>
      </w:r>
      <w:r w:rsidRPr="220381DB">
        <w:t>chapter</w:t>
      </w:r>
      <w:r w:rsidR="000F0DA4">
        <w:t xml:space="preserve"> </w:t>
      </w:r>
      <w:r w:rsidRPr="220381DB">
        <w:t>headers.</w:t>
      </w:r>
      <w:r w:rsidR="000F0DA4">
        <w:t xml:space="preserve"> </w:t>
      </w:r>
      <w:r w:rsidRPr="00624A0A">
        <w:t>Your</w:t>
      </w:r>
      <w:r w:rsidR="000F0DA4">
        <w:t xml:space="preserve"> </w:t>
      </w:r>
      <w:r w:rsidRPr="00624A0A">
        <w:t>main</w:t>
      </w:r>
      <w:r w:rsidR="000F0DA4">
        <w:t xml:space="preserve"> </w:t>
      </w:r>
      <w:r w:rsidRPr="00624A0A">
        <w:t>headers</w:t>
      </w:r>
      <w:r w:rsidR="000F0DA4">
        <w:t xml:space="preserve"> </w:t>
      </w:r>
      <w:r w:rsidRPr="00624A0A">
        <w:t>should</w:t>
      </w:r>
      <w:r w:rsidR="000F0DA4">
        <w:t xml:space="preserve"> </w:t>
      </w:r>
      <w:r w:rsidRPr="00624A0A">
        <w:t>denote</w:t>
      </w:r>
      <w:r w:rsidR="000F0DA4">
        <w:t xml:space="preserve"> </w:t>
      </w:r>
      <w:r w:rsidRPr="00624A0A">
        <w:t>the</w:t>
      </w:r>
      <w:r w:rsidR="000F0DA4">
        <w:t xml:space="preserve"> </w:t>
      </w:r>
      <w:r w:rsidRPr="00624A0A">
        <w:t>main</w:t>
      </w:r>
      <w:r w:rsidR="000F0DA4">
        <w:t xml:space="preserve"> </w:t>
      </w:r>
      <w:r w:rsidRPr="00624A0A">
        <w:t>topics</w:t>
      </w:r>
      <w:r w:rsidR="000F0DA4">
        <w:t xml:space="preserve"> </w:t>
      </w:r>
      <w:r w:rsidRPr="00624A0A">
        <w:t>or</w:t>
      </w:r>
      <w:r w:rsidR="000F0DA4">
        <w:t xml:space="preserve"> </w:t>
      </w:r>
      <w:r w:rsidRPr="00624A0A">
        <w:t>tasks</w:t>
      </w:r>
      <w:r w:rsidR="000F0DA4">
        <w:t xml:space="preserve"> </w:t>
      </w:r>
      <w:r w:rsidRPr="00624A0A">
        <w:t>covered</w:t>
      </w:r>
      <w:r w:rsidR="000F0DA4">
        <w:t xml:space="preserve"> </w:t>
      </w:r>
      <w:r w:rsidRPr="00624A0A">
        <w:t>in</w:t>
      </w:r>
      <w:r w:rsidR="000F0DA4">
        <w:t xml:space="preserve"> </w:t>
      </w:r>
      <w:r w:rsidRPr="00624A0A">
        <w:t>the</w:t>
      </w:r>
      <w:r w:rsidR="000F0DA4">
        <w:t xml:space="preserve"> </w:t>
      </w:r>
      <w:r w:rsidRPr="00624A0A">
        <w:t>chapter.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purpose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bullet</w:t>
      </w:r>
      <w:r w:rsidR="000F0DA4">
        <w:t xml:space="preserve"> </w:t>
      </w:r>
      <w:r w:rsidRPr="220381DB">
        <w:t>list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allow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easily</w:t>
      </w:r>
      <w:r w:rsidR="000F0DA4">
        <w:t xml:space="preserve"> </w:t>
      </w:r>
      <w:r w:rsidRPr="220381DB">
        <w:t>navigate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certain</w:t>
      </w:r>
      <w:r w:rsidR="000F0DA4">
        <w:t xml:space="preserve"> </w:t>
      </w:r>
      <w:r w:rsidRPr="220381DB">
        <w:t>sections.</w:t>
      </w:r>
      <w:r w:rsidR="000F0DA4">
        <w:t xml:space="preserve"> </w:t>
      </w:r>
    </w:p>
    <w:p w14:paraId="33AED98B" w14:textId="232B2A47" w:rsidR="00A55F8D" w:rsidRDefault="220381DB" w:rsidP="220381DB">
      <w:pPr>
        <w:pStyle w:val="L-Bullets"/>
      </w:pPr>
      <w:r w:rsidRPr="220381DB">
        <w:t>Main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1</w:t>
      </w:r>
      <w:r w:rsidR="000F0DA4">
        <w:t xml:space="preserve"> </w:t>
      </w:r>
      <w:r w:rsidRPr="220381DB">
        <w:t>(L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Bullets)</w:t>
      </w:r>
    </w:p>
    <w:p w14:paraId="2432DDCA" w14:textId="047D3FFB" w:rsidR="00A55F8D" w:rsidRDefault="220381DB" w:rsidP="220381DB">
      <w:pPr>
        <w:pStyle w:val="L-Bullets"/>
      </w:pPr>
      <w:r w:rsidRPr="220381DB">
        <w:t>Main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2</w:t>
      </w:r>
    </w:p>
    <w:p w14:paraId="469CDA8B" w14:textId="28C4609D" w:rsidR="00A55F8D" w:rsidRDefault="220381DB" w:rsidP="220381DB">
      <w:pPr>
        <w:pStyle w:val="L-Bullets"/>
      </w:pPr>
      <w:r w:rsidRPr="220381DB">
        <w:t>Main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3</w:t>
      </w:r>
    </w:p>
    <w:p w14:paraId="74865FD1" w14:textId="462B2FC1" w:rsidR="00A55F8D" w:rsidRDefault="220381DB" w:rsidP="220381DB">
      <w:pPr>
        <w:pStyle w:val="H1-Section"/>
        <w:rPr>
          <w:lang w:val="en"/>
        </w:rPr>
      </w:pPr>
      <w:r w:rsidRPr="220381DB">
        <w:rPr>
          <w:lang w:val="en-GB"/>
        </w:rPr>
        <w:t>Technical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requirements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Section)</w:t>
      </w:r>
    </w:p>
    <w:p w14:paraId="73AC452F" w14:textId="0A5E5ECD" w:rsidR="00A55F8D" w:rsidRDefault="220381DB" w:rsidP="00624A0A">
      <w:pPr>
        <w:pStyle w:val="P-Regular"/>
      </w:pPr>
      <w:r w:rsidRPr="00624A0A">
        <w:t>In</w:t>
      </w:r>
      <w:r w:rsidR="000F0DA4">
        <w:t xml:space="preserve"> </w:t>
      </w:r>
      <w:r w:rsidRPr="00624A0A">
        <w:t>(P</w:t>
      </w:r>
      <w:r w:rsidR="000F0DA4">
        <w:t xml:space="preserve"> </w:t>
      </w:r>
      <w:r w:rsidRPr="00624A0A">
        <w:t>–</w:t>
      </w:r>
      <w:r w:rsidR="000F0DA4">
        <w:t xml:space="preserve"> </w:t>
      </w:r>
      <w:r w:rsidRPr="00624A0A">
        <w:t>Regular)</w:t>
      </w:r>
      <w:r w:rsidR="000F0DA4">
        <w:t xml:space="preserve"> </w:t>
      </w:r>
      <w:r w:rsidRPr="00624A0A">
        <w:t>this</w:t>
      </w:r>
      <w:r w:rsidR="000F0DA4">
        <w:t xml:space="preserve"> </w:t>
      </w:r>
      <w:r w:rsidRPr="00624A0A">
        <w:t>section,</w:t>
      </w:r>
      <w:r w:rsidR="000F0DA4">
        <w:t xml:space="preserve"> </w:t>
      </w:r>
      <w:r w:rsidRPr="00624A0A">
        <w:t>add</w:t>
      </w:r>
      <w:r w:rsidR="000F0DA4">
        <w:t xml:space="preserve"> </w:t>
      </w:r>
      <w:r w:rsidRPr="00624A0A">
        <w:t>the</w:t>
      </w:r>
      <w:r w:rsidR="000F0DA4">
        <w:t xml:space="preserve"> </w:t>
      </w:r>
      <w:r w:rsidRPr="00624A0A">
        <w:t>technical</w:t>
      </w:r>
      <w:r w:rsidR="000F0DA4">
        <w:t xml:space="preserve"> </w:t>
      </w:r>
      <w:r w:rsidRPr="00624A0A">
        <w:t>requirements</w:t>
      </w:r>
      <w:r w:rsidR="000F0DA4">
        <w:t xml:space="preserve"> </w:t>
      </w:r>
      <w:r w:rsidRPr="00624A0A">
        <w:t>for</w:t>
      </w:r>
      <w:r w:rsidR="000F0DA4">
        <w:t xml:space="preserve"> </w:t>
      </w:r>
      <w:r w:rsidRPr="00624A0A">
        <w:t>your</w:t>
      </w:r>
      <w:r w:rsidR="000F0DA4">
        <w:t xml:space="preserve"> </w:t>
      </w:r>
      <w:r w:rsidRPr="00624A0A">
        <w:t>chapter.</w:t>
      </w:r>
      <w:r w:rsidR="000F0DA4">
        <w:t xml:space="preserve"> </w:t>
      </w:r>
      <w:r w:rsidRPr="00624A0A">
        <w:t>List</w:t>
      </w:r>
      <w:r w:rsidR="000F0DA4">
        <w:t xml:space="preserve"> </w:t>
      </w:r>
      <w:r w:rsidRPr="00624A0A">
        <w:t>the</w:t>
      </w:r>
      <w:r w:rsidR="000F0DA4">
        <w:t xml:space="preserve"> </w:t>
      </w:r>
      <w:r w:rsidRPr="00624A0A">
        <w:t>technologies</w:t>
      </w:r>
      <w:r w:rsidR="000F0DA4">
        <w:t xml:space="preserve"> </w:t>
      </w:r>
      <w:r w:rsidRPr="00624A0A">
        <w:t>and</w:t>
      </w:r>
      <w:r w:rsidR="000F0DA4">
        <w:t xml:space="preserve"> </w:t>
      </w:r>
      <w:r w:rsidRPr="00624A0A">
        <w:t>installations</w:t>
      </w:r>
      <w:r w:rsidR="000F0DA4">
        <w:t xml:space="preserve"> </w:t>
      </w:r>
      <w:r w:rsidRPr="00624A0A">
        <w:t>required.</w:t>
      </w:r>
      <w:r w:rsidR="000F0DA4">
        <w:t xml:space="preserve"> </w:t>
      </w:r>
      <w:r w:rsidRPr="00624A0A">
        <w:t>You’ll</w:t>
      </w:r>
      <w:r w:rsidR="000F0DA4">
        <w:t xml:space="preserve"> </w:t>
      </w:r>
      <w:r w:rsidRPr="00624A0A">
        <w:t>also</w:t>
      </w:r>
      <w:r w:rsidR="000F0DA4">
        <w:t xml:space="preserve"> </w:t>
      </w:r>
      <w:r w:rsidRPr="00624A0A">
        <w:t>need</w:t>
      </w:r>
      <w:r w:rsidR="000F0DA4">
        <w:t xml:space="preserve"> </w:t>
      </w:r>
      <w:r w:rsidRPr="00624A0A">
        <w:t>to</w:t>
      </w:r>
      <w:r w:rsidR="000F0DA4">
        <w:t xml:space="preserve"> </w:t>
      </w:r>
      <w:r w:rsidRPr="00624A0A">
        <w:t>provide</w:t>
      </w:r>
      <w:r w:rsidR="000F0DA4">
        <w:t xml:space="preserve"> </w:t>
      </w:r>
      <w:r w:rsidRPr="00624A0A">
        <w:t>the</w:t>
      </w:r>
      <w:r w:rsidR="000F0DA4">
        <w:t xml:space="preserve"> </w:t>
      </w:r>
      <w:proofErr w:type="spellStart"/>
      <w:r w:rsidRPr="00624A0A">
        <w:t>Github</w:t>
      </w:r>
      <w:proofErr w:type="spellEnd"/>
      <w:r w:rsidR="000F0DA4">
        <w:t xml:space="preserve"> </w:t>
      </w:r>
      <w:r w:rsidRPr="00624A0A">
        <w:t>URL,</w:t>
      </w:r>
      <w:r w:rsidR="000F0DA4">
        <w:t xml:space="preserve"> </w:t>
      </w:r>
      <w:r w:rsidRPr="00624A0A">
        <w:t>for</w:t>
      </w:r>
      <w:r w:rsidR="000F0DA4">
        <w:t xml:space="preserve"> </w:t>
      </w:r>
      <w:r w:rsidRPr="00624A0A">
        <w:t>example,</w:t>
      </w:r>
      <w:r w:rsidR="000F0DA4">
        <w:t xml:space="preserve"> </w:t>
      </w:r>
      <w:hyperlink r:id="rId9">
        <w:r w:rsidRPr="220381DB">
          <w:rPr>
            <w:rStyle w:val="P-URL"/>
          </w:rPr>
          <w:t>https://github.com/PacktPublishing/Getting-Started-with-TensorFlow</w:t>
        </w:r>
      </w:hyperlink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URL),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chapter.</w:t>
      </w:r>
      <w:r w:rsidR="000F0DA4">
        <w:t xml:space="preserve"> </w:t>
      </w:r>
      <w:r w:rsidRPr="220381DB">
        <w:t>Create</w:t>
      </w:r>
      <w:r w:rsidR="000F0DA4">
        <w:t xml:space="preserve"> </w:t>
      </w:r>
      <w:r w:rsidRPr="220381DB">
        <w:t>a</w:t>
      </w:r>
      <w:r w:rsidR="000F0DA4">
        <w:t xml:space="preserve"> </w:t>
      </w:r>
      <w:proofErr w:type="spellStart"/>
      <w:r w:rsidRPr="220381DB">
        <w:t>Github</w:t>
      </w:r>
      <w:proofErr w:type="spellEnd"/>
      <w:r w:rsidR="000F0DA4">
        <w:t xml:space="preserve"> </w:t>
      </w:r>
      <w:r w:rsidRPr="220381DB">
        <w:t>folder</w:t>
      </w:r>
      <w:r w:rsidR="000F0DA4">
        <w:t xml:space="preserve"> </w:t>
      </w:r>
      <w:r w:rsidRPr="220381DB">
        <w:t>named,</w:t>
      </w:r>
      <w:r w:rsidR="000F0DA4">
        <w:t xml:space="preserve"> </w:t>
      </w:r>
      <w:r w:rsidRPr="220381DB">
        <w:t>"</w:t>
      </w:r>
      <w:proofErr w:type="spellStart"/>
      <w:r w:rsidRPr="220381DB">
        <w:t>chX</w:t>
      </w:r>
      <w:proofErr w:type="spellEnd"/>
      <w:r w:rsidRPr="220381DB">
        <w:t>",</w:t>
      </w:r>
      <w:r w:rsidR="000F0DA4">
        <w:t xml:space="preserve"> </w:t>
      </w:r>
      <w:r w:rsidRPr="220381DB">
        <w:t>where</w:t>
      </w:r>
      <w:r w:rsidR="000F0DA4">
        <w:t xml:space="preserve"> </w:t>
      </w:r>
      <w:r w:rsidRPr="220381DB">
        <w:t>X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</w:t>
      </w:r>
      <w:r w:rsidR="000F0DA4">
        <w:t xml:space="preserve"> </w:t>
      </w:r>
      <w:r w:rsidRPr="220381DB">
        <w:t>number.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example,</w:t>
      </w:r>
      <w:r w:rsidR="000F0DA4">
        <w:t xml:space="preserve"> </w:t>
      </w:r>
      <w:r w:rsidRPr="220381DB">
        <w:t>ch1.</w:t>
      </w:r>
    </w:p>
    <w:p w14:paraId="49054291" w14:textId="2518C689" w:rsidR="00A55F8D" w:rsidRDefault="220381DB" w:rsidP="220381DB">
      <w:pPr>
        <w:pStyle w:val="H1-Section"/>
        <w:rPr>
          <w:lang w:val="en"/>
        </w:rPr>
      </w:pPr>
      <w:r w:rsidRPr="220381DB">
        <w:rPr>
          <w:lang w:val="en-GB"/>
        </w:rPr>
        <w:t>Header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-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Main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topic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or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main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task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Section)</w:t>
      </w:r>
    </w:p>
    <w:p w14:paraId="46973609" w14:textId="792D4413" w:rsidR="00A55F8D" w:rsidRDefault="220381DB" w:rsidP="220381DB">
      <w:pPr>
        <w:pStyle w:val="P-Regular"/>
        <w:rPr>
          <w:lang w:val="en-GB"/>
        </w:rPr>
      </w:pPr>
      <w:r w:rsidRPr="220381DB">
        <w:t>The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</w:t>
      </w:r>
      <w:r w:rsidR="000F0DA4">
        <w:t xml:space="preserve"> </w:t>
      </w:r>
      <w:r w:rsidRPr="220381DB">
        <w:t>language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header</w:t>
      </w:r>
      <w:r w:rsidR="000F0DA4">
        <w:t xml:space="preserve"> </w:t>
      </w:r>
      <w:r w:rsidRPr="220381DB">
        <w:t>titles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always</w:t>
      </w:r>
      <w:r w:rsidR="000F0DA4">
        <w:t xml:space="preserve"> </w:t>
      </w:r>
      <w:r w:rsidRPr="220381DB">
        <w:t>indicate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reader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going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do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learn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section.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nearly</w:t>
      </w:r>
      <w:r w:rsidR="000F0DA4">
        <w:t xml:space="preserve"> </w:t>
      </w:r>
      <w:r w:rsidRPr="220381DB">
        <w:t>always</w:t>
      </w:r>
      <w:r w:rsidR="000F0DA4">
        <w:t xml:space="preserve"> </w:t>
      </w:r>
      <w:r w:rsidRPr="220381DB">
        <w:t>mean</w:t>
      </w:r>
      <w:r w:rsidR="000F0DA4">
        <w:t xml:space="preserve"> </w:t>
      </w:r>
      <w:r w:rsidRPr="220381DB">
        <w:t>including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verb,</w:t>
      </w:r>
      <w:r w:rsidR="000F0DA4">
        <w:t xml:space="preserve"> </w:t>
      </w:r>
      <w:r w:rsidRPr="220381DB">
        <w:t>preferably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present</w:t>
      </w:r>
      <w:r w:rsidR="000F0DA4">
        <w:t xml:space="preserve"> </w:t>
      </w:r>
      <w:r w:rsidRPr="220381DB">
        <w:t>participle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gerund</w:t>
      </w:r>
      <w:r w:rsidR="000F0DA4">
        <w:t xml:space="preserve"> </w:t>
      </w:r>
      <w:r w:rsidRPr="220381DB">
        <w:t>‘-</w:t>
      </w:r>
      <w:proofErr w:type="spellStart"/>
      <w:r w:rsidRPr="220381DB">
        <w:t>ing</w:t>
      </w:r>
      <w:proofErr w:type="spellEnd"/>
      <w:r w:rsidRPr="220381DB">
        <w:t>’</w:t>
      </w:r>
      <w:r w:rsidR="000F0DA4">
        <w:t xml:space="preserve"> </w:t>
      </w:r>
      <w:r w:rsidRPr="220381DB">
        <w:t>form,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example:</w:t>
      </w:r>
      <w:r w:rsidR="000F0DA4">
        <w:t xml:space="preserve"> </w:t>
      </w:r>
      <w:r w:rsidRPr="220381DB">
        <w:lastRenderedPageBreak/>
        <w:t>creating</w:t>
      </w:r>
      <w:r w:rsidR="000F0DA4">
        <w:t xml:space="preserve"> </w:t>
      </w:r>
      <w:r w:rsidRPr="220381DB">
        <w:t>x,</w:t>
      </w:r>
      <w:r w:rsidR="000F0DA4">
        <w:t xml:space="preserve"> </w:t>
      </w:r>
      <w:r w:rsidRPr="220381DB">
        <w:t>building</w:t>
      </w:r>
      <w:r w:rsidR="000F0DA4">
        <w:t xml:space="preserve"> </w:t>
      </w:r>
      <w:r w:rsidRPr="220381DB">
        <w:t>y,</w:t>
      </w:r>
      <w:r w:rsidR="000F0DA4">
        <w:t xml:space="preserve"> </w:t>
      </w:r>
      <w:r w:rsidRPr="220381DB">
        <w:t>implementing</w:t>
      </w:r>
      <w:r w:rsidR="000F0DA4">
        <w:t xml:space="preserve"> </w:t>
      </w:r>
      <w:r w:rsidRPr="220381DB">
        <w:t>z</w:t>
      </w:r>
      <w:r w:rsidR="000F0DA4">
        <w:t xml:space="preserve"> </w:t>
      </w:r>
      <w:r w:rsidRPr="220381DB">
        <w:t>(creating</w:t>
      </w:r>
      <w:r w:rsidR="000F0DA4">
        <w:t xml:space="preserve"> </w:t>
      </w:r>
      <w:r w:rsidRPr="220381DB">
        <w:t>an</w:t>
      </w:r>
      <w:r w:rsidR="000F0DA4">
        <w:t xml:space="preserve"> </w:t>
      </w:r>
      <w:r w:rsidRPr="220381DB">
        <w:t>environment,</w:t>
      </w:r>
      <w:r w:rsidR="000F0DA4">
        <w:t xml:space="preserve"> </w:t>
      </w:r>
      <w:r w:rsidRPr="220381DB">
        <w:t>building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stack,</w:t>
      </w:r>
      <w:r w:rsidR="000F0DA4">
        <w:t xml:space="preserve"> </w:t>
      </w:r>
      <w:r w:rsidRPr="220381DB">
        <w:t>implementing</w:t>
      </w:r>
      <w:r w:rsidR="000F0DA4">
        <w:t xml:space="preserve"> </w:t>
      </w:r>
      <w:r w:rsidRPr="220381DB">
        <w:t>software</w:t>
      </w:r>
      <w:r w:rsidR="000F0DA4">
        <w:t xml:space="preserve"> </w:t>
      </w:r>
      <w:r w:rsidRPr="220381DB">
        <w:t>design</w:t>
      </w:r>
      <w:r w:rsidR="000F0DA4">
        <w:t xml:space="preserve"> </w:t>
      </w:r>
      <w:r w:rsidRPr="220381DB">
        <w:t>principles).</w:t>
      </w:r>
      <w:r w:rsidR="000F0DA4">
        <w:t xml:space="preserve"> </w:t>
      </w:r>
    </w:p>
    <w:p w14:paraId="0ADB19D0" w14:textId="1BE11B7E" w:rsidR="00A55F8D" w:rsidRDefault="220381DB" w:rsidP="220381DB">
      <w:pPr>
        <w:pStyle w:val="P-Regular"/>
        <w:rPr>
          <w:lang w:val="en-GB"/>
        </w:rPr>
      </w:pPr>
      <w:r w:rsidRPr="220381DB">
        <w:t>The</w:t>
      </w:r>
      <w:r w:rsidR="000F0DA4">
        <w:t xml:space="preserve"> </w:t>
      </w:r>
      <w:r w:rsidRPr="220381DB">
        <w:t>opening</w:t>
      </w:r>
      <w:r w:rsidR="000F0DA4">
        <w:t xml:space="preserve"> </w:t>
      </w:r>
      <w:r w:rsidRPr="220381DB">
        <w:t>paragraphs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opening</w:t>
      </w:r>
      <w:r w:rsidR="000F0DA4">
        <w:t xml:space="preserve"> </w:t>
      </w:r>
      <w:r w:rsidRPr="220381DB">
        <w:t>few</w:t>
      </w:r>
      <w:r w:rsidR="000F0DA4">
        <w:t xml:space="preserve"> </w:t>
      </w:r>
      <w:r w:rsidRPr="220381DB">
        <w:t>sentences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each</w:t>
      </w:r>
      <w:r w:rsidR="000F0DA4">
        <w:t xml:space="preserve"> </w:t>
      </w:r>
      <w:r w:rsidRPr="220381DB">
        <w:t>section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discuss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reader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about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do/achieve.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opening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also</w:t>
      </w:r>
      <w:r w:rsidR="000F0DA4">
        <w:t xml:space="preserve"> </w:t>
      </w:r>
      <w:r w:rsidRPr="220381DB">
        <w:t>mention,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isn’t</w:t>
      </w:r>
      <w:r w:rsidR="000F0DA4">
        <w:t xml:space="preserve"> </w:t>
      </w:r>
      <w:r w:rsidRPr="220381DB">
        <w:t>implicit,</w:t>
      </w:r>
      <w:r w:rsidR="000F0DA4">
        <w:t xml:space="preserve"> </w:t>
      </w:r>
      <w:r w:rsidRPr="220381DB">
        <w:t>why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applicable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useful.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section</w:t>
      </w:r>
      <w:r w:rsidR="000F0DA4">
        <w:t xml:space="preserve"> </w:t>
      </w:r>
      <w:r w:rsidRPr="220381DB">
        <w:t>involves</w:t>
      </w:r>
      <w:r w:rsidR="000F0DA4">
        <w:t xml:space="preserve"> </w:t>
      </w:r>
      <w:r w:rsidRPr="220381DB">
        <w:t>completing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task,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might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discuss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method.</w:t>
      </w:r>
    </w:p>
    <w:p w14:paraId="20B9ED38" w14:textId="5559E147" w:rsidR="00A55F8D" w:rsidRDefault="00A55F8D" w:rsidP="220381DB">
      <w:pPr>
        <w:pStyle w:val="P-Regular"/>
      </w:pPr>
    </w:p>
    <w:p w14:paraId="15ED4BCC" w14:textId="16970AEC" w:rsidR="00A55F8D" w:rsidRDefault="220381DB" w:rsidP="220381DB">
      <w:pPr>
        <w:pStyle w:val="H2-Heading"/>
        <w:rPr>
          <w:lang w:val="en-GB"/>
        </w:rPr>
      </w:pPr>
      <w:r w:rsidRPr="220381DB">
        <w:rPr>
          <w:lang w:val="en-GB"/>
        </w:rPr>
        <w:t>Header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2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-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Subtopic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or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subtask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(H2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Heading)</w:t>
      </w:r>
    </w:p>
    <w:p w14:paraId="18408CC5" w14:textId="1D135CC6" w:rsidR="00A55F8D" w:rsidRDefault="220381DB" w:rsidP="220381DB">
      <w:pPr>
        <w:pStyle w:val="P-Regular"/>
        <w:rPr>
          <w:lang w:val="en-GB"/>
        </w:rPr>
      </w:pPr>
      <w:r w:rsidRPr="220381DB">
        <w:t>Let’s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</w:t>
      </w:r>
      <w:r w:rsidR="000F0DA4">
        <w:t xml:space="preserve"> </w:t>
      </w:r>
      <w:r w:rsidRPr="220381DB">
        <w:t>look</w:t>
      </w:r>
      <w:r w:rsidR="000F0DA4">
        <w:t xml:space="preserve"> </w:t>
      </w:r>
      <w:r w:rsidRPr="220381DB">
        <w:t>at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present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chapter.</w:t>
      </w:r>
      <w:r w:rsidR="000F0DA4">
        <w:t xml:space="preserve"> </w:t>
      </w:r>
      <w:r w:rsidRPr="220381DB">
        <w:t>Make</w:t>
      </w:r>
      <w:r w:rsidR="000F0DA4">
        <w:t xml:space="preserve"> </w:t>
      </w:r>
      <w:r w:rsidRPr="220381DB">
        <w:t>sure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source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working,</w:t>
      </w:r>
      <w:r w:rsidR="000F0DA4">
        <w:t xml:space="preserve"> </w:t>
      </w:r>
      <w:r w:rsidRPr="220381DB">
        <w:t>then</w:t>
      </w:r>
      <w:r w:rsidR="000F0DA4">
        <w:t xml:space="preserve"> </w:t>
      </w:r>
      <w:r w:rsidRPr="220381DB">
        <w:t>paste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into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Word</w:t>
      </w:r>
      <w:r w:rsidR="000F0DA4">
        <w:t xml:space="preserve"> </w:t>
      </w:r>
      <w:r w:rsidRPr="220381DB">
        <w:t>template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format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in</w:t>
      </w:r>
      <w:r w:rsidR="000F0DA4">
        <w:t xml:space="preserve"> </w:t>
      </w:r>
      <w:proofErr w:type="spellStart"/>
      <w:r w:rsidRPr="220381DB">
        <w:t>Packt</w:t>
      </w:r>
      <w:proofErr w:type="spellEnd"/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style.</w:t>
      </w:r>
      <w:r w:rsidR="000F0DA4">
        <w:t xml:space="preserve"> </w:t>
      </w:r>
      <w:r w:rsidRPr="220381DB">
        <w:t>Don’t</w:t>
      </w:r>
      <w:r w:rsidR="000F0DA4">
        <w:t xml:space="preserve"> </w:t>
      </w:r>
      <w:r w:rsidRPr="220381DB">
        <w:t>type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directly</w:t>
      </w:r>
      <w:r w:rsidR="000F0DA4">
        <w:t xml:space="preserve"> </w:t>
      </w:r>
      <w:r w:rsidRPr="220381DB">
        <w:t>into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document</w:t>
      </w:r>
      <w:r w:rsidR="000F0DA4">
        <w:t xml:space="preserve"> </w:t>
      </w:r>
      <w:r w:rsidRPr="220381DB">
        <w:t>editor,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capitalization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auto</w:t>
      </w:r>
      <w:r w:rsidR="000F0DA4">
        <w:t xml:space="preserve"> </w:t>
      </w:r>
      <w:r w:rsidRPr="220381DB">
        <w:t>correct</w:t>
      </w:r>
      <w:r w:rsidR="000F0DA4">
        <w:t xml:space="preserve"> </w:t>
      </w:r>
      <w:r w:rsidRPr="220381DB">
        <w:t>can</w:t>
      </w:r>
      <w:r w:rsidR="000F0DA4">
        <w:t xml:space="preserve"> </w:t>
      </w:r>
      <w:r w:rsidRPr="220381DB">
        <w:t>break</w:t>
      </w:r>
      <w:r w:rsidR="000F0DA4">
        <w:t xml:space="preserve"> </w:t>
      </w:r>
      <w:r w:rsidRPr="220381DB">
        <w:t>it.</w:t>
      </w:r>
    </w:p>
    <w:p w14:paraId="595D3FDB" w14:textId="49A1F1BD" w:rsidR="00A55F8D" w:rsidRDefault="220381DB" w:rsidP="220381DB">
      <w:pPr>
        <w:pStyle w:val="P-Regular"/>
        <w:rPr>
          <w:lang w:val="en-GB"/>
        </w:rPr>
      </w:pPr>
      <w:r w:rsidRPr="220381DB">
        <w:t>We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ensure</w:t>
      </w:r>
      <w:r w:rsidR="000F0DA4">
        <w:t xml:space="preserve"> </w:t>
      </w:r>
      <w:r w:rsidRPr="220381DB">
        <w:t>that</w:t>
      </w:r>
      <w:r w:rsidR="000F0DA4">
        <w:t xml:space="preserve"> </w:t>
      </w:r>
      <w:r w:rsidRPr="220381DB">
        <w:t>every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image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directly</w:t>
      </w:r>
      <w:r w:rsidR="000F0DA4">
        <w:t xml:space="preserve"> </w:t>
      </w:r>
      <w:r w:rsidRPr="220381DB">
        <w:t>preceded</w:t>
      </w:r>
      <w:r w:rsidR="000F0DA4">
        <w:t xml:space="preserve"> </w:t>
      </w:r>
      <w:r w:rsidRPr="220381DB">
        <w:t>by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“lead-in.”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lead-in</w:t>
      </w:r>
      <w:r w:rsidR="000F0DA4">
        <w:t xml:space="preserve"> </w:t>
      </w:r>
      <w:r w:rsidRPr="220381DB">
        <w:t>sentence</w:t>
      </w:r>
      <w:r w:rsidR="000F0DA4">
        <w:t xml:space="preserve"> </w:t>
      </w:r>
      <w:r w:rsidRPr="220381DB">
        <w:t>tells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does.</w:t>
      </w:r>
      <w:r w:rsidR="000F0DA4">
        <w:t xml:space="preserve"> </w:t>
      </w:r>
      <w:r w:rsidRPr="220381DB">
        <w:t>It’s</w:t>
      </w:r>
      <w:r w:rsidR="000F0DA4">
        <w:t xml:space="preserve"> </w:t>
      </w:r>
      <w:r w:rsidRPr="220381DB">
        <w:t>important</w:t>
      </w:r>
      <w:r w:rsidR="000F0DA4">
        <w:t xml:space="preserve"> </w:t>
      </w:r>
      <w:r w:rsidRPr="220381DB">
        <w:t>that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know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information</w:t>
      </w:r>
      <w:r w:rsidR="000F0DA4">
        <w:t xml:space="preserve"> </w:t>
      </w:r>
      <w:r w:rsidRPr="220381DB">
        <w:t>before,</w:t>
      </w:r>
      <w:r w:rsidR="000F0DA4">
        <w:t xml:space="preserve"> </w:t>
      </w:r>
      <w:r w:rsidRPr="220381DB">
        <w:t>not</w:t>
      </w:r>
      <w:r w:rsidR="000F0DA4">
        <w:t xml:space="preserve"> </w:t>
      </w:r>
      <w:r w:rsidRPr="220381DB">
        <w:t>after</w:t>
      </w:r>
      <w:r w:rsidR="000F0DA4">
        <w:t xml:space="preserve"> </w:t>
      </w:r>
      <w:r w:rsidRPr="220381DB">
        <w:t>seeing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code/image.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also</w:t>
      </w:r>
      <w:r w:rsidR="000F0DA4">
        <w:t xml:space="preserve"> </w:t>
      </w:r>
      <w:r w:rsidRPr="220381DB">
        <w:t>tell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where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be</w:t>
      </w:r>
      <w:r w:rsidR="000F0DA4">
        <w:t xml:space="preserve"> </w:t>
      </w:r>
      <w:proofErr w:type="gramStart"/>
      <w:r w:rsidRPr="220381DB">
        <w:t>placed,</w:t>
      </w:r>
      <w:r w:rsidR="000F0DA4">
        <w:t xml:space="preserve"> </w:t>
      </w:r>
      <w:r w:rsidRPr="220381DB">
        <w:t>if</w:t>
      </w:r>
      <w:proofErr w:type="gramEnd"/>
      <w:r w:rsidR="000F0DA4">
        <w:t xml:space="preserve"> </w:t>
      </w:r>
      <w:r w:rsidRPr="220381DB">
        <w:t>it’s</w:t>
      </w:r>
      <w:r w:rsidR="000F0DA4">
        <w:t xml:space="preserve"> </w:t>
      </w:r>
      <w:r w:rsidRPr="220381DB">
        <w:t>not</w:t>
      </w:r>
      <w:r w:rsidR="000F0DA4">
        <w:t xml:space="preserve"> </w:t>
      </w:r>
      <w:r w:rsidRPr="220381DB">
        <w:t>already</w:t>
      </w:r>
      <w:r w:rsidR="000F0DA4">
        <w:t xml:space="preserve"> </w:t>
      </w:r>
      <w:r w:rsidRPr="220381DB">
        <w:t>clear.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example,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file</w:t>
      </w:r>
      <w:r w:rsidR="000F0DA4">
        <w:t xml:space="preserve"> </w:t>
      </w:r>
      <w:r w:rsidRPr="220381DB">
        <w:t>might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certain</w:t>
      </w:r>
      <w:r w:rsidR="000F0DA4">
        <w:t xml:space="preserve"> </w:t>
      </w:r>
      <w:r w:rsidRPr="220381DB">
        <w:t>folder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event</w:t>
      </w:r>
      <w:r w:rsidR="000F0DA4">
        <w:t xml:space="preserve"> </w:t>
      </w:r>
      <w:r w:rsidRPr="220381DB">
        <w:t>handler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particular</w:t>
      </w:r>
      <w:r w:rsidR="000F0DA4">
        <w:t xml:space="preserve"> </w:t>
      </w:r>
      <w:r w:rsidRPr="220381DB">
        <w:t>button</w:t>
      </w:r>
      <w:r w:rsidR="000F0DA4">
        <w:t xml:space="preserve"> </w:t>
      </w:r>
      <w:r w:rsidRPr="220381DB">
        <w:t>before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work.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SC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Source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format.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highlight</w:t>
      </w:r>
      <w:r w:rsidR="000F0DA4">
        <w:t xml:space="preserve"> </w:t>
      </w:r>
      <w:r w:rsidRPr="220381DB">
        <w:t>any</w:t>
      </w:r>
      <w:r w:rsidR="000F0DA4">
        <w:t xml:space="preserve"> </w:t>
      </w:r>
      <w:r w:rsidRPr="220381DB">
        <w:t>piece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block,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SC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Highlight</w:t>
      </w:r>
      <w:r w:rsidR="000F0DA4">
        <w:t xml:space="preserve"> </w:t>
      </w:r>
      <w:r w:rsidRPr="220381DB">
        <w:t>like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has</w:t>
      </w:r>
      <w:r w:rsidR="000F0DA4">
        <w:t xml:space="preserve"> </w:t>
      </w:r>
      <w:r w:rsidRPr="220381DB">
        <w:t>been</w:t>
      </w:r>
      <w:r w:rsidR="000F0DA4">
        <w:t xml:space="preserve"> </w:t>
      </w:r>
      <w:r w:rsidRPr="220381DB">
        <w:t>done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rPr>
          <w:rStyle w:val="P-Code"/>
        </w:rPr>
        <w:t>function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text)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below.</w:t>
      </w:r>
    </w:p>
    <w:p w14:paraId="1E101E1D" w14:textId="102607CE" w:rsidR="00A55F8D" w:rsidRDefault="220381DB" w:rsidP="220381DB">
      <w:pPr>
        <w:pStyle w:val="SC-Source"/>
      </w:pPr>
      <w:r w:rsidRPr="220381DB">
        <w:t>const</w:t>
      </w:r>
      <w:r w:rsidR="000F0DA4">
        <w:t xml:space="preserve"> </w:t>
      </w:r>
      <w:r w:rsidRPr="220381DB">
        <w:t>set</w:t>
      </w:r>
      <w:r w:rsidR="000F0DA4">
        <w:t xml:space="preserve"> </w:t>
      </w:r>
      <w:r w:rsidRPr="220381DB">
        <w:t>=</w:t>
      </w:r>
      <w:r w:rsidR="000F0DA4">
        <w:t xml:space="preserve"> </w:t>
      </w:r>
      <w:proofErr w:type="gramStart"/>
      <w:r w:rsidRPr="220381DB">
        <w:rPr>
          <w:rStyle w:val="SC-Highlight"/>
        </w:rPr>
        <w:t>function</w:t>
      </w:r>
      <w:r w:rsidRPr="220381DB">
        <w:t>(</w:t>
      </w:r>
      <w:proofErr w:type="gramEnd"/>
      <w:r w:rsidRPr="220381DB">
        <w:t>...items)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</w:t>
      </w:r>
      <w:proofErr w:type="spellStart"/>
      <w:r w:rsidRPr="220381DB">
        <w:t>this.arr</w:t>
      </w:r>
      <w:proofErr w:type="spellEnd"/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t>[...items];</w:t>
      </w:r>
      <w:r w:rsidR="00A55F8D">
        <w:br/>
      </w:r>
      <w:r w:rsidR="000F0DA4">
        <w:t xml:space="preserve">  </w:t>
      </w:r>
      <w:proofErr w:type="spellStart"/>
      <w:r w:rsidRPr="220381DB">
        <w:t>this.add</w:t>
      </w:r>
      <w:proofErr w:type="spellEnd"/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t>function(item)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  </w:t>
      </w:r>
      <w:r w:rsidRPr="220381DB">
        <w:t>if(</w:t>
      </w:r>
      <w:r w:rsidR="000F0DA4">
        <w:t xml:space="preserve"> </w:t>
      </w:r>
      <w:r w:rsidRPr="220381DB">
        <w:t>this._</w:t>
      </w:r>
      <w:proofErr w:type="spellStart"/>
      <w:r w:rsidRPr="220381DB">
        <w:t>arr.includes</w:t>
      </w:r>
      <w:proofErr w:type="spellEnd"/>
      <w:r w:rsidRPr="220381DB">
        <w:t>(item)</w:t>
      </w:r>
      <w:r w:rsidR="000F0DA4">
        <w:t xml:space="preserve"> </w:t>
      </w:r>
      <w:r w:rsidRPr="220381DB">
        <w:t>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    </w:t>
      </w:r>
      <w:r w:rsidRPr="220381DB">
        <w:t>return</w:t>
      </w:r>
      <w:r w:rsidR="000F0DA4">
        <w:t xml:space="preserve"> </w:t>
      </w:r>
      <w:r w:rsidRPr="220381DB">
        <w:t>false;</w:t>
      </w:r>
      <w:r w:rsidR="000F0DA4">
        <w:t xml:space="preserve"> </w:t>
      </w:r>
      <w:r w:rsidRPr="220381DB">
        <w:t>(SC</w:t>
      </w:r>
      <w:r w:rsidR="000F0DA4">
        <w:t xml:space="preserve"> </w:t>
      </w:r>
      <w:r w:rsidRPr="220381DB">
        <w:t>-</w:t>
      </w:r>
      <w:r w:rsidR="000F0DA4">
        <w:t xml:space="preserve"> </w:t>
      </w:r>
      <w:r w:rsidRPr="220381DB">
        <w:t>Source)</w:t>
      </w:r>
    </w:p>
    <w:p w14:paraId="03BFB766" w14:textId="2E42756B" w:rsidR="00A55F8D" w:rsidRDefault="220381DB" w:rsidP="00956561">
      <w:pPr>
        <w:pStyle w:val="P-Regular"/>
      </w:pPr>
      <w:r w:rsidRPr="220381DB">
        <w:t>Further</w:t>
      </w:r>
      <w:r w:rsidR="000F0DA4">
        <w:t xml:space="preserve"> </w:t>
      </w:r>
      <w:r w:rsidRPr="220381DB">
        <w:t>explanation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discussion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works</w:t>
      </w:r>
      <w:r w:rsidR="000F0DA4">
        <w:t xml:space="preserve"> </w:t>
      </w:r>
      <w:r w:rsidRPr="220381DB">
        <w:t>can</w:t>
      </w:r>
      <w:r w:rsidR="000F0DA4">
        <w:t xml:space="preserve"> </w:t>
      </w:r>
      <w:r w:rsidRPr="220381DB">
        <w:t>come</w:t>
      </w:r>
      <w:r w:rsidR="000F0DA4">
        <w:t xml:space="preserve"> </w:t>
      </w:r>
      <w:r w:rsidRPr="220381DB">
        <w:t>immediately</w:t>
      </w:r>
      <w:r w:rsidR="000F0DA4">
        <w:t xml:space="preserve"> </w:t>
      </w:r>
      <w:r w:rsidRPr="220381DB">
        <w:t>after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block.</w:t>
      </w:r>
    </w:p>
    <w:p w14:paraId="28710665" w14:textId="533A2E39" w:rsidR="00A55F8D" w:rsidRDefault="220381DB" w:rsidP="00956561">
      <w:pPr>
        <w:pStyle w:val="P-Regular"/>
      </w:pPr>
      <w:r w:rsidRPr="220381DB">
        <w:t>Given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practical</w:t>
      </w:r>
      <w:r w:rsidR="000F0DA4">
        <w:t xml:space="preserve"> </w:t>
      </w:r>
      <w:r w:rsidRPr="220381DB">
        <w:t>nature</w:t>
      </w:r>
      <w:r w:rsidR="000F0DA4">
        <w:t xml:space="preserve"> </w:t>
      </w:r>
      <w:r w:rsidRPr="220381DB">
        <w:t>of</w:t>
      </w:r>
      <w:r w:rsidR="000F0DA4">
        <w:t xml:space="preserve"> </w:t>
      </w:r>
      <w:proofErr w:type="spellStart"/>
      <w:r w:rsidRPr="220381DB">
        <w:t>Packt</w:t>
      </w:r>
      <w:proofErr w:type="spellEnd"/>
      <w:r w:rsidR="000F0DA4">
        <w:t xml:space="preserve"> </w:t>
      </w:r>
      <w:r w:rsidRPr="220381DB">
        <w:t>lessons,</w:t>
      </w:r>
      <w:r w:rsidR="000F0DA4">
        <w:t xml:space="preserve"> </w:t>
      </w:r>
      <w:r w:rsidRPr="220381DB">
        <w:t>you’ll</w:t>
      </w:r>
      <w:r w:rsidR="000F0DA4">
        <w:t xml:space="preserve"> </w:t>
      </w:r>
      <w:r w:rsidRPr="220381DB">
        <w:t>often</w:t>
      </w:r>
      <w:r w:rsidR="000F0DA4">
        <w:t xml:space="preserve"> </w:t>
      </w:r>
      <w:r w:rsidRPr="220381DB">
        <w:t>want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run</w:t>
      </w:r>
      <w:r w:rsidR="000F0DA4">
        <w:t xml:space="preserve"> </w:t>
      </w:r>
      <w:r w:rsidRPr="220381DB">
        <w:t>code,</w:t>
      </w:r>
      <w:r w:rsidR="000F0DA4">
        <w:t xml:space="preserve"> </w:t>
      </w:r>
      <w:r w:rsidRPr="220381DB">
        <w:t>so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lead-ins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written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instructions.</w:t>
      </w:r>
      <w:r w:rsidR="000F0DA4">
        <w:t xml:space="preserve"> </w:t>
      </w:r>
      <w:r w:rsidRPr="220381DB">
        <w:t>These</w:t>
      </w:r>
      <w:r w:rsidR="000F0DA4">
        <w:t xml:space="preserve"> </w:t>
      </w:r>
      <w:r w:rsidRPr="220381DB">
        <w:t>instructions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denote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achieve,</w:t>
      </w:r>
      <w:r w:rsidR="000F0DA4">
        <w:t xml:space="preserve"> </w:t>
      </w:r>
      <w:r w:rsidRPr="220381DB">
        <w:t>rather</w:t>
      </w:r>
      <w:r w:rsidR="000F0DA4">
        <w:t xml:space="preserve"> </w:t>
      </w:r>
      <w:r w:rsidRPr="220381DB">
        <w:t>than</w:t>
      </w:r>
      <w:r w:rsidR="000F0DA4">
        <w:t xml:space="preserve"> </w:t>
      </w:r>
      <w:r w:rsidRPr="220381DB">
        <w:t>simply</w:t>
      </w:r>
      <w:r w:rsidR="000F0DA4">
        <w:t xml:space="preserve"> </w:t>
      </w:r>
      <w:r w:rsidRPr="220381DB">
        <w:t>state</w:t>
      </w:r>
      <w:r w:rsidR="000F0DA4">
        <w:t xml:space="preserve"> </w:t>
      </w:r>
      <w:r w:rsidRPr="220381DB">
        <w:t>“run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code.”</w:t>
      </w:r>
      <w:r w:rsidR="000F0DA4">
        <w:t xml:space="preserve"> </w:t>
      </w:r>
    </w:p>
    <w:p w14:paraId="2D2B8934" w14:textId="3E04374A" w:rsidR="00A55F8D" w:rsidRDefault="220381DB" w:rsidP="220381DB">
      <w:pPr>
        <w:pStyle w:val="P-CalloutHeading"/>
      </w:pPr>
      <w:r w:rsidRPr="220381DB">
        <w:t>Important</w:t>
      </w:r>
      <w:r w:rsidR="000F0DA4">
        <w:t xml:space="preserve"> </w:t>
      </w:r>
      <w:r w:rsidRPr="220381DB">
        <w:t>note</w:t>
      </w:r>
    </w:p>
    <w:p w14:paraId="793417A9" w14:textId="7468792A" w:rsidR="00A55F8D" w:rsidRDefault="220381DB" w:rsidP="220381DB">
      <w:pPr>
        <w:pStyle w:val="P-Callout"/>
      </w:pPr>
      <w:r w:rsidRPr="220381DB">
        <w:lastRenderedPageBreak/>
        <w:t>Avoid</w:t>
      </w:r>
      <w:r w:rsidR="000F0DA4">
        <w:t xml:space="preserve"> </w:t>
      </w:r>
      <w:r w:rsidRPr="220381DB">
        <w:t>using</w:t>
      </w:r>
      <w:r w:rsidR="000F0DA4">
        <w:t xml:space="preserve"> </w:t>
      </w:r>
      <w:r w:rsidRPr="220381DB">
        <w:t>comments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code.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best</w:t>
      </w:r>
      <w:r w:rsidR="000F0DA4">
        <w:t xml:space="preserve"> </w:t>
      </w:r>
      <w:r w:rsidRPr="220381DB">
        <w:t>way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format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explanation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instruction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regular</w:t>
      </w:r>
      <w:r w:rsidR="000F0DA4">
        <w:t xml:space="preserve"> </w:t>
      </w:r>
      <w:r w:rsidRPr="220381DB">
        <w:t>body</w:t>
      </w:r>
      <w:r w:rsidR="000F0DA4">
        <w:t xml:space="preserve"> </w:t>
      </w:r>
      <w:r w:rsidRPr="220381DB">
        <w:t>text.</w:t>
      </w:r>
      <w:r w:rsidR="000F0DA4">
        <w:t xml:space="preserve"> </w:t>
      </w:r>
      <w:r w:rsidRPr="220381DB">
        <w:t>Comments</w:t>
      </w:r>
      <w:r w:rsidR="000F0DA4">
        <w:t xml:space="preserve"> </w:t>
      </w:r>
      <w:r w:rsidRPr="220381DB">
        <w:t>tend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get</w:t>
      </w:r>
      <w:r w:rsidR="000F0DA4">
        <w:t xml:space="preserve"> </w:t>
      </w:r>
      <w:r w:rsidRPr="220381DB">
        <w:t>lost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blocks.</w:t>
      </w:r>
      <w:r w:rsidR="000F0DA4">
        <w:t xml:space="preserve"> </w:t>
      </w:r>
      <w:r w:rsidRPr="220381DB">
        <w:t>They're</w:t>
      </w:r>
      <w:r w:rsidR="000F0DA4">
        <w:t xml:space="preserve"> </w:t>
      </w:r>
      <w:r w:rsidRPr="220381DB">
        <w:t>not</w:t>
      </w:r>
      <w:r w:rsidR="000F0DA4">
        <w:t xml:space="preserve"> </w:t>
      </w:r>
      <w:r w:rsidRPr="220381DB">
        <w:t>immediately</w:t>
      </w:r>
      <w:r w:rsidR="000F0DA4">
        <w:t xml:space="preserve"> </w:t>
      </w:r>
      <w:r w:rsidRPr="220381DB">
        <w:t>distinguishable</w:t>
      </w:r>
      <w:r w:rsidR="000F0DA4">
        <w:t xml:space="preserve"> </w:t>
      </w:r>
      <w:r w:rsidRPr="220381DB">
        <w:t>from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code,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can</w:t>
      </w:r>
      <w:r w:rsidR="000F0DA4">
        <w:t xml:space="preserve"> </w:t>
      </w:r>
      <w:r w:rsidRPr="220381DB">
        <w:t>end</w:t>
      </w:r>
      <w:r w:rsidR="000F0DA4">
        <w:t xml:space="preserve"> </w:t>
      </w:r>
      <w:r w:rsidRPr="220381DB">
        <w:t>up</w:t>
      </w:r>
      <w:r w:rsidR="000F0DA4">
        <w:t xml:space="preserve"> </w:t>
      </w:r>
      <w:r w:rsidRPr="220381DB">
        <w:t>being</w:t>
      </w:r>
      <w:r w:rsidR="000F0DA4">
        <w:t xml:space="preserve"> </w:t>
      </w:r>
      <w:r w:rsidRPr="220381DB">
        <w:t>poorly</w:t>
      </w:r>
      <w:r w:rsidR="000F0DA4">
        <w:t xml:space="preserve"> </w:t>
      </w:r>
      <w:r w:rsidRPr="220381DB">
        <w:t>formatted,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may</w:t>
      </w:r>
      <w:r w:rsidR="000F0DA4">
        <w:t xml:space="preserve"> </w:t>
      </w:r>
      <w:r w:rsidRPr="220381DB">
        <w:t>contain</w:t>
      </w:r>
      <w:r w:rsidR="000F0DA4">
        <w:t xml:space="preserve"> </w:t>
      </w:r>
      <w:r w:rsidRPr="220381DB">
        <w:t>spelling</w:t>
      </w:r>
      <w:r w:rsidR="000F0DA4">
        <w:t xml:space="preserve"> </w:t>
      </w:r>
      <w:r w:rsidRPr="220381DB">
        <w:t>mistakes</w:t>
      </w:r>
      <w:r w:rsidR="000F0DA4">
        <w:t xml:space="preserve"> </w:t>
      </w:r>
      <w:r w:rsidRPr="220381DB">
        <w:t>that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difficult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correct,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may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written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shortened</w:t>
      </w:r>
      <w:r w:rsidR="000F0DA4">
        <w:t xml:space="preserve"> </w:t>
      </w:r>
      <w:r w:rsidRPr="220381DB">
        <w:t>form</w:t>
      </w:r>
      <w:r w:rsidR="000F0DA4">
        <w:t xml:space="preserve"> </w:t>
      </w:r>
      <w:r w:rsidRPr="220381DB">
        <w:t>that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difficult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interpret.</w:t>
      </w:r>
    </w:p>
    <w:p w14:paraId="23A17FF8" w14:textId="7E941C2A" w:rsidR="00A55F8D" w:rsidRDefault="220381DB" w:rsidP="220381DB">
      <w:pPr>
        <w:pStyle w:val="P-Regular"/>
      </w:pPr>
      <w:r w:rsidRPr="220381DB">
        <w:t>The</w:t>
      </w:r>
      <w:r w:rsidR="000F0DA4">
        <w:t xml:space="preserve"> </w:t>
      </w:r>
      <w:r w:rsidRPr="220381DB">
        <w:t>closing</w:t>
      </w:r>
      <w:r w:rsidR="000F0DA4">
        <w:t xml:space="preserve"> </w:t>
      </w:r>
      <w:r w:rsidRPr="220381DB">
        <w:t>paragraph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sentences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sections</w:t>
      </w:r>
      <w:r w:rsidR="000F0DA4">
        <w:t xml:space="preserve"> </w:t>
      </w:r>
      <w:r w:rsidRPr="220381DB">
        <w:t>shouldn’t</w:t>
      </w:r>
      <w:r w:rsidR="000F0DA4">
        <w:t xml:space="preserve"> </w:t>
      </w:r>
      <w:r w:rsidRPr="220381DB">
        <w:t>end</w:t>
      </w:r>
      <w:r w:rsidR="000F0DA4">
        <w:t xml:space="preserve"> </w:t>
      </w:r>
      <w:r w:rsidRPr="220381DB">
        <w:t>abruptly</w:t>
      </w:r>
      <w:r w:rsidR="000F0DA4">
        <w:t xml:space="preserve"> </w:t>
      </w:r>
      <w:r w:rsidRPr="220381DB">
        <w:t>end</w:t>
      </w:r>
      <w:r w:rsidR="000F0DA4">
        <w:t xml:space="preserve"> </w:t>
      </w:r>
      <w:r w:rsidRPr="220381DB">
        <w:t>with</w:t>
      </w:r>
      <w:r w:rsidR="000F0DA4">
        <w:t xml:space="preserve"> </w:t>
      </w:r>
      <w:r w:rsidRPr="220381DB">
        <w:t>code/a</w:t>
      </w:r>
      <w:r w:rsidR="000F0DA4">
        <w:t xml:space="preserve"> </w:t>
      </w:r>
      <w:r w:rsidRPr="220381DB">
        <w:t>screenshot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simply</w:t>
      </w:r>
      <w:r w:rsidR="000F0DA4">
        <w:t xml:space="preserve"> </w:t>
      </w:r>
      <w:r w:rsidRPr="220381DB">
        <w:t>‘this</w:t>
      </w:r>
      <w:r w:rsidR="000F0DA4">
        <w:t xml:space="preserve"> </w:t>
      </w:r>
      <w:r w:rsidRPr="220381DB">
        <w:t>completes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task.’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require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summarizing</w:t>
      </w:r>
      <w:r w:rsidR="000F0DA4">
        <w:t xml:space="preserve"> </w:t>
      </w:r>
      <w:r w:rsidRPr="220381DB">
        <w:t>sentence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two</w:t>
      </w:r>
      <w:r w:rsidR="000F0DA4">
        <w:t xml:space="preserve"> </w:t>
      </w:r>
      <w:r w:rsidRPr="220381DB">
        <w:t>-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signpost.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signpost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reiterate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skills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now</w:t>
      </w:r>
      <w:r w:rsidR="000F0DA4">
        <w:t xml:space="preserve"> </w:t>
      </w:r>
      <w:proofErr w:type="gramStart"/>
      <w:r w:rsidRPr="220381DB">
        <w:t>have,</w:t>
      </w:r>
      <w:r w:rsidR="000F0DA4">
        <w:t xml:space="preserve"> </w:t>
      </w:r>
      <w:r w:rsidRPr="220381DB">
        <w:t>or</w:t>
      </w:r>
      <w:proofErr w:type="gramEnd"/>
      <w:r w:rsidR="000F0DA4">
        <w:t xml:space="preserve"> </w:t>
      </w:r>
      <w:r w:rsidRPr="220381DB">
        <w:t>mention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they've</w:t>
      </w:r>
      <w:r w:rsidR="000F0DA4">
        <w:t xml:space="preserve"> </w:t>
      </w:r>
      <w:r w:rsidRPr="220381DB">
        <w:t>just</w:t>
      </w:r>
      <w:r w:rsidR="000F0DA4">
        <w:t xml:space="preserve"> </w:t>
      </w:r>
      <w:r w:rsidRPr="220381DB">
        <w:t>done/learned</w:t>
      </w:r>
      <w:r w:rsidR="000F0DA4">
        <w:t xml:space="preserve"> </w:t>
      </w:r>
      <w:r w:rsidRPr="220381DB">
        <w:t>links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next</w:t>
      </w:r>
      <w:r w:rsidR="000F0DA4">
        <w:t xml:space="preserve"> </w:t>
      </w:r>
      <w:r w:rsidRPr="220381DB">
        <w:t>task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overarching</w:t>
      </w:r>
      <w:r w:rsidR="000F0DA4">
        <w:t xml:space="preserve"> </w:t>
      </w:r>
      <w:r w:rsidRPr="220381DB">
        <w:t>purpose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chapter.</w:t>
      </w:r>
    </w:p>
    <w:p w14:paraId="758E3069" w14:textId="6D932FC1" w:rsidR="00A55F8D" w:rsidRDefault="220381DB" w:rsidP="220381DB">
      <w:pPr>
        <w:pStyle w:val="H2-Heading"/>
        <w:rPr>
          <w:lang w:val="en-GB"/>
        </w:rPr>
      </w:pPr>
      <w:r w:rsidRPr="220381DB">
        <w:rPr>
          <w:lang w:val="en-GB"/>
        </w:rPr>
        <w:t>Header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2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-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Subtopic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or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subtask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(H2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Heading)</w:t>
      </w:r>
    </w:p>
    <w:p w14:paraId="0416AE08" w14:textId="3FB992B0" w:rsidR="00A55F8D" w:rsidRDefault="220381DB" w:rsidP="220381DB">
      <w:pPr>
        <w:pStyle w:val="P-Regular"/>
      </w:pPr>
      <w:r w:rsidRPr="220381DB">
        <w:t>Let’s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</w:t>
      </w:r>
      <w:r w:rsidR="000F0DA4">
        <w:t xml:space="preserve"> </w:t>
      </w:r>
      <w:r w:rsidRPr="220381DB">
        <w:t>look</w:t>
      </w:r>
      <w:r w:rsidR="000F0DA4">
        <w:t xml:space="preserve"> </w:t>
      </w:r>
      <w:r w:rsidRPr="220381DB">
        <w:t>at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present</w:t>
      </w:r>
      <w:r w:rsidR="000F0DA4">
        <w:t xml:space="preserve"> </w:t>
      </w:r>
      <w:r w:rsidRPr="220381DB">
        <w:t>commands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chapter.</w:t>
      </w:r>
      <w:r w:rsidR="000F0DA4">
        <w:t xml:space="preserve"> </w:t>
      </w:r>
      <w:r w:rsidRPr="220381DB">
        <w:t>Like</w:t>
      </w:r>
      <w:r w:rsidR="000F0DA4">
        <w:t xml:space="preserve"> </w:t>
      </w:r>
      <w:r w:rsidRPr="220381DB">
        <w:t>with</w:t>
      </w:r>
      <w:r w:rsidR="000F0DA4">
        <w:t xml:space="preserve"> </w:t>
      </w:r>
      <w:r w:rsidRPr="220381DB">
        <w:t>code,</w:t>
      </w:r>
      <w:r w:rsidR="000F0DA4">
        <w:t xml:space="preserve"> </w:t>
      </w:r>
      <w:r w:rsidRPr="220381DB">
        <w:t>make</w:t>
      </w:r>
      <w:r w:rsidR="000F0DA4">
        <w:t xml:space="preserve"> </w:t>
      </w:r>
      <w:r w:rsidRPr="220381DB">
        <w:t>sure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commands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working,</w:t>
      </w:r>
      <w:r w:rsidR="000F0DA4">
        <w:t xml:space="preserve"> </w:t>
      </w:r>
      <w:r w:rsidRPr="220381DB">
        <w:t>then</w:t>
      </w:r>
      <w:r w:rsidR="000F0DA4">
        <w:t xml:space="preserve"> </w:t>
      </w:r>
      <w:r w:rsidRPr="220381DB">
        <w:t>paste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into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Word</w:t>
      </w:r>
      <w:r w:rsidR="000F0DA4">
        <w:t xml:space="preserve"> </w:t>
      </w:r>
      <w:r w:rsidRPr="220381DB">
        <w:t>template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format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in</w:t>
      </w:r>
      <w:r w:rsidR="000F0DA4">
        <w:t xml:space="preserve"> </w:t>
      </w:r>
      <w:proofErr w:type="spellStart"/>
      <w:r w:rsidRPr="220381DB">
        <w:t>Packt</w:t>
      </w:r>
      <w:proofErr w:type="spellEnd"/>
      <w:r w:rsidR="000F0DA4">
        <w:t xml:space="preserve"> </w:t>
      </w:r>
      <w:r w:rsidRPr="220381DB">
        <w:t>command</w:t>
      </w:r>
      <w:r w:rsidR="000F0DA4">
        <w:t xml:space="preserve"> </w:t>
      </w:r>
      <w:r w:rsidRPr="220381DB">
        <w:t>style.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format</w:t>
      </w:r>
      <w:r w:rsidR="000F0DA4">
        <w:t xml:space="preserve"> </w:t>
      </w:r>
      <w:r w:rsidRPr="220381DB">
        <w:t>command</w:t>
      </w:r>
      <w:r w:rsidR="000F0DA4">
        <w:t xml:space="preserve"> </w:t>
      </w:r>
      <w:r w:rsidRPr="220381DB">
        <w:t>lines,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Source.</w:t>
      </w:r>
      <w:r w:rsidR="000F0DA4">
        <w:t xml:space="preserve"> </w:t>
      </w:r>
      <w:r w:rsidRPr="220381DB">
        <w:t>Make</w:t>
      </w:r>
      <w:r w:rsidR="000F0DA4">
        <w:t xml:space="preserve"> </w:t>
      </w:r>
      <w:r w:rsidRPr="220381DB">
        <w:t>sure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lead-in</w:t>
      </w:r>
      <w:r w:rsidR="000F0DA4">
        <w:t xml:space="preserve"> </w:t>
      </w:r>
      <w:r w:rsidRPr="220381DB">
        <w:t>telling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exactly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we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doing</w:t>
      </w:r>
      <w:r w:rsidR="000F0DA4">
        <w:t xml:space="preserve"> </w:t>
      </w:r>
      <w:r w:rsidRPr="220381DB">
        <w:t>with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command.</w:t>
      </w:r>
    </w:p>
    <w:p w14:paraId="23395A4E" w14:textId="135B8F93" w:rsidR="00A55F8D" w:rsidRDefault="220381DB" w:rsidP="220381DB">
      <w:pPr>
        <w:pStyle w:val="P-Source"/>
      </w:pPr>
      <w:r w:rsidRPr="220381DB">
        <w:t>$</w:t>
      </w:r>
      <w:r w:rsidR="000F0DA4">
        <w:t xml:space="preserve"> </w:t>
      </w:r>
      <w:r w:rsidRPr="220381DB">
        <w:t>apt-get</w:t>
      </w:r>
      <w:r w:rsidR="000F0DA4">
        <w:t xml:space="preserve"> </w:t>
      </w:r>
      <w:r w:rsidRPr="220381DB">
        <w:t>install</w:t>
      </w:r>
      <w:r w:rsidR="000F0DA4">
        <w:t xml:space="preserve"> </w:t>
      </w:r>
      <w:r w:rsidRPr="220381DB">
        <w:t>node.js</w:t>
      </w:r>
      <w:r w:rsidR="000F0DA4">
        <w:t xml:space="preserve"> </w:t>
      </w:r>
    </w:p>
    <w:p w14:paraId="25BF5DF4" w14:textId="11EDD889" w:rsidR="00A55F8D" w:rsidRDefault="220381DB" w:rsidP="220381DB">
      <w:pPr>
        <w:pStyle w:val="P-Source"/>
      </w:pPr>
      <w:r w:rsidRPr="220381DB">
        <w:t>$</w:t>
      </w:r>
      <w:r w:rsidR="000F0DA4">
        <w:t xml:space="preserve"> </w:t>
      </w:r>
      <w:r w:rsidRPr="220381DB">
        <w:t>apt-get</w:t>
      </w:r>
      <w:r w:rsidR="000F0DA4">
        <w:t xml:space="preserve"> </w:t>
      </w:r>
      <w:r w:rsidRPr="220381DB">
        <w:t>uninstall</w:t>
      </w:r>
      <w:r w:rsidR="000F0DA4">
        <w:t xml:space="preserve"> </w:t>
      </w:r>
      <w:r w:rsidRPr="220381DB">
        <w:t>node.js</w:t>
      </w:r>
    </w:p>
    <w:p w14:paraId="3531461D" w14:textId="65776883" w:rsidR="00A55F8D" w:rsidRDefault="220381DB" w:rsidP="00760A21">
      <w:pPr>
        <w:pStyle w:val="P-Regular"/>
      </w:pPr>
      <w:r w:rsidRPr="220381DB">
        <w:t>Make</w:t>
      </w:r>
      <w:r w:rsidR="000F0DA4">
        <w:t xml:space="preserve"> </w:t>
      </w:r>
      <w:r w:rsidRPr="220381DB">
        <w:t>sure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explain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command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do.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meant</w:t>
      </w:r>
      <w:r w:rsidR="000F0DA4">
        <w:t xml:space="preserve"> </w:t>
      </w:r>
      <w:r w:rsidRPr="220381DB">
        <w:t>to</w:t>
      </w:r>
      <w:r w:rsidR="000F0DA4">
        <w:t xml:space="preserve"> </w:t>
      </w:r>
      <w:proofErr w:type="gramStart"/>
      <w:r w:rsidRPr="220381DB">
        <w:t>take</w:t>
      </w:r>
      <w:r w:rsidR="000F0DA4">
        <w:t xml:space="preserve"> </w:t>
      </w:r>
      <w:r w:rsidRPr="220381DB">
        <w:t>action</w:t>
      </w:r>
      <w:proofErr w:type="gramEnd"/>
      <w:r w:rsidR="000F0DA4">
        <w:t xml:space="preserve"> </w:t>
      </w:r>
      <w:r w:rsidRPr="220381DB">
        <w:t>based</w:t>
      </w:r>
      <w:r w:rsidR="000F0DA4">
        <w:t xml:space="preserve"> </w:t>
      </w:r>
      <w:r w:rsidRPr="220381DB">
        <w:t>on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output,</w:t>
      </w:r>
      <w:r w:rsidR="000F0DA4">
        <w:t xml:space="preserve"> </w:t>
      </w:r>
      <w:r w:rsidRPr="220381DB">
        <w:t>show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output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part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command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above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screenshot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then</w:t>
      </w:r>
      <w:r w:rsidR="000F0DA4">
        <w:t xml:space="preserve"> </w:t>
      </w:r>
      <w:r w:rsidRPr="220381DB">
        <w:t>discuss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look</w:t>
      </w:r>
      <w:r w:rsidR="000F0DA4">
        <w:t xml:space="preserve"> </w:t>
      </w:r>
      <w:r w:rsidRPr="220381DB">
        <w:t>for.</w:t>
      </w:r>
    </w:p>
    <w:p w14:paraId="455B7BB0" w14:textId="61AEB6F9" w:rsidR="00A55F8D" w:rsidRDefault="220381DB" w:rsidP="220381DB">
      <w:pPr>
        <w:pStyle w:val="H1-Section"/>
        <w:rPr>
          <w:lang w:val="en"/>
        </w:rPr>
      </w:pPr>
      <w:r w:rsidRPr="220381DB">
        <w:rPr>
          <w:lang w:val="en-GB"/>
        </w:rPr>
        <w:t>Header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Main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topic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or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main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task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Section)</w:t>
      </w:r>
    </w:p>
    <w:p w14:paraId="04E7AF05" w14:textId="11F34659" w:rsidR="00A55F8D" w:rsidRDefault="220381DB" w:rsidP="00956561">
      <w:pPr>
        <w:pStyle w:val="P-Regular"/>
      </w:pPr>
      <w:r w:rsidRPr="220381DB">
        <w:t>Use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</w:t>
      </w:r>
      <w:r w:rsidR="000F0DA4">
        <w:t xml:space="preserve"> </w:t>
      </w:r>
      <w:r w:rsidRPr="220381DB">
        <w:t>numbered</w:t>
      </w:r>
      <w:r w:rsidR="000F0DA4">
        <w:t xml:space="preserve"> </w:t>
      </w:r>
      <w:r w:rsidRPr="220381DB">
        <w:t>steps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sequential</w:t>
      </w:r>
      <w:r w:rsidR="000F0DA4">
        <w:t xml:space="preserve"> </w:t>
      </w:r>
      <w:r w:rsidRPr="220381DB">
        <w:t>instructions.</w:t>
      </w:r>
      <w:r w:rsidR="000F0DA4">
        <w:t xml:space="preserve"> </w:t>
      </w:r>
      <w:r w:rsidRPr="220381DB">
        <w:t>Remember,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often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practically</w:t>
      </w:r>
      <w:r w:rsidR="000F0DA4">
        <w:t xml:space="preserve"> </w:t>
      </w:r>
      <w:r w:rsidRPr="220381DB">
        <w:t>implementing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lessons,</w:t>
      </w:r>
      <w:r w:rsidR="000F0DA4">
        <w:t xml:space="preserve"> </w:t>
      </w:r>
      <w:r w:rsidRPr="220381DB">
        <w:t>looking</w:t>
      </w:r>
      <w:r w:rsidR="000F0DA4">
        <w:t xml:space="preserve"> </w:t>
      </w:r>
      <w:r w:rsidRPr="220381DB">
        <w:t>between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content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their</w:t>
      </w:r>
      <w:r w:rsidR="000F0DA4">
        <w:t xml:space="preserve"> </w:t>
      </w:r>
      <w:r w:rsidRPr="220381DB">
        <w:t>own</w:t>
      </w:r>
      <w:r w:rsidR="000F0DA4">
        <w:t xml:space="preserve"> </w:t>
      </w:r>
      <w:r w:rsidRPr="220381DB">
        <w:t>computer</w:t>
      </w:r>
      <w:r w:rsidR="000F0DA4">
        <w:t xml:space="preserve"> </w:t>
      </w:r>
      <w:r w:rsidRPr="220381DB">
        <w:t>screen.</w:t>
      </w:r>
      <w:r w:rsidR="000F0DA4">
        <w:t xml:space="preserve"> </w:t>
      </w:r>
      <w:r w:rsidRPr="220381DB">
        <w:t>Numbered</w:t>
      </w:r>
      <w:r w:rsidR="000F0DA4">
        <w:t xml:space="preserve"> </w:t>
      </w:r>
      <w:r w:rsidRPr="220381DB">
        <w:t>steps</w:t>
      </w:r>
      <w:r w:rsidR="000F0DA4">
        <w:t xml:space="preserve"> </w:t>
      </w:r>
      <w:r w:rsidRPr="220381DB">
        <w:t>help</w:t>
      </w:r>
      <w:r w:rsidR="000F0DA4">
        <w:t xml:space="preserve"> </w:t>
      </w:r>
      <w:r w:rsidRPr="220381DB">
        <w:t>them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keep</w:t>
      </w:r>
      <w:r w:rsidR="000F0DA4">
        <w:t xml:space="preserve"> </w:t>
      </w:r>
      <w:r w:rsidRPr="220381DB">
        <w:t>their</w:t>
      </w:r>
      <w:r w:rsidR="000F0DA4">
        <w:t xml:space="preserve"> </w:t>
      </w:r>
      <w:r w:rsidRPr="220381DB">
        <w:t>place.</w:t>
      </w:r>
      <w:r w:rsidR="000F0DA4">
        <w:t xml:space="preserve"> </w:t>
      </w:r>
    </w:p>
    <w:p w14:paraId="7B87D19A" w14:textId="0BB0CB0D" w:rsidR="00A55F8D" w:rsidRDefault="220381DB" w:rsidP="220381DB">
      <w:pPr>
        <w:pStyle w:val="L-Numbers"/>
      </w:pPr>
      <w:r w:rsidRPr="220381DB">
        <w:t>Step</w:t>
      </w:r>
      <w:r w:rsidR="000F0DA4">
        <w:t xml:space="preserve"> </w:t>
      </w:r>
      <w:r w:rsidRPr="220381DB">
        <w:t>one.</w:t>
      </w:r>
      <w:r w:rsidR="000F0DA4">
        <w:t xml:space="preserve"> </w:t>
      </w:r>
      <w:r w:rsidRPr="220381DB">
        <w:t>(L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Numbers)</w:t>
      </w:r>
    </w:p>
    <w:p w14:paraId="61E2119E" w14:textId="4367AD3F" w:rsidR="00A55F8D" w:rsidRDefault="000F0DA4" w:rsidP="220381DB">
      <w:pPr>
        <w:pStyle w:val="L-Numbers"/>
      </w:pPr>
      <w:r>
        <w:t xml:space="preserve"> </w:t>
      </w:r>
      <w:r w:rsidR="220381DB" w:rsidRPr="220381DB">
        <w:t>Step</w:t>
      </w:r>
      <w:r>
        <w:t xml:space="preserve"> </w:t>
      </w:r>
      <w:r w:rsidR="220381DB" w:rsidRPr="220381DB">
        <w:t>two.</w:t>
      </w:r>
    </w:p>
    <w:p w14:paraId="37BFA628" w14:textId="0AADC7E5" w:rsidR="00A55F8D" w:rsidRDefault="000F0DA4" w:rsidP="00760A21">
      <w:pPr>
        <w:pStyle w:val="L-Numbers"/>
      </w:pPr>
      <w:r>
        <w:t xml:space="preserve"> </w:t>
      </w:r>
      <w:r w:rsidR="220381DB" w:rsidRPr="220381DB">
        <w:t>Step</w:t>
      </w:r>
      <w:r>
        <w:t xml:space="preserve"> </w:t>
      </w:r>
      <w:r w:rsidR="220381DB" w:rsidRPr="220381DB">
        <w:t>three.</w:t>
      </w:r>
    </w:p>
    <w:p w14:paraId="707442B8" w14:textId="0FBDEB13" w:rsidR="00A55F8D" w:rsidRDefault="220381DB" w:rsidP="220381DB">
      <w:pPr>
        <w:pStyle w:val="P-Regular"/>
      </w:pPr>
      <w:r w:rsidRPr="220381DB">
        <w:lastRenderedPageBreak/>
        <w:t>If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paragraphs</w:t>
      </w:r>
      <w:r w:rsidR="000F0DA4">
        <w:t xml:space="preserve"> </w:t>
      </w:r>
      <w:r w:rsidRPr="220381DB">
        <w:t>under</w:t>
      </w:r>
      <w:r w:rsidR="000F0DA4">
        <w:t xml:space="preserve"> </w:t>
      </w:r>
      <w:r w:rsidRPr="220381DB">
        <w:t>specific</w:t>
      </w:r>
      <w:r w:rsidR="000F0DA4">
        <w:t xml:space="preserve"> </w:t>
      </w:r>
      <w:r w:rsidRPr="220381DB">
        <w:t>numbered</w:t>
      </w:r>
      <w:r w:rsidR="000F0DA4">
        <w:t xml:space="preserve"> </w:t>
      </w:r>
      <w:r w:rsidRPr="220381DB">
        <w:t>steps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commands,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paragraph</w:t>
      </w:r>
      <w:r w:rsidR="000F0DA4">
        <w:t xml:space="preserve"> </w:t>
      </w:r>
      <w:r w:rsidRPr="220381DB">
        <w:t>text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Source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commands.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can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these</w:t>
      </w:r>
      <w:r w:rsidR="000F0DA4">
        <w:t xml:space="preserve"> </w:t>
      </w:r>
      <w:r w:rsidRPr="220381DB">
        <w:t>options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paragraph</w:t>
      </w:r>
      <w:r w:rsidR="000F0DA4">
        <w:t xml:space="preserve"> </w:t>
      </w:r>
      <w:r w:rsidRPr="220381DB">
        <w:t>text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commands</w:t>
      </w:r>
      <w:r w:rsidR="000F0DA4">
        <w:t xml:space="preserve"> </w:t>
      </w:r>
      <w:r w:rsidRPr="220381DB">
        <w:t>under</w:t>
      </w:r>
      <w:r w:rsidR="000F0DA4">
        <w:t xml:space="preserve"> </w:t>
      </w:r>
      <w:r w:rsidRPr="220381DB">
        <w:t>specific</w:t>
      </w:r>
      <w:r w:rsidR="000F0DA4">
        <w:t xml:space="preserve"> </w:t>
      </w:r>
      <w:r w:rsidRPr="220381DB">
        <w:t>bullet</w:t>
      </w:r>
      <w:r w:rsidR="000F0DA4">
        <w:t xml:space="preserve"> </w:t>
      </w:r>
      <w:r w:rsidRPr="220381DB">
        <w:t>points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well.</w:t>
      </w:r>
    </w:p>
    <w:p w14:paraId="3BAC5098" w14:textId="5597FAC0" w:rsidR="00624A0A" w:rsidRDefault="220381DB" w:rsidP="00DC763A">
      <w:pPr>
        <w:pStyle w:val="L-Numbers"/>
      </w:pPr>
      <w:r w:rsidRPr="220381DB">
        <w:t>Step</w:t>
      </w:r>
      <w:r w:rsidR="000F0DA4">
        <w:t xml:space="preserve"> </w:t>
      </w:r>
      <w:r w:rsidRPr="220381DB">
        <w:t>one.</w:t>
      </w:r>
      <w:r w:rsidR="000F0DA4">
        <w:t xml:space="preserve"> </w:t>
      </w:r>
      <w:r w:rsidRPr="220381DB">
        <w:t>(L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Numbers)</w:t>
      </w:r>
    </w:p>
    <w:p w14:paraId="30C46A7A" w14:textId="47DA42A1" w:rsidR="00A55F8D" w:rsidRPr="00624A0A" w:rsidRDefault="220381DB" w:rsidP="00757BA6">
      <w:pPr>
        <w:pStyle w:val="L-Regular"/>
      </w:pPr>
      <w:r w:rsidRPr="00624A0A">
        <w:t>This</w:t>
      </w:r>
      <w:r w:rsidR="000F0DA4">
        <w:t xml:space="preserve"> </w:t>
      </w:r>
      <w:r w:rsidRPr="00624A0A">
        <w:t>paragraph</w:t>
      </w:r>
      <w:r w:rsidR="000F0DA4">
        <w:t xml:space="preserve"> </w:t>
      </w:r>
      <w:r w:rsidRPr="00624A0A">
        <w:t>appears</w:t>
      </w:r>
      <w:r w:rsidR="000F0DA4">
        <w:t xml:space="preserve"> </w:t>
      </w:r>
      <w:proofErr w:type="spellStart"/>
      <w:r w:rsidRPr="00624A0A">
        <w:t>underst</w:t>
      </w:r>
      <w:proofErr w:type="spellEnd"/>
      <w:r w:rsidR="000F0DA4">
        <w:t xml:space="preserve"> </w:t>
      </w:r>
      <w:r w:rsidRPr="00624A0A">
        <w:t>step</w:t>
      </w:r>
      <w:r w:rsidR="000F0DA4">
        <w:t xml:space="preserve"> </w:t>
      </w:r>
      <w:r w:rsidRPr="00624A0A">
        <w:t>1.</w:t>
      </w:r>
    </w:p>
    <w:p w14:paraId="542CD82D" w14:textId="1F1F502F" w:rsidR="00A55F8D" w:rsidRDefault="000F0DA4" w:rsidP="220381DB">
      <w:pPr>
        <w:pStyle w:val="L-Numbers"/>
      </w:pPr>
      <w:r>
        <w:t xml:space="preserve"> </w:t>
      </w:r>
      <w:r w:rsidR="220381DB" w:rsidRPr="220381DB">
        <w:t>Step</w:t>
      </w:r>
      <w:r>
        <w:t xml:space="preserve"> </w:t>
      </w:r>
      <w:r w:rsidR="220381DB" w:rsidRPr="220381DB">
        <w:t>two.</w:t>
      </w:r>
    </w:p>
    <w:p w14:paraId="5C93C6F4" w14:textId="0537998E" w:rsidR="00A55F8D" w:rsidRDefault="220381DB" w:rsidP="220381DB">
      <w:pPr>
        <w:pStyle w:val="L-Source"/>
      </w:pPr>
      <w:r w:rsidRPr="220381DB">
        <w:t>const</w:t>
      </w:r>
      <w:r w:rsidR="000F0DA4">
        <w:t xml:space="preserve"> </w:t>
      </w:r>
      <w:r w:rsidRPr="220381DB">
        <w:t>set</w:t>
      </w:r>
      <w:r w:rsidR="000F0DA4">
        <w:t xml:space="preserve"> </w:t>
      </w:r>
      <w:r w:rsidRPr="220381DB">
        <w:t>=</w:t>
      </w:r>
      <w:r w:rsidR="000F0DA4">
        <w:t xml:space="preserve"> </w:t>
      </w:r>
      <w:proofErr w:type="gramStart"/>
      <w:r w:rsidRPr="220381DB">
        <w:t>function(</w:t>
      </w:r>
      <w:proofErr w:type="gramEnd"/>
      <w:r w:rsidRPr="220381DB">
        <w:t>...items)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</w:t>
      </w:r>
      <w:proofErr w:type="spellStart"/>
      <w:r w:rsidRPr="220381DB">
        <w:t>this.arr</w:t>
      </w:r>
      <w:proofErr w:type="spellEnd"/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t>[...items];</w:t>
      </w:r>
      <w:r w:rsidR="00A55F8D">
        <w:br/>
      </w:r>
      <w:r w:rsidR="000F0DA4">
        <w:t xml:space="preserve">  </w:t>
      </w:r>
      <w:proofErr w:type="spellStart"/>
      <w:r w:rsidRPr="220381DB">
        <w:t>this.add</w:t>
      </w:r>
      <w:proofErr w:type="spellEnd"/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t>function(item)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  </w:t>
      </w:r>
      <w:r w:rsidRPr="220381DB">
        <w:t>if(</w:t>
      </w:r>
      <w:r w:rsidR="000F0DA4">
        <w:t xml:space="preserve"> </w:t>
      </w:r>
      <w:r w:rsidRPr="220381DB">
        <w:t>this._</w:t>
      </w:r>
      <w:proofErr w:type="spellStart"/>
      <w:r w:rsidRPr="220381DB">
        <w:t>arr.includes</w:t>
      </w:r>
      <w:proofErr w:type="spellEnd"/>
      <w:r w:rsidRPr="220381DB">
        <w:t>(item)</w:t>
      </w:r>
      <w:r w:rsidR="000F0DA4">
        <w:t xml:space="preserve"> </w:t>
      </w:r>
      <w:r w:rsidRPr="220381DB">
        <w:t>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    </w:t>
      </w:r>
      <w:r w:rsidRPr="220381DB">
        <w:t>return</w:t>
      </w:r>
      <w:r w:rsidR="000F0DA4">
        <w:t xml:space="preserve"> </w:t>
      </w:r>
      <w:r w:rsidRPr="220381DB">
        <w:t>false;</w:t>
      </w:r>
      <w:r w:rsidR="000F0DA4">
        <w:t xml:space="preserve"> </w:t>
      </w:r>
      <w:r w:rsidRPr="220381DB">
        <w:t>(SC</w:t>
      </w:r>
      <w:r w:rsidR="000F0DA4">
        <w:t xml:space="preserve"> </w:t>
      </w:r>
      <w:r w:rsidRPr="220381DB">
        <w:t>-</w:t>
      </w:r>
      <w:r w:rsidR="000F0DA4">
        <w:t xml:space="preserve"> </w:t>
      </w:r>
      <w:r w:rsidRPr="220381DB">
        <w:t>Source)</w:t>
      </w:r>
    </w:p>
    <w:p w14:paraId="08EF36CF" w14:textId="69C75596" w:rsidR="00A55F8D" w:rsidRDefault="000F0DA4" w:rsidP="220381DB">
      <w:pPr>
        <w:pStyle w:val="L-Numbers"/>
      </w:pPr>
      <w:r>
        <w:t xml:space="preserve"> </w:t>
      </w:r>
      <w:r w:rsidR="220381DB" w:rsidRPr="220381DB">
        <w:t>Step</w:t>
      </w:r>
      <w:r>
        <w:t xml:space="preserve"> </w:t>
      </w:r>
      <w:r w:rsidR="220381DB" w:rsidRPr="220381DB">
        <w:t>three.</w:t>
      </w:r>
    </w:p>
    <w:p w14:paraId="3B56C954" w14:textId="49506555" w:rsidR="00A55F8D" w:rsidRDefault="220381DB" w:rsidP="00956561">
      <w:pPr>
        <w:pStyle w:val="H1-Section"/>
        <w:rPr>
          <w:lang w:val="en"/>
        </w:rPr>
      </w:pPr>
      <w:r w:rsidRPr="220381DB">
        <w:rPr>
          <w:lang w:val="en-GB"/>
        </w:rPr>
        <w:t>Summary</w:t>
      </w:r>
    </w:p>
    <w:p w14:paraId="46A376DF" w14:textId="3BC0DEA9" w:rsidR="00A55F8D" w:rsidRDefault="220381DB" w:rsidP="220381DB">
      <w:pPr>
        <w:pStyle w:val="P-Regular"/>
      </w:pPr>
      <w:r w:rsidRPr="220381DB">
        <w:t>In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Summary</w:t>
      </w:r>
      <w:r w:rsidR="000F0DA4">
        <w:t xml:space="preserve"> </w:t>
      </w:r>
      <w:r w:rsidRPr="220381DB">
        <w:t>section,</w:t>
      </w:r>
      <w:r w:rsidR="000F0DA4">
        <w:t xml:space="preserve"> </w:t>
      </w:r>
      <w:r w:rsidRPr="220381DB">
        <w:t>reiterate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key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covered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skills</w:t>
      </w:r>
      <w:r w:rsidR="000F0DA4">
        <w:t xml:space="preserve"> </w:t>
      </w:r>
      <w:r w:rsidRPr="220381DB">
        <w:t>learned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chapter.</w:t>
      </w:r>
      <w:r w:rsidR="000F0DA4">
        <w:t xml:space="preserve"> </w:t>
      </w:r>
      <w:r w:rsidRPr="220381DB">
        <w:t>Remind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why</w:t>
      </w:r>
      <w:r w:rsidR="000F0DA4">
        <w:t xml:space="preserve"> </w:t>
      </w:r>
      <w:r w:rsidRPr="220381DB">
        <w:t>these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skills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useful.</w:t>
      </w:r>
      <w:r w:rsidR="000F0DA4">
        <w:t xml:space="preserve"> </w:t>
      </w:r>
      <w:r w:rsidRPr="220381DB">
        <w:t>Finally,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sentence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two</w:t>
      </w:r>
      <w:r w:rsidR="000F0DA4">
        <w:t xml:space="preserve"> </w:t>
      </w:r>
      <w:r w:rsidRPr="220381DB">
        <w:t>on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we’ll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covering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next</w:t>
      </w:r>
      <w:r w:rsidR="000F0DA4">
        <w:t xml:space="preserve"> </w:t>
      </w:r>
      <w:r w:rsidRPr="220381DB">
        <w:t>chapter,</w:t>
      </w:r>
      <w:r w:rsidR="000F0DA4">
        <w:t xml:space="preserve"> </w:t>
      </w:r>
      <w:r w:rsidRPr="220381DB">
        <w:t>highlighting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next</w:t>
      </w:r>
      <w:r w:rsidR="000F0DA4">
        <w:t xml:space="preserve"> </w:t>
      </w:r>
      <w:r w:rsidRPr="220381DB">
        <w:t>natural</w:t>
      </w:r>
      <w:r w:rsidR="000F0DA4">
        <w:t xml:space="preserve"> </w:t>
      </w:r>
      <w:r w:rsidRPr="220381DB">
        <w:t>step</w:t>
      </w:r>
      <w:r w:rsidR="000F0DA4">
        <w:t xml:space="preserve"> </w:t>
      </w:r>
      <w:r w:rsidRPr="220381DB">
        <w:t>from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we’ve</w:t>
      </w:r>
      <w:r w:rsidR="000F0DA4">
        <w:t xml:space="preserve"> </w:t>
      </w:r>
      <w:r w:rsidRPr="220381DB">
        <w:t>just</w:t>
      </w:r>
      <w:r w:rsidR="000F0DA4">
        <w:t xml:space="preserve"> </w:t>
      </w:r>
      <w:r w:rsidRPr="220381DB">
        <w:t>covered.</w:t>
      </w:r>
    </w:p>
    <w:p w14:paraId="34651F46" w14:textId="0CA144C9" w:rsidR="00A55F8D" w:rsidRDefault="220381DB" w:rsidP="220381DB">
      <w:pPr>
        <w:pStyle w:val="H1-Section"/>
      </w:pPr>
      <w:r w:rsidRPr="220381DB">
        <w:t>Here’s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set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visual</w:t>
      </w:r>
      <w:r w:rsidR="000F0DA4">
        <w:t xml:space="preserve"> </w:t>
      </w:r>
      <w:r w:rsidRPr="220381DB">
        <w:t>aids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other</w:t>
      </w:r>
      <w:r w:rsidR="000F0DA4">
        <w:t xml:space="preserve"> </w:t>
      </w:r>
      <w:r w:rsidRPr="220381DB">
        <w:t>styles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well.</w:t>
      </w:r>
    </w:p>
    <w:p w14:paraId="55F233E9" w14:textId="670AFAF2" w:rsidR="00A55F8D" w:rsidRDefault="220381DB" w:rsidP="00760A21">
      <w:pPr>
        <w:pStyle w:val="P-Regular"/>
      </w:pPr>
      <w:r>
        <w:t>________________________________________________________________________</w:t>
      </w:r>
    </w:p>
    <w:p w14:paraId="47BE4869" w14:textId="040DE743" w:rsidR="00E24FDA" w:rsidRPr="00A6433C" w:rsidRDefault="002A7053" w:rsidP="00760A21">
      <w:pPr>
        <w:pStyle w:val="P-Regular"/>
      </w:pPr>
      <w:r>
        <w:t>#2</w:t>
      </w:r>
      <w:r w:rsidR="000F0DA4">
        <w:t xml:space="preserve"> </w:t>
      </w:r>
      <w:r w:rsidR="00A6433C" w:rsidRPr="00A6433C">
        <w:t>This</w:t>
      </w:r>
      <w:r w:rsidR="000F0DA4">
        <w:t xml:space="preserve"> </w:t>
      </w:r>
      <w:r w:rsidR="00A6433C" w:rsidRPr="00A6433C">
        <w:t>is</w:t>
      </w:r>
      <w:r w:rsidR="000F0DA4">
        <w:t xml:space="preserve"> </w:t>
      </w:r>
      <w:r w:rsidR="00A6433C" w:rsidRPr="00A6433C">
        <w:t>how</w:t>
      </w:r>
      <w:r w:rsidR="000F0DA4">
        <w:t xml:space="preserve"> </w:t>
      </w:r>
      <w:r w:rsidR="00A6433C" w:rsidRPr="00A6433C">
        <w:t>P</w:t>
      </w:r>
      <w:r w:rsidR="000F0DA4">
        <w:t xml:space="preserve"> </w:t>
      </w:r>
      <w:r w:rsidR="00A6433C" w:rsidRPr="00A6433C">
        <w:t>–</w:t>
      </w:r>
      <w:r w:rsidR="000F0DA4">
        <w:t xml:space="preserve"> </w:t>
      </w:r>
      <w:r w:rsidR="00A6433C" w:rsidRPr="00A6433C">
        <w:t>Bold</w:t>
      </w:r>
      <w:r w:rsidR="000F0DA4">
        <w:t xml:space="preserve"> </w:t>
      </w:r>
      <w:r w:rsidR="00A6433C" w:rsidRPr="00A6433C">
        <w:t>style</w:t>
      </w:r>
      <w:r w:rsidR="000F0DA4">
        <w:t xml:space="preserve"> </w:t>
      </w:r>
      <w:r w:rsidR="00A6433C" w:rsidRPr="00A6433C">
        <w:t>will</w:t>
      </w:r>
      <w:r w:rsidR="000F0DA4">
        <w:t xml:space="preserve"> </w:t>
      </w:r>
      <w:r w:rsidR="00A6433C" w:rsidRPr="00A6433C">
        <w:t>look:</w:t>
      </w:r>
    </w:p>
    <w:p w14:paraId="69ECCB05" w14:textId="0B7064DB" w:rsidR="00FD7FE1" w:rsidRDefault="00E24FDA" w:rsidP="00760A21">
      <w:pPr>
        <w:pStyle w:val="P-Regular"/>
      </w:pPr>
      <w:r w:rsidRPr="00E24FDA">
        <w:t>This</w:t>
      </w:r>
      <w:r w:rsidR="000F0DA4">
        <w:t xml:space="preserve"> </w:t>
      </w:r>
      <w:r w:rsidRPr="00E24FDA">
        <w:t>chapter</w:t>
      </w:r>
      <w:r w:rsidR="000F0DA4">
        <w:t xml:space="preserve"> </w:t>
      </w:r>
      <w:r w:rsidRPr="00E24FDA">
        <w:t>reviews</w:t>
      </w:r>
      <w:r w:rsidR="000F0DA4">
        <w:t xml:space="preserve"> </w:t>
      </w:r>
      <w:r w:rsidRPr="00E24FDA">
        <w:t>the</w:t>
      </w:r>
      <w:r w:rsidR="000F0DA4">
        <w:t xml:space="preserve"> </w:t>
      </w:r>
      <w:r w:rsidRPr="00E24FDA">
        <w:t>many</w:t>
      </w:r>
      <w:r w:rsidR="000F0DA4">
        <w:t xml:space="preserve"> </w:t>
      </w:r>
      <w:r w:rsidRPr="00E24FDA">
        <w:t>ways</w:t>
      </w:r>
      <w:r w:rsidR="000F0DA4">
        <w:t xml:space="preserve"> </w:t>
      </w:r>
      <w:r w:rsidRPr="00A6433C">
        <w:rPr>
          <w:rStyle w:val="P-Bold"/>
        </w:rPr>
        <w:t>Wireshark</w:t>
      </w:r>
      <w:r w:rsidR="000F0DA4">
        <w:t xml:space="preserve"> </w:t>
      </w:r>
      <w:r w:rsidRPr="00E24FDA">
        <w:t>can</w:t>
      </w:r>
      <w:r w:rsidR="000F0DA4">
        <w:t xml:space="preserve"> </w:t>
      </w:r>
      <w:r w:rsidRPr="00E24FDA">
        <w:t>filter</w:t>
      </w:r>
      <w:r w:rsidR="000F0DA4">
        <w:t xml:space="preserve"> </w:t>
      </w:r>
      <w:r w:rsidRPr="00E24FDA">
        <w:t>traffic.</w:t>
      </w:r>
    </w:p>
    <w:p w14:paraId="3C3567B7" w14:textId="0A3AB489" w:rsidR="00A55F8D" w:rsidRDefault="00A55F8D" w:rsidP="00A55F8D">
      <w:pPr>
        <w:pStyle w:val="P-Regular"/>
      </w:pPr>
      <w:r>
        <w:t>________________________________________________________________________</w:t>
      </w:r>
    </w:p>
    <w:p w14:paraId="67D8BCB5" w14:textId="3D8A19A2" w:rsidR="00A6433C" w:rsidRPr="00A6433C" w:rsidRDefault="002A7053" w:rsidP="00760A21">
      <w:pPr>
        <w:pStyle w:val="P-Regular"/>
      </w:pPr>
      <w:r>
        <w:t>#3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Italics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00CC54CF" w14:textId="739404B9" w:rsidR="00FD7FE1" w:rsidRDefault="00E24FDA" w:rsidP="00760A21">
      <w:pPr>
        <w:pStyle w:val="P-Regular"/>
      </w:pPr>
      <w:r w:rsidRPr="00E24FDA">
        <w:t>To</w:t>
      </w:r>
      <w:r w:rsidR="000F0DA4">
        <w:t xml:space="preserve"> </w:t>
      </w:r>
      <w:r w:rsidRPr="00E24FDA">
        <w:t>help</w:t>
      </w:r>
      <w:r w:rsidR="000F0DA4">
        <w:t xml:space="preserve"> </w:t>
      </w:r>
      <w:r w:rsidRPr="00E24FDA">
        <w:t>your</w:t>
      </w:r>
      <w:r w:rsidR="000F0DA4">
        <w:t xml:space="preserve"> </w:t>
      </w:r>
      <w:r w:rsidRPr="00E24FDA">
        <w:t>learning</w:t>
      </w:r>
      <w:r w:rsidR="000F0DA4">
        <w:t xml:space="preserve"> </w:t>
      </w:r>
      <w:r w:rsidRPr="00E24FDA">
        <w:t>of</w:t>
      </w:r>
      <w:r w:rsidR="000F0DA4">
        <w:t xml:space="preserve"> </w:t>
      </w:r>
      <w:r w:rsidRPr="00E24FDA">
        <w:t>the</w:t>
      </w:r>
      <w:r w:rsidR="000F0DA4">
        <w:t xml:space="preserve"> </w:t>
      </w:r>
      <w:r w:rsidRPr="00E24FDA">
        <w:t>different</w:t>
      </w:r>
      <w:r w:rsidR="000F0DA4">
        <w:t xml:space="preserve"> </w:t>
      </w:r>
      <w:r w:rsidRPr="00E24FDA">
        <w:t>ways</w:t>
      </w:r>
      <w:r w:rsidR="000F0DA4">
        <w:t xml:space="preserve"> </w:t>
      </w:r>
      <w:r w:rsidRPr="00E24FDA">
        <w:t>to</w:t>
      </w:r>
      <w:r w:rsidR="000F0DA4">
        <w:t xml:space="preserve"> </w:t>
      </w:r>
      <w:r w:rsidRPr="00A6433C">
        <w:rPr>
          <w:rStyle w:val="P-Italics"/>
        </w:rPr>
        <w:t>refine</w:t>
      </w:r>
      <w:r w:rsidR="000F0DA4">
        <w:t xml:space="preserve"> </w:t>
      </w:r>
      <w:r w:rsidRPr="00E24FDA">
        <w:t>your</w:t>
      </w:r>
      <w:r w:rsidR="000F0DA4">
        <w:t xml:space="preserve"> </w:t>
      </w:r>
      <w:r w:rsidRPr="00E24FDA">
        <w:t>view</w:t>
      </w:r>
      <w:r w:rsidR="00A6433C">
        <w:t>.</w:t>
      </w:r>
    </w:p>
    <w:p w14:paraId="39DE2FA3" w14:textId="3EF4C47B" w:rsidR="00A55F8D" w:rsidRDefault="00A55F8D" w:rsidP="00A55F8D">
      <w:pPr>
        <w:pStyle w:val="P-Regular"/>
      </w:pPr>
      <w:r>
        <w:t>________________________________________________________________________</w:t>
      </w:r>
    </w:p>
    <w:p w14:paraId="1BD66107" w14:textId="74FD4ED2" w:rsidR="00A6433C" w:rsidRPr="00E24FDA" w:rsidRDefault="002A7053" w:rsidP="00760A21">
      <w:pPr>
        <w:pStyle w:val="P-Regular"/>
      </w:pPr>
      <w:r>
        <w:lastRenderedPageBreak/>
        <w:t>#4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Keyword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0A54FC33" w14:textId="33D232C1" w:rsidR="00FD7FE1" w:rsidRDefault="00A6433C" w:rsidP="00760A21">
      <w:pPr>
        <w:pStyle w:val="P-Regular"/>
      </w:pPr>
      <w:r>
        <w:t>W</w:t>
      </w:r>
      <w:r w:rsidR="00E24FDA" w:rsidRPr="00E24FDA">
        <w:t>e'll</w:t>
      </w:r>
      <w:r w:rsidR="000F0DA4">
        <w:t xml:space="preserve"> </w:t>
      </w:r>
      <w:r w:rsidR="00E24FDA" w:rsidRPr="00E24FDA">
        <w:t>cover</w:t>
      </w:r>
      <w:r w:rsidR="000F0DA4">
        <w:t xml:space="preserve"> </w:t>
      </w:r>
      <w:r w:rsidR="00E24FDA" w:rsidRPr="00E24FDA">
        <w:t>when</w:t>
      </w:r>
      <w:r w:rsidR="000F0DA4">
        <w:t xml:space="preserve"> </w:t>
      </w:r>
      <w:r w:rsidR="00E24FDA" w:rsidRPr="00E24FDA">
        <w:t>to</w:t>
      </w:r>
      <w:r w:rsidR="000F0DA4">
        <w:t xml:space="preserve"> </w:t>
      </w:r>
      <w:r w:rsidR="00E24FDA" w:rsidRPr="00E24FDA">
        <w:t>filter</w:t>
      </w:r>
      <w:r w:rsidR="000F0DA4">
        <w:t xml:space="preserve"> </w:t>
      </w:r>
      <w:r w:rsidRPr="00A6433C">
        <w:rPr>
          <w:rStyle w:val="P-Keyword"/>
        </w:rPr>
        <w:t>T</w:t>
      </w:r>
      <w:r w:rsidR="00E24FDA" w:rsidRPr="00A6433C">
        <w:rPr>
          <w:rStyle w:val="P-Keyword"/>
        </w:rPr>
        <w:t>raffic</w:t>
      </w:r>
      <w:r w:rsidR="000F0DA4">
        <w:t xml:space="preserve"> </w:t>
      </w:r>
      <w:r w:rsidR="00E24FDA" w:rsidRPr="00E24FDA">
        <w:t>and</w:t>
      </w:r>
      <w:r w:rsidR="000F0DA4">
        <w:t xml:space="preserve"> </w:t>
      </w:r>
      <w:r w:rsidR="00E24FDA" w:rsidRPr="00E24FDA">
        <w:t>outline</w:t>
      </w:r>
      <w:r w:rsidR="000F0DA4">
        <w:t xml:space="preserve"> </w:t>
      </w:r>
      <w:r w:rsidR="00E24FDA" w:rsidRPr="00E24FDA">
        <w:t>the</w:t>
      </w:r>
      <w:r w:rsidR="000F0DA4">
        <w:t xml:space="preserve"> </w:t>
      </w:r>
      <w:r w:rsidR="00E24FDA" w:rsidRPr="00E24FDA">
        <w:t>difference</w:t>
      </w:r>
      <w:r w:rsidR="000F0DA4">
        <w:t xml:space="preserve"> </w:t>
      </w:r>
      <w:r w:rsidR="00E24FDA" w:rsidRPr="00E24FDA">
        <w:t>between</w:t>
      </w:r>
      <w:r w:rsidR="000F0DA4">
        <w:t xml:space="preserve"> </w:t>
      </w:r>
      <w:r w:rsidR="00E24FDA" w:rsidRPr="00E24FDA">
        <w:t>display</w:t>
      </w:r>
      <w:r w:rsidR="000F0DA4">
        <w:t xml:space="preserve"> </w:t>
      </w:r>
      <w:r w:rsidR="00E24FDA" w:rsidRPr="00E24FDA">
        <w:t>and</w:t>
      </w:r>
      <w:r w:rsidR="000F0DA4">
        <w:t xml:space="preserve"> </w:t>
      </w:r>
      <w:r w:rsidR="00E24FDA" w:rsidRPr="00E24FDA">
        <w:t>capture</w:t>
      </w:r>
      <w:r w:rsidR="000F0DA4">
        <w:t xml:space="preserve"> </w:t>
      </w:r>
      <w:r w:rsidR="00E24FDA" w:rsidRPr="00E24FDA">
        <w:t>filters.</w:t>
      </w:r>
    </w:p>
    <w:p w14:paraId="795BDBE8" w14:textId="78EEFA9F" w:rsidR="00A55F8D" w:rsidRDefault="00A55F8D" w:rsidP="00A55F8D">
      <w:pPr>
        <w:pStyle w:val="P-Regular"/>
      </w:pPr>
      <w:r>
        <w:t>________________________________________________________________________</w:t>
      </w:r>
    </w:p>
    <w:p w14:paraId="54105A00" w14:textId="1C59556C" w:rsidR="00A6433C" w:rsidRPr="00A6433C" w:rsidRDefault="002A7053" w:rsidP="00760A21">
      <w:pPr>
        <w:pStyle w:val="P-Regular"/>
      </w:pPr>
      <w:r>
        <w:t>#5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Code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1259A29F" w14:textId="4A434239" w:rsidR="00FD7FE1" w:rsidRDefault="00E24FDA" w:rsidP="00760A21">
      <w:pPr>
        <w:pStyle w:val="P-Regular"/>
      </w:pPr>
      <w:r w:rsidRPr="00E24FDA">
        <w:t>So</w:t>
      </w:r>
      <w:r w:rsidR="000F0DA4">
        <w:t xml:space="preserve"> </w:t>
      </w:r>
      <w:r w:rsidRPr="00E24FDA">
        <w:t>that</w:t>
      </w:r>
      <w:r w:rsidR="000F0DA4">
        <w:t xml:space="preserve"> </w:t>
      </w:r>
      <w:r w:rsidRPr="00E24FDA">
        <w:t>you</w:t>
      </w:r>
      <w:r w:rsidR="000F0DA4">
        <w:t xml:space="preserve"> </w:t>
      </w:r>
      <w:r w:rsidRPr="00E24FDA">
        <w:t>can</w:t>
      </w:r>
      <w:r w:rsidR="000F0DA4">
        <w:t xml:space="preserve"> </w:t>
      </w:r>
      <w:r w:rsidRPr="00E24FDA">
        <w:t>refine</w:t>
      </w:r>
      <w:r w:rsidR="000F0DA4">
        <w:t xml:space="preserve"> </w:t>
      </w:r>
      <w:r w:rsidRPr="00E24FDA">
        <w:t>your</w:t>
      </w:r>
      <w:r w:rsidR="000F0DA4">
        <w:t xml:space="preserve"> </w:t>
      </w:r>
      <w:r w:rsidR="00A6433C" w:rsidRPr="00A6433C">
        <w:rPr>
          <w:rStyle w:val="P-Code"/>
        </w:rPr>
        <w:t>java.exe</w:t>
      </w:r>
      <w:r w:rsidR="000F0DA4">
        <w:t xml:space="preserve"> </w:t>
      </w:r>
      <w:r w:rsidR="00A6433C">
        <w:t>file</w:t>
      </w:r>
      <w:r w:rsidR="000F0DA4">
        <w:t xml:space="preserve"> </w:t>
      </w:r>
      <w:r w:rsidRPr="00E24FDA">
        <w:t>when</w:t>
      </w:r>
      <w:r w:rsidR="000F0DA4">
        <w:t xml:space="preserve"> </w:t>
      </w:r>
      <w:r w:rsidRPr="00E24FDA">
        <w:t>filtering</w:t>
      </w:r>
      <w:r w:rsidR="000F0DA4">
        <w:t xml:space="preserve"> </w:t>
      </w:r>
      <w:r w:rsidRPr="00E24FDA">
        <w:t>traffic</w:t>
      </w:r>
      <w:r w:rsidR="00A6433C">
        <w:t>.</w:t>
      </w:r>
    </w:p>
    <w:p w14:paraId="13C06177" w14:textId="1E899813" w:rsidR="00A55F8D" w:rsidRDefault="00A55F8D" w:rsidP="00A55F8D">
      <w:pPr>
        <w:pStyle w:val="P-Regular"/>
      </w:pPr>
      <w:r>
        <w:t>________________________________________________________________________</w:t>
      </w:r>
    </w:p>
    <w:p w14:paraId="5667D271" w14:textId="057C7B55" w:rsidR="00A6433C" w:rsidRPr="00A6433C" w:rsidRDefault="002A7053" w:rsidP="00760A21">
      <w:pPr>
        <w:pStyle w:val="P-Regular"/>
      </w:pPr>
      <w:r>
        <w:t>#6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URL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68012C70" w14:textId="12A6ABD8" w:rsidR="00FD7FE1" w:rsidRDefault="00A6433C" w:rsidP="00760A21">
      <w:pPr>
        <w:pStyle w:val="P-Regular"/>
      </w:pPr>
      <w:r>
        <w:t>W</w:t>
      </w:r>
      <w:r w:rsidR="00E24FDA" w:rsidRPr="00E24FDA">
        <w:t>e'll</w:t>
      </w:r>
      <w:r w:rsidR="000F0DA4">
        <w:t xml:space="preserve"> </w:t>
      </w:r>
      <w:r w:rsidR="00E24FDA" w:rsidRPr="00E24FDA">
        <w:t>review</w:t>
      </w:r>
      <w:r w:rsidR="000F0DA4">
        <w:t xml:space="preserve"> </w:t>
      </w:r>
      <w:r w:rsidR="00E24FDA" w:rsidRPr="00E24FDA">
        <w:t>ways</w:t>
      </w:r>
      <w:r w:rsidR="000F0DA4">
        <w:t xml:space="preserve"> </w:t>
      </w:r>
      <w:r w:rsidR="00E24FDA" w:rsidRPr="00E24FDA">
        <w:t>to</w:t>
      </w:r>
      <w:r w:rsidR="000F0DA4">
        <w:t xml:space="preserve"> </w:t>
      </w:r>
      <w:r w:rsidR="00E24FDA" w:rsidRPr="00E24FDA">
        <w:t>create</w:t>
      </w:r>
      <w:r w:rsidR="000F0DA4">
        <w:t xml:space="preserve"> </w:t>
      </w:r>
      <w:r w:rsidR="00E24FDA" w:rsidRPr="00E24FDA">
        <w:t>more</w:t>
      </w:r>
      <w:r w:rsidR="000F0DA4">
        <w:t xml:space="preserve"> </w:t>
      </w:r>
      <w:r w:rsidR="00E24FDA" w:rsidRPr="00E24FDA">
        <w:t>complex</w:t>
      </w:r>
      <w:r w:rsidR="000F0DA4">
        <w:t xml:space="preserve"> </w:t>
      </w:r>
      <w:r w:rsidR="00E24FDA" w:rsidRPr="00E24FDA">
        <w:t>filters</w:t>
      </w:r>
      <w:r w:rsidR="000F0DA4">
        <w:t xml:space="preserve"> </w:t>
      </w:r>
      <w:r>
        <w:t>(</w:t>
      </w:r>
      <w:r w:rsidRPr="00A6433C">
        <w:rPr>
          <w:rStyle w:val="P-URL"/>
        </w:rPr>
        <w:t>https://www.google.com</w:t>
      </w:r>
      <w:r>
        <w:t>)</w:t>
      </w:r>
      <w:r w:rsidR="000F0DA4">
        <w:t xml:space="preserve"> </w:t>
      </w:r>
      <w:r w:rsidR="00E24FDA" w:rsidRPr="00E24FDA">
        <w:t>by</w:t>
      </w:r>
      <w:r w:rsidR="000F0DA4">
        <w:t xml:space="preserve"> </w:t>
      </w:r>
      <w:r w:rsidR="00E24FDA" w:rsidRPr="00E24FDA">
        <w:t>using</w:t>
      </w:r>
      <w:r w:rsidR="000F0DA4">
        <w:t xml:space="preserve"> </w:t>
      </w:r>
      <w:r w:rsidR="00E24FDA" w:rsidRPr="00E24FDA">
        <w:t>the</w:t>
      </w:r>
      <w:r w:rsidR="000F0DA4">
        <w:t xml:space="preserve"> </w:t>
      </w:r>
      <w:r w:rsidR="00E24FDA" w:rsidRPr="00E24FDA">
        <w:t>expression</w:t>
      </w:r>
      <w:r w:rsidR="000F0DA4">
        <w:t xml:space="preserve"> </w:t>
      </w:r>
      <w:r w:rsidR="00E24FDA" w:rsidRPr="00E24FDA">
        <w:t>builder.</w:t>
      </w:r>
    </w:p>
    <w:p w14:paraId="1012BA67" w14:textId="1508AD37" w:rsidR="00A55F8D" w:rsidRDefault="00A55F8D" w:rsidP="00A55F8D">
      <w:pPr>
        <w:pStyle w:val="P-Regular"/>
      </w:pPr>
      <w:r>
        <w:t>________________________________________________________________________</w:t>
      </w:r>
    </w:p>
    <w:p w14:paraId="3985C29B" w14:textId="6F03898F" w:rsidR="00A6433C" w:rsidRPr="00E24FDA" w:rsidRDefault="002A7053" w:rsidP="00760A21">
      <w:pPr>
        <w:pStyle w:val="P-Regular"/>
      </w:pPr>
      <w:r>
        <w:t>#7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Source</w:t>
      </w:r>
      <w:r w:rsidR="000F0DA4">
        <w:t xml:space="preserve"> </w:t>
      </w:r>
      <w:r w:rsidR="00CA1874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5B878F32" w14:textId="407979D8" w:rsidR="00A6433C" w:rsidRPr="00A6433C" w:rsidRDefault="00A6433C" w:rsidP="009258DE">
      <w:pPr>
        <w:pStyle w:val="P-Source"/>
      </w:pPr>
      <w:r w:rsidRPr="00A6433C">
        <w:t>apt-get</w:t>
      </w:r>
      <w:r w:rsidR="000F0DA4">
        <w:t xml:space="preserve"> </w:t>
      </w:r>
      <w:r w:rsidRPr="00A6433C">
        <w:t>install</w:t>
      </w:r>
      <w:r w:rsidR="000F0DA4">
        <w:t xml:space="preserve"> </w:t>
      </w:r>
      <w:r w:rsidRPr="00A6433C">
        <w:t>node.js</w:t>
      </w:r>
    </w:p>
    <w:p w14:paraId="7A8D57AA" w14:textId="32E5E30C" w:rsidR="00FD7FE1" w:rsidRDefault="00A6433C" w:rsidP="009258DE">
      <w:pPr>
        <w:pStyle w:val="P-Source"/>
      </w:pPr>
      <w:r w:rsidRPr="00A6433C">
        <w:t>apt-get</w:t>
      </w:r>
      <w:r w:rsidR="000F0DA4">
        <w:t xml:space="preserve"> </w:t>
      </w:r>
      <w:r w:rsidRPr="00A6433C">
        <w:t>uninstall</w:t>
      </w:r>
      <w:r w:rsidR="000F0DA4">
        <w:t xml:space="preserve"> </w:t>
      </w:r>
      <w:r w:rsidRPr="00A6433C">
        <w:t>node.js</w:t>
      </w:r>
    </w:p>
    <w:p w14:paraId="1B69012E" w14:textId="39779EBB" w:rsidR="00A55F8D" w:rsidRDefault="00A55F8D" w:rsidP="00760A21">
      <w:pPr>
        <w:pStyle w:val="P-Regular"/>
      </w:pPr>
      <w:r>
        <w:t>________________________________________________________________________</w:t>
      </w:r>
    </w:p>
    <w:p w14:paraId="265F1542" w14:textId="47D23969" w:rsidR="00A6433C" w:rsidRPr="00E24FDA" w:rsidRDefault="00DB66E3" w:rsidP="00760A21">
      <w:pPr>
        <w:pStyle w:val="P-Regular"/>
      </w:pPr>
      <w:r>
        <w:t>#8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887581">
        <w:t>Callout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28BF4CC2" w14:textId="6CB8792B" w:rsidR="00FD7FE1" w:rsidRDefault="00E24FDA" w:rsidP="00887581">
      <w:pPr>
        <w:pStyle w:val="P-Callout"/>
      </w:pPr>
      <w:r w:rsidRPr="00887581">
        <w:t>We'll</w:t>
      </w:r>
      <w:r w:rsidR="000F0DA4">
        <w:t xml:space="preserve"> </w:t>
      </w:r>
      <w:r w:rsidRPr="00887581">
        <w:t>then</w:t>
      </w:r>
      <w:r w:rsidR="000F0DA4">
        <w:t xml:space="preserve"> </w:t>
      </w:r>
      <w:r w:rsidRPr="00887581">
        <w:t>go</w:t>
      </w:r>
      <w:r w:rsidR="000F0DA4">
        <w:t xml:space="preserve"> </w:t>
      </w:r>
      <w:r w:rsidRPr="00887581">
        <w:t>through</w:t>
      </w:r>
      <w:r w:rsidR="000F0DA4">
        <w:t xml:space="preserve"> </w:t>
      </w:r>
      <w:r w:rsidRPr="00887581">
        <w:t>capture</w:t>
      </w:r>
      <w:r w:rsidR="000F0DA4">
        <w:t xml:space="preserve"> </w:t>
      </w:r>
      <w:r w:rsidRPr="00887581">
        <w:t>filters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how</w:t>
      </w:r>
      <w:r w:rsidR="000F0DA4">
        <w:t xml:space="preserve"> </w:t>
      </w:r>
      <w:r w:rsidRPr="00887581">
        <w:t>they</w:t>
      </w:r>
      <w:r w:rsidR="000F0DA4">
        <w:t xml:space="preserve"> </w:t>
      </w:r>
      <w:r w:rsidRPr="00887581">
        <w:t>use</w:t>
      </w:r>
      <w:r w:rsidR="000F0DA4">
        <w:t xml:space="preserve"> </w:t>
      </w:r>
      <w:r w:rsidRPr="00887581">
        <w:t>syntax</w:t>
      </w:r>
      <w:r w:rsidR="000F0DA4">
        <w:t xml:space="preserve"> </w:t>
      </w:r>
      <w:r w:rsidRPr="00887581">
        <w:t>that</w:t>
      </w:r>
      <w:r w:rsidR="000F0DA4">
        <w:t xml:space="preserve"> </w:t>
      </w:r>
      <w:r w:rsidRPr="00887581">
        <w:t>is</w:t>
      </w:r>
      <w:r w:rsidR="000F0DA4">
        <w:t xml:space="preserve"> </w:t>
      </w:r>
      <w:r w:rsidRPr="00887581">
        <w:t>different</w:t>
      </w:r>
      <w:r w:rsidR="000F0DA4">
        <w:t xml:space="preserve"> </w:t>
      </w:r>
      <w:r w:rsidRPr="00887581">
        <w:t>than</w:t>
      </w:r>
      <w:r w:rsidR="000F0DA4">
        <w:t xml:space="preserve"> </w:t>
      </w:r>
      <w:r w:rsidRPr="00887581">
        <w:t>display</w:t>
      </w:r>
      <w:r w:rsidR="000F0DA4">
        <w:t xml:space="preserve"> </w:t>
      </w:r>
      <w:r w:rsidRPr="00887581">
        <w:t>filters.</w:t>
      </w:r>
      <w:r w:rsidR="000F0DA4">
        <w:t xml:space="preserve"> </w:t>
      </w:r>
      <w:r w:rsidRPr="00887581">
        <w:t>Finally,</w:t>
      </w:r>
      <w:r w:rsidR="000F0DA4">
        <w:t xml:space="preserve"> </w:t>
      </w:r>
      <w:r w:rsidRPr="00887581">
        <w:t>because</w:t>
      </w:r>
      <w:r w:rsidR="000F0DA4">
        <w:t xml:space="preserve"> </w:t>
      </w:r>
      <w:r w:rsidRPr="00887581">
        <w:t>filters</w:t>
      </w:r>
      <w:r w:rsidR="000F0DA4">
        <w:t xml:space="preserve"> </w:t>
      </w:r>
      <w:r w:rsidRPr="00887581">
        <w:t>are</w:t>
      </w:r>
      <w:r w:rsidR="000F0DA4">
        <w:t xml:space="preserve"> </w:t>
      </w:r>
      <w:r w:rsidRPr="00887581">
        <w:t>so</w:t>
      </w:r>
      <w:r w:rsidR="000F0DA4">
        <w:t xml:space="preserve"> </w:t>
      </w:r>
      <w:r w:rsidRPr="00887581">
        <w:t>handy,</w:t>
      </w:r>
      <w:r w:rsidR="000F0DA4">
        <w:t xml:space="preserve"> </w:t>
      </w:r>
      <w:r w:rsidRPr="00887581">
        <w:t>we'll</w:t>
      </w:r>
      <w:r w:rsidR="000F0DA4">
        <w:t xml:space="preserve"> </w:t>
      </w:r>
      <w:r w:rsidRPr="00887581">
        <w:t>cover</w:t>
      </w:r>
      <w:r w:rsidR="000F0DA4">
        <w:t xml:space="preserve"> </w:t>
      </w:r>
      <w:r w:rsidRPr="00887581">
        <w:t>some</w:t>
      </w:r>
      <w:r w:rsidR="000F0DA4">
        <w:t xml:space="preserve"> </w:t>
      </w:r>
      <w:r w:rsidRPr="00887581">
        <w:t>tricks,</w:t>
      </w:r>
      <w:r w:rsidR="000F0DA4">
        <w:t xml:space="preserve"> </w:t>
      </w:r>
      <w:r w:rsidRPr="00887581">
        <w:t>shortcuts,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common</w:t>
      </w:r>
      <w:r w:rsidR="000F0DA4">
        <w:t xml:space="preserve"> </w:t>
      </w:r>
      <w:r w:rsidRPr="00887581">
        <w:t>filters</w:t>
      </w:r>
      <w:r w:rsidR="000F0DA4">
        <w:t xml:space="preserve"> </w:t>
      </w:r>
      <w:r w:rsidRPr="00887581">
        <w:t>that</w:t>
      </w:r>
      <w:r w:rsidR="000F0DA4">
        <w:t xml:space="preserve"> </w:t>
      </w:r>
      <w:r w:rsidRPr="00887581">
        <w:t>will</w:t>
      </w:r>
      <w:r w:rsidR="000F0DA4">
        <w:t xml:space="preserve"> </w:t>
      </w:r>
      <w:r w:rsidRPr="00887581">
        <w:t>help</w:t>
      </w:r>
      <w:r w:rsidR="000F0DA4">
        <w:t xml:space="preserve"> </w:t>
      </w:r>
      <w:r w:rsidRPr="00887581">
        <w:t>you</w:t>
      </w:r>
      <w:r w:rsidR="000F0DA4">
        <w:t xml:space="preserve"> </w:t>
      </w:r>
      <w:r w:rsidRPr="00887581">
        <w:t>achieve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more</w:t>
      </w:r>
      <w:r w:rsidR="000F0DA4">
        <w:t xml:space="preserve"> </w:t>
      </w:r>
      <w:r w:rsidRPr="00887581">
        <w:t>effective</w:t>
      </w:r>
      <w:r w:rsidR="000F0DA4">
        <w:t xml:space="preserve"> </w:t>
      </w:r>
      <w:r w:rsidRPr="00887581">
        <w:t>analysis.</w:t>
      </w:r>
    </w:p>
    <w:p w14:paraId="4DF088C4" w14:textId="04CEFD37" w:rsidR="00A55F8D" w:rsidRDefault="00A55F8D" w:rsidP="00A55F8D">
      <w:pPr>
        <w:pStyle w:val="P-Regular"/>
      </w:pPr>
      <w:r>
        <w:t>________________________________________________________________________</w:t>
      </w:r>
    </w:p>
    <w:p w14:paraId="1FBB9C53" w14:textId="5704EF89" w:rsidR="00887581" w:rsidRPr="00E24FDA" w:rsidRDefault="00DB66E3" w:rsidP="00760A21">
      <w:pPr>
        <w:pStyle w:val="P-Regular"/>
      </w:pPr>
      <w:r>
        <w:t>#9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P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Callout</w:t>
      </w:r>
      <w:r w:rsidR="000F0DA4">
        <w:t xml:space="preserve"> </w:t>
      </w:r>
      <w:r w:rsidR="00887581">
        <w:t>Heading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7B68DCD0" w14:textId="3752A46D" w:rsidR="00887581" w:rsidRPr="00887581" w:rsidRDefault="220381DB" w:rsidP="00887581">
      <w:pPr>
        <w:pStyle w:val="P-CalloutHeading"/>
      </w:pPr>
      <w:r>
        <w:t>Important</w:t>
      </w:r>
      <w:r w:rsidR="000F0DA4">
        <w:t xml:space="preserve"> </w:t>
      </w:r>
      <w:r>
        <w:t>Note</w:t>
      </w:r>
    </w:p>
    <w:p w14:paraId="00EC0E67" w14:textId="5D5D4E4D" w:rsidR="00FD7FE1" w:rsidRDefault="00887581" w:rsidP="00887581">
      <w:pPr>
        <w:pStyle w:val="P-Callout"/>
      </w:pPr>
      <w:r w:rsidRPr="00887581">
        <w:t>While</w:t>
      </w:r>
      <w:r w:rsidR="000F0DA4">
        <w:t xml:space="preserve"> </w:t>
      </w:r>
      <w:proofErr w:type="gramStart"/>
      <w:r w:rsidRPr="00887581">
        <w:t>in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course</w:t>
      </w:r>
      <w:r w:rsidR="000F0DA4">
        <w:t xml:space="preserve"> </w:t>
      </w:r>
      <w:r w:rsidRPr="00887581">
        <w:t>of</w:t>
      </w:r>
      <w:proofErr w:type="gramEnd"/>
      <w:r w:rsidR="000F0DA4">
        <w:t xml:space="preserve"> </w:t>
      </w:r>
      <w:r w:rsidRPr="00887581">
        <w:t>your</w:t>
      </w:r>
      <w:r w:rsidR="000F0DA4">
        <w:t xml:space="preserve"> </w:t>
      </w:r>
      <w:r w:rsidRPr="00887581">
        <w:t>daily</w:t>
      </w:r>
      <w:r w:rsidR="000F0DA4">
        <w:t xml:space="preserve"> </w:t>
      </w:r>
      <w:r w:rsidRPr="00887581">
        <w:t>routine,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network</w:t>
      </w:r>
      <w:r w:rsidR="000F0DA4">
        <w:t xml:space="preserve"> </w:t>
      </w:r>
      <w:r w:rsidRPr="00887581">
        <w:t>starts</w:t>
      </w:r>
      <w:r w:rsidR="000F0DA4">
        <w:t xml:space="preserve"> </w:t>
      </w:r>
      <w:r w:rsidRPr="00887581">
        <w:t>to</w:t>
      </w:r>
      <w:r w:rsidR="000F0DA4">
        <w:t xml:space="preserve"> </w:t>
      </w:r>
      <w:r w:rsidRPr="00887581">
        <w:t>experience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significant</w:t>
      </w:r>
      <w:r w:rsidR="000F0DA4">
        <w:t xml:space="preserve"> </w:t>
      </w:r>
      <w:r w:rsidRPr="00887581">
        <w:t>slowdown.</w:t>
      </w:r>
      <w:r w:rsidR="000F0DA4">
        <w:t xml:space="preserve"> </w:t>
      </w:r>
      <w:r w:rsidRPr="00887581">
        <w:t>You</w:t>
      </w:r>
      <w:r w:rsidR="000F0DA4">
        <w:t xml:space="preserve"> </w:t>
      </w:r>
      <w:r w:rsidRPr="00887581">
        <w:t>check</w:t>
      </w:r>
      <w:r w:rsidR="000F0DA4">
        <w:t xml:space="preserve"> </w:t>
      </w:r>
      <w:r w:rsidRPr="00887581">
        <w:t>your</w:t>
      </w:r>
      <w:r w:rsidR="000F0DA4">
        <w:t xml:space="preserve"> </w:t>
      </w:r>
      <w:r w:rsidRPr="00887581">
        <w:t>Intrusion</w:t>
      </w:r>
      <w:r w:rsidR="000F0DA4">
        <w:t xml:space="preserve"> </w:t>
      </w:r>
      <w:r w:rsidRPr="00887581">
        <w:t>Detection</w:t>
      </w:r>
      <w:r w:rsidR="000F0DA4">
        <w:t xml:space="preserve"> </w:t>
      </w:r>
      <w:r w:rsidRPr="00887581">
        <w:t>System</w:t>
      </w:r>
      <w:r w:rsidR="000F0DA4">
        <w:t xml:space="preserve"> </w:t>
      </w:r>
      <w:r w:rsidRPr="00887581">
        <w:t>(IDS)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anti-malware</w:t>
      </w:r>
      <w:r w:rsidR="000F0DA4">
        <w:t xml:space="preserve"> </w:t>
      </w:r>
      <w:r w:rsidRPr="00887581">
        <w:t>protection,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there</w:t>
      </w:r>
      <w:r w:rsidR="000F0DA4">
        <w:t xml:space="preserve"> </w:t>
      </w:r>
      <w:r w:rsidRPr="00887581">
        <w:t>is</w:t>
      </w:r>
      <w:r w:rsidR="000F0DA4">
        <w:t xml:space="preserve"> </w:t>
      </w:r>
      <w:r w:rsidRPr="00887581">
        <w:t>no</w:t>
      </w:r>
      <w:r w:rsidR="000F0DA4">
        <w:t xml:space="preserve"> </w:t>
      </w:r>
      <w:r w:rsidRPr="00887581">
        <w:t>evidence</w:t>
      </w:r>
      <w:r w:rsidR="000F0DA4">
        <w:t xml:space="preserve"> </w:t>
      </w:r>
      <w:r w:rsidRPr="00887581">
        <w:t>of</w:t>
      </w:r>
      <w:r w:rsidR="000F0DA4">
        <w:t xml:space="preserve"> </w:t>
      </w:r>
      <w:r w:rsidRPr="00887581">
        <w:t>intrusion.</w:t>
      </w:r>
      <w:r w:rsidR="000F0DA4">
        <w:t xml:space="preserve"> </w:t>
      </w:r>
      <w:r w:rsidRPr="00887581">
        <w:t>At</w:t>
      </w:r>
      <w:r w:rsidR="000F0DA4">
        <w:t xml:space="preserve"> </w:t>
      </w:r>
      <w:r w:rsidRPr="00887581">
        <w:t>that</w:t>
      </w:r>
      <w:r w:rsidR="000F0DA4">
        <w:t xml:space="preserve"> </w:t>
      </w:r>
      <w:r w:rsidRPr="00887581">
        <w:t>point,</w:t>
      </w:r>
      <w:r w:rsidR="000F0DA4">
        <w:t xml:space="preserve"> </w:t>
      </w:r>
      <w:r w:rsidRPr="00887581">
        <w:t>you</w:t>
      </w:r>
      <w:r w:rsidR="000F0DA4">
        <w:t xml:space="preserve"> </w:t>
      </w:r>
      <w:r w:rsidRPr="00887581">
        <w:t>grab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quick</w:t>
      </w:r>
      <w:r w:rsidR="000F0DA4">
        <w:t xml:space="preserve"> </w:t>
      </w:r>
      <w:r w:rsidRPr="00887581">
        <w:t>capture</w:t>
      </w:r>
      <w:r w:rsidR="000F0DA4">
        <w:t xml:space="preserve"> </w:t>
      </w:r>
      <w:r w:rsidRPr="00887581">
        <w:t>to</w:t>
      </w:r>
      <w:r w:rsidR="000F0DA4">
        <w:t xml:space="preserve"> </w:t>
      </w:r>
      <w:r w:rsidRPr="00887581">
        <w:t>determine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source</w:t>
      </w:r>
      <w:r w:rsidR="000F0DA4">
        <w:t xml:space="preserve"> </w:t>
      </w:r>
      <w:r w:rsidRPr="00887581">
        <w:t>of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slowdown.</w:t>
      </w:r>
      <w:r w:rsidR="000F0DA4">
        <w:t xml:space="preserve"> </w:t>
      </w:r>
      <w:r w:rsidRPr="00887581">
        <w:t>Wireshark,</w:t>
      </w:r>
      <w:r w:rsidR="000F0DA4">
        <w:t xml:space="preserve"> </w:t>
      </w:r>
      <w:r w:rsidRPr="00887581">
        <w:t>along</w:t>
      </w:r>
      <w:r w:rsidR="000F0DA4">
        <w:t xml:space="preserve"> </w:t>
      </w:r>
      <w:r w:rsidRPr="00887581">
        <w:t>with</w:t>
      </w:r>
      <w:r w:rsidR="000F0DA4">
        <w:t xml:space="preserve"> </w:t>
      </w:r>
      <w:r w:rsidRPr="00887581">
        <w:t>many</w:t>
      </w:r>
      <w:r w:rsidR="000F0DA4">
        <w:t xml:space="preserve"> </w:t>
      </w:r>
      <w:r w:rsidRPr="00887581">
        <w:t>other</w:t>
      </w:r>
      <w:r w:rsidR="000F0DA4">
        <w:t xml:space="preserve"> </w:t>
      </w:r>
      <w:r w:rsidRPr="00887581">
        <w:t>packet</w:t>
      </w:r>
      <w:r w:rsidR="000F0DA4">
        <w:t xml:space="preserve"> </w:t>
      </w:r>
      <w:r w:rsidRPr="00887581">
        <w:lastRenderedPageBreak/>
        <w:t>analysis</w:t>
      </w:r>
      <w:r w:rsidR="000F0DA4">
        <w:t xml:space="preserve"> </w:t>
      </w:r>
      <w:r w:rsidRPr="00887581">
        <w:t>tools,</w:t>
      </w:r>
      <w:r w:rsidR="000F0DA4">
        <w:t xml:space="preserve"> </w:t>
      </w:r>
      <w:proofErr w:type="gramStart"/>
      <w:r w:rsidRPr="00887581">
        <w:t>has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ability</w:t>
      </w:r>
      <w:r w:rsidR="000F0DA4">
        <w:t xml:space="preserve"> </w:t>
      </w:r>
      <w:r w:rsidRPr="00887581">
        <w:t>to</w:t>
      </w:r>
      <w:proofErr w:type="gramEnd"/>
      <w:r w:rsidR="000F0DA4">
        <w:t xml:space="preserve"> </w:t>
      </w:r>
      <w:r w:rsidRPr="00887581">
        <w:t>take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large</w:t>
      </w:r>
      <w:r w:rsidR="000F0DA4">
        <w:t xml:space="preserve"> </w:t>
      </w:r>
      <w:r w:rsidRPr="00887581">
        <w:t>capture,</w:t>
      </w:r>
      <w:r w:rsidR="000F0DA4">
        <w:t xml:space="preserve"> </w:t>
      </w:r>
      <w:r w:rsidRPr="00887581">
        <w:t>filter</w:t>
      </w:r>
      <w:r w:rsidR="000F0DA4">
        <w:t xml:space="preserve"> </w:t>
      </w:r>
      <w:r w:rsidRPr="00887581">
        <w:t>on</w:t>
      </w:r>
      <w:r w:rsidR="000F0DA4">
        <w:t xml:space="preserve"> </w:t>
      </w:r>
      <w:r w:rsidRPr="00887581">
        <w:t>specific</w:t>
      </w:r>
      <w:r w:rsidR="000F0DA4">
        <w:t xml:space="preserve"> </w:t>
      </w:r>
      <w:r w:rsidRPr="00887581">
        <w:t>traffic,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refine</w:t>
      </w:r>
      <w:r w:rsidR="000F0DA4">
        <w:t xml:space="preserve"> </w:t>
      </w:r>
      <w:r w:rsidRPr="00887581">
        <w:t>your</w:t>
      </w:r>
      <w:r w:rsidR="000F0DA4">
        <w:t xml:space="preserve"> </w:t>
      </w:r>
      <w:r w:rsidRPr="00887581">
        <w:t>view</w:t>
      </w:r>
      <w:r w:rsidR="000F0DA4">
        <w:t xml:space="preserve"> </w:t>
      </w:r>
      <w:r w:rsidRPr="00887581">
        <w:t>to</w:t>
      </w:r>
      <w:r w:rsidR="000F0DA4">
        <w:t xml:space="preserve"> </w:t>
      </w:r>
      <w:r w:rsidRPr="00887581">
        <w:t>help</w:t>
      </w:r>
      <w:r w:rsidR="000F0DA4">
        <w:t xml:space="preserve"> </w:t>
      </w:r>
      <w:r w:rsidRPr="00887581">
        <w:t>with</w:t>
      </w:r>
      <w:r w:rsidR="000F0DA4">
        <w:t xml:space="preserve"> </w:t>
      </w:r>
      <w:r w:rsidRPr="00887581">
        <w:t>analysis.</w:t>
      </w:r>
    </w:p>
    <w:p w14:paraId="0A00E9F4" w14:textId="69CEA0E5" w:rsidR="00A55F8D" w:rsidRDefault="220381DB" w:rsidP="00A55F8D">
      <w:pPr>
        <w:pStyle w:val="P-Regular"/>
      </w:pPr>
      <w:r>
        <w:t>Always</w:t>
      </w:r>
      <w:r w:rsidR="000F0DA4">
        <w:t xml:space="preserve"> </w:t>
      </w:r>
      <w:r>
        <w:t>use</w:t>
      </w:r>
      <w:r w:rsidR="000F0DA4">
        <w:t xml:space="preserve"> </w:t>
      </w:r>
      <w:r>
        <w:t>P</w:t>
      </w:r>
      <w:r w:rsidR="000F0DA4">
        <w:t xml:space="preserve"> </w:t>
      </w:r>
      <w:r>
        <w:t>–</w:t>
      </w:r>
      <w:r w:rsidR="000F0DA4">
        <w:t xml:space="preserve"> </w:t>
      </w:r>
      <w:r>
        <w:t>Callout</w:t>
      </w:r>
      <w:r w:rsidR="000F0DA4">
        <w:t xml:space="preserve"> </w:t>
      </w:r>
      <w:r>
        <w:t>Heading</w:t>
      </w:r>
      <w:r w:rsidR="000F0DA4">
        <w:t xml:space="preserve"> </w:t>
      </w:r>
      <w:r>
        <w:t>and</w:t>
      </w:r>
      <w:r w:rsidR="000F0DA4">
        <w:t xml:space="preserve"> </w:t>
      </w:r>
      <w:r>
        <w:t>P</w:t>
      </w:r>
      <w:r w:rsidR="000F0DA4">
        <w:t xml:space="preserve"> </w:t>
      </w:r>
      <w:r>
        <w:t>–</w:t>
      </w:r>
      <w:r w:rsidR="000F0DA4">
        <w:t xml:space="preserve"> </w:t>
      </w:r>
      <w:r>
        <w:t>Callout</w:t>
      </w:r>
      <w:r w:rsidR="000F0DA4">
        <w:t xml:space="preserve"> </w:t>
      </w:r>
      <w:r>
        <w:t>together.</w:t>
      </w:r>
    </w:p>
    <w:p w14:paraId="7AF13C30" w14:textId="0DE11518" w:rsidR="00A55F8D" w:rsidRDefault="220381DB" w:rsidP="00A55F8D">
      <w:pPr>
        <w:pStyle w:val="P-Regular"/>
      </w:pPr>
      <w:r>
        <w:t>________________________________________________________________________</w:t>
      </w:r>
    </w:p>
    <w:p w14:paraId="139EF52D" w14:textId="4ABB0017" w:rsidR="00E24FDA" w:rsidRPr="00887581" w:rsidRDefault="00DB66E3" w:rsidP="00760A21">
      <w:pPr>
        <w:pStyle w:val="P-Regular"/>
      </w:pPr>
      <w:r>
        <w:t>#10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L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Bullets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54308867" w14:textId="46EAC349" w:rsidR="00E24FDA" w:rsidRPr="00887581" w:rsidRDefault="00E24FDA" w:rsidP="00887581">
      <w:pPr>
        <w:pStyle w:val="L-Bullets"/>
      </w:pPr>
      <w:r w:rsidRPr="00887581">
        <w:t>Filtering</w:t>
      </w:r>
      <w:r w:rsidR="000F0DA4">
        <w:t xml:space="preserve"> </w:t>
      </w:r>
      <w:r w:rsidRPr="00887581">
        <w:t>network</w:t>
      </w:r>
      <w:r w:rsidR="000F0DA4">
        <w:t xml:space="preserve"> </w:t>
      </w:r>
      <w:r w:rsidRPr="00887581">
        <w:t>traffic</w:t>
      </w:r>
      <w:r w:rsidR="00887581" w:rsidRPr="00887581">
        <w:tab/>
      </w:r>
    </w:p>
    <w:p w14:paraId="64EDB514" w14:textId="33E46142" w:rsidR="00FD7FE1" w:rsidRDefault="00E24FDA" w:rsidP="00887581">
      <w:pPr>
        <w:pStyle w:val="L-Bullets"/>
      </w:pPr>
      <w:r w:rsidRPr="00887581">
        <w:t>Comprehending</w:t>
      </w:r>
      <w:r w:rsidR="000F0DA4">
        <w:t xml:space="preserve"> </w:t>
      </w:r>
      <w:r w:rsidRPr="00887581">
        <w:t>display</w:t>
      </w:r>
      <w:r w:rsidR="000F0DA4">
        <w:t xml:space="preserve"> </w:t>
      </w:r>
      <w:r w:rsidRPr="00887581">
        <w:t>filters</w:t>
      </w:r>
    </w:p>
    <w:p w14:paraId="0E489C0E" w14:textId="1EB1EAF4" w:rsidR="00A55F8D" w:rsidRDefault="00625700" w:rsidP="00DD51A0">
      <w:pPr>
        <w:pStyle w:val="P-Regular"/>
      </w:pPr>
      <w:r>
        <w:t>________________________________________________________________________</w:t>
      </w:r>
    </w:p>
    <w:p w14:paraId="12978C1F" w14:textId="2D396ADC" w:rsidR="00887581" w:rsidRPr="00E24FDA" w:rsidRDefault="00DB66E3" w:rsidP="00760A21">
      <w:pPr>
        <w:pStyle w:val="P-Regular"/>
      </w:pPr>
      <w:r>
        <w:t>#11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L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Numbers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5AE73C3B" w14:textId="4658BB46" w:rsidR="00E24FDA" w:rsidRPr="00887581" w:rsidRDefault="220381DB" w:rsidP="00887581">
      <w:pPr>
        <w:pStyle w:val="L-Numbers"/>
      </w:pPr>
      <w:r>
        <w:t>Creating</w:t>
      </w:r>
      <w:r w:rsidR="000F0DA4">
        <w:t xml:space="preserve"> </w:t>
      </w:r>
      <w:r>
        <w:t>capture</w:t>
      </w:r>
      <w:r w:rsidR="000F0DA4">
        <w:t xml:space="preserve"> </w:t>
      </w:r>
      <w:r>
        <w:t>filters</w:t>
      </w:r>
    </w:p>
    <w:p w14:paraId="73FE7B66" w14:textId="41702E4D" w:rsidR="00625700" w:rsidRDefault="220381DB" w:rsidP="00760A21">
      <w:pPr>
        <w:pStyle w:val="L-Numbers"/>
      </w:pPr>
      <w:r>
        <w:t>Understanding</w:t>
      </w:r>
      <w:r w:rsidR="000F0DA4">
        <w:t xml:space="preserve"> </w:t>
      </w:r>
      <w:r>
        <w:t>the</w:t>
      </w:r>
      <w:r w:rsidR="000F0DA4">
        <w:t xml:space="preserve"> </w:t>
      </w:r>
      <w:r>
        <w:t>expression</w:t>
      </w:r>
      <w:r w:rsidR="000F0DA4">
        <w:t xml:space="preserve"> </w:t>
      </w:r>
      <w:r>
        <w:t>builder</w:t>
      </w:r>
    </w:p>
    <w:p w14:paraId="04D0DB57" w14:textId="5F8CF272" w:rsidR="00625700" w:rsidRDefault="00625700" w:rsidP="00625700">
      <w:pPr>
        <w:pStyle w:val="P-Regular"/>
      </w:pPr>
      <w:r>
        <w:t>________________________________________________________________________</w:t>
      </w:r>
    </w:p>
    <w:p w14:paraId="5B7B3FA4" w14:textId="0BD31BF1" w:rsidR="00887581" w:rsidRPr="00E24FDA" w:rsidRDefault="00DB66E3" w:rsidP="00760A21">
      <w:pPr>
        <w:pStyle w:val="P-Regular"/>
      </w:pPr>
      <w:r>
        <w:t>#12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L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Regular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224568C5" w14:textId="18F72B4C" w:rsidR="00E24FDA" w:rsidRPr="00E24FDA" w:rsidRDefault="00E24FDA" w:rsidP="00887581">
      <w:pPr>
        <w:pStyle w:val="L-Bullets"/>
      </w:pPr>
      <w:r w:rsidRPr="00E24FDA">
        <w:t>Discovering</w:t>
      </w:r>
      <w:r w:rsidR="000F0DA4">
        <w:t xml:space="preserve"> </w:t>
      </w:r>
      <w:r w:rsidRPr="00E24FDA">
        <w:t>shortcuts</w:t>
      </w:r>
      <w:r w:rsidR="000F0DA4">
        <w:t xml:space="preserve"> </w:t>
      </w:r>
      <w:r w:rsidRPr="00E24FDA">
        <w:t>and</w:t>
      </w:r>
      <w:r w:rsidR="000F0DA4">
        <w:t xml:space="preserve"> </w:t>
      </w:r>
      <w:r w:rsidRPr="00E24FDA">
        <w:t>handy</w:t>
      </w:r>
      <w:r w:rsidR="000F0DA4">
        <w:t xml:space="preserve"> </w:t>
      </w:r>
      <w:r w:rsidRPr="00E24FDA">
        <w:t>filters</w:t>
      </w:r>
    </w:p>
    <w:p w14:paraId="5BD12083" w14:textId="1AF0BBB6" w:rsidR="00FD7FE1" w:rsidRDefault="00E24FDA" w:rsidP="00887581">
      <w:pPr>
        <w:pStyle w:val="L-Regular"/>
      </w:pPr>
      <w:r w:rsidRPr="00E24FDA">
        <w:t>Filtering</w:t>
      </w:r>
      <w:r w:rsidR="000F0DA4">
        <w:t xml:space="preserve"> </w:t>
      </w:r>
      <w:r w:rsidRPr="00E24FDA">
        <w:t>network</w:t>
      </w:r>
      <w:r w:rsidR="000F0DA4">
        <w:t xml:space="preserve"> </w:t>
      </w:r>
      <w:r w:rsidRPr="00E24FDA">
        <w:t>traffic</w:t>
      </w:r>
    </w:p>
    <w:p w14:paraId="00D91E5B" w14:textId="1F8E2D8B" w:rsidR="00625700" w:rsidRDefault="00625700" w:rsidP="00625700">
      <w:pPr>
        <w:pStyle w:val="P-Regular"/>
      </w:pPr>
      <w:r>
        <w:t>________________________________________________________________________</w:t>
      </w:r>
    </w:p>
    <w:p w14:paraId="246E3797" w14:textId="77777777" w:rsidR="00805409" w:rsidRDefault="00805409">
      <w:pPr>
        <w:rPr>
          <w:rFonts w:eastAsia="Arial"/>
          <w:lang w:val="en"/>
        </w:rPr>
      </w:pPr>
      <w:r>
        <w:br w:type="page"/>
      </w:r>
    </w:p>
    <w:p w14:paraId="33576DFB" w14:textId="20E6A687" w:rsidR="00887581" w:rsidRPr="00E24FDA" w:rsidRDefault="00FD3BD8" w:rsidP="00760A21">
      <w:pPr>
        <w:pStyle w:val="P-Regular"/>
      </w:pPr>
      <w:r>
        <w:lastRenderedPageBreak/>
        <w:t>#13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L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Source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3C22F829" w14:textId="2B63E151" w:rsidR="00E24FDA" w:rsidRPr="00887581" w:rsidRDefault="00E24FDA" w:rsidP="00887581">
      <w:pPr>
        <w:pStyle w:val="L-Bullets"/>
      </w:pPr>
      <w:r w:rsidRPr="00887581">
        <w:t>Wireshark</w:t>
      </w:r>
      <w:r w:rsidR="000F0DA4">
        <w:t xml:space="preserve"> </w:t>
      </w:r>
      <w:r w:rsidRPr="00887581">
        <w:t>has</w:t>
      </w:r>
      <w:r w:rsidR="000F0DA4">
        <w:t xml:space="preserve"> </w:t>
      </w:r>
      <w:r w:rsidRPr="00887581">
        <w:t>several</w:t>
      </w:r>
      <w:r w:rsidR="000F0DA4">
        <w:t xml:space="preserve"> </w:t>
      </w:r>
      <w:r w:rsidRPr="00887581">
        <w:t>options</w:t>
      </w:r>
      <w:r w:rsidR="000F0DA4">
        <w:t xml:space="preserve"> </w:t>
      </w:r>
      <w:r w:rsidRPr="00887581">
        <w:t>to</w:t>
      </w:r>
      <w:r w:rsidR="000F0DA4">
        <w:t xml:space="preserve"> </w:t>
      </w:r>
      <w:r w:rsidRPr="00887581">
        <w:t>filter</w:t>
      </w:r>
      <w:r w:rsidR="000F0DA4">
        <w:t xml:space="preserve"> </w:t>
      </w:r>
      <w:r w:rsidRPr="00887581">
        <w:t>traffic:</w:t>
      </w:r>
    </w:p>
    <w:p w14:paraId="2497010B" w14:textId="441E5567" w:rsidR="00FD7FE1" w:rsidRDefault="00E24FDA" w:rsidP="009258DE">
      <w:pPr>
        <w:pStyle w:val="L-Source"/>
      </w:pPr>
      <w:r w:rsidRPr="00887581">
        <w:t>Display</w:t>
      </w:r>
      <w:r w:rsidR="000F0DA4">
        <w:t xml:space="preserve"> </w:t>
      </w:r>
      <w:r w:rsidRPr="00887581">
        <w:t>filters:</w:t>
      </w:r>
      <w:r w:rsidR="000F0DA4">
        <w:t xml:space="preserve"> </w:t>
      </w:r>
      <w:r w:rsidRPr="00887581">
        <w:t>Used</w:t>
      </w:r>
      <w:r w:rsidR="000F0DA4">
        <w:t xml:space="preserve"> </w:t>
      </w:r>
      <w:r w:rsidRPr="00887581">
        <w:t>during</w:t>
      </w:r>
      <w:r w:rsidR="000F0DA4">
        <w:t xml:space="preserve"> </w:t>
      </w:r>
      <w:r w:rsidRPr="00887581">
        <w:t>an</w:t>
      </w:r>
      <w:r w:rsidR="000F0DA4">
        <w:t xml:space="preserve"> </w:t>
      </w:r>
      <w:r w:rsidRPr="00887581">
        <w:t>active</w:t>
      </w:r>
      <w:r w:rsidR="000F0DA4">
        <w:t xml:space="preserve"> </w:t>
      </w:r>
      <w:r w:rsidRPr="00887581">
        <w:t>capture</w:t>
      </w:r>
      <w:r w:rsidR="000F0DA4">
        <w:t xml:space="preserve"> </w:t>
      </w:r>
      <w:r w:rsidRPr="00887581">
        <w:t>or</w:t>
      </w:r>
      <w:r w:rsidR="000F0DA4">
        <w:t xml:space="preserve"> </w:t>
      </w:r>
      <w:r w:rsidRPr="00887581">
        <w:t>on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pre-captured</w:t>
      </w:r>
      <w:r w:rsidR="000F0DA4">
        <w:t xml:space="preserve"> </w:t>
      </w:r>
      <w:r w:rsidRPr="00887581">
        <w:t>packet</w:t>
      </w:r>
    </w:p>
    <w:p w14:paraId="500FD15F" w14:textId="4B9DCD2A" w:rsidR="00625700" w:rsidRDefault="00625700" w:rsidP="00625700">
      <w:pPr>
        <w:pStyle w:val="P-Regular"/>
      </w:pPr>
      <w:r>
        <w:t>________________________________________________________________________</w:t>
      </w:r>
    </w:p>
    <w:p w14:paraId="09E00334" w14:textId="01EB47D0" w:rsidR="00887581" w:rsidRPr="00E24FDA" w:rsidRDefault="00FD3BD8" w:rsidP="00760A21">
      <w:pPr>
        <w:pStyle w:val="P-Regular"/>
      </w:pPr>
      <w:r>
        <w:t>#14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SC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Source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71E7A5A0" w14:textId="2E48D7B1" w:rsidR="00E24FDA" w:rsidRPr="00212253" w:rsidRDefault="00E24FDA" w:rsidP="009258DE">
      <w:pPr>
        <w:pStyle w:val="SC-Source"/>
      </w:pPr>
      <w:r w:rsidRPr="00212253">
        <w:t>Capture</w:t>
      </w:r>
      <w:r w:rsidR="000F0DA4">
        <w:t xml:space="preserve"> </w:t>
      </w:r>
      <w:r w:rsidRPr="00212253">
        <w:t>filters:</w:t>
      </w:r>
      <w:r w:rsidR="000F0DA4">
        <w:t xml:space="preserve"> </w:t>
      </w:r>
      <w:r w:rsidRPr="00212253">
        <w:t>Applied</w:t>
      </w:r>
      <w:r w:rsidR="000F0DA4">
        <w:t xml:space="preserve"> </w:t>
      </w:r>
      <w:r w:rsidRPr="00212253">
        <w:t>prior</w:t>
      </w:r>
      <w:r w:rsidR="000F0DA4">
        <w:t xml:space="preserve"> </w:t>
      </w:r>
      <w:r w:rsidRPr="00212253">
        <w:t>to</w:t>
      </w:r>
      <w:r w:rsidR="000F0DA4">
        <w:t xml:space="preserve"> </w:t>
      </w:r>
      <w:r w:rsidRPr="00212253">
        <w:t>capture</w:t>
      </w:r>
      <w:r w:rsidR="000F0DA4">
        <w:t xml:space="preserve"> </w:t>
      </w:r>
      <w:r w:rsidRPr="00212253">
        <w:t>to</w:t>
      </w:r>
      <w:r w:rsidR="000F0DA4">
        <w:t xml:space="preserve"> </w:t>
      </w:r>
      <w:r w:rsidRPr="00212253">
        <w:t>only</w:t>
      </w:r>
      <w:r w:rsidR="000F0DA4">
        <w:t xml:space="preserve"> </w:t>
      </w:r>
      <w:r w:rsidRPr="00212253">
        <w:t>display</w:t>
      </w:r>
      <w:r w:rsidR="000F0DA4">
        <w:t xml:space="preserve"> </w:t>
      </w:r>
      <w:r w:rsidRPr="00212253">
        <w:t>a</w:t>
      </w:r>
      <w:r w:rsidR="000F0DA4">
        <w:t xml:space="preserve"> </w:t>
      </w:r>
      <w:r w:rsidRPr="00212253">
        <w:t>certain</w:t>
      </w:r>
      <w:r w:rsidR="000F0DA4">
        <w:t xml:space="preserve"> </w:t>
      </w:r>
      <w:r w:rsidRPr="00212253">
        <w:t>type</w:t>
      </w:r>
      <w:r w:rsidR="000F0DA4">
        <w:t xml:space="preserve"> </w:t>
      </w:r>
      <w:r w:rsidRPr="00212253">
        <w:t>of</w:t>
      </w:r>
      <w:r w:rsidR="000F0DA4">
        <w:t xml:space="preserve"> </w:t>
      </w:r>
      <w:r w:rsidRPr="00212253">
        <w:t>traffic</w:t>
      </w:r>
    </w:p>
    <w:p w14:paraId="5EC9CCC1" w14:textId="5C4EAB2B" w:rsidR="00FD7FE1" w:rsidRDefault="00E24FDA" w:rsidP="009258DE">
      <w:pPr>
        <w:pStyle w:val="SC-Source"/>
      </w:pPr>
      <w:r w:rsidRPr="00212253">
        <w:t>Expressions:</w:t>
      </w:r>
      <w:r w:rsidR="000F0DA4">
        <w:t xml:space="preserve"> </w:t>
      </w:r>
      <w:r w:rsidRPr="00212253">
        <w:t>Creates</w:t>
      </w:r>
      <w:r w:rsidR="000F0DA4">
        <w:t xml:space="preserve"> </w:t>
      </w:r>
      <w:r w:rsidRPr="00212253">
        <w:t>complex</w:t>
      </w:r>
      <w:r w:rsidR="000F0DA4">
        <w:t xml:space="preserve"> </w:t>
      </w:r>
      <w:r w:rsidRPr="00212253">
        <w:t>filters</w:t>
      </w:r>
      <w:r w:rsidR="000F0DA4">
        <w:t xml:space="preserve"> </w:t>
      </w:r>
      <w:r w:rsidRPr="00212253">
        <w:t>using</w:t>
      </w:r>
      <w:r w:rsidR="000F0DA4">
        <w:t xml:space="preserve"> </w:t>
      </w:r>
      <w:r w:rsidRPr="00212253">
        <w:t>logical</w:t>
      </w:r>
      <w:r w:rsidR="000F0DA4">
        <w:t xml:space="preserve"> </w:t>
      </w:r>
      <w:r w:rsidRPr="00212253">
        <w:t>operators</w:t>
      </w:r>
    </w:p>
    <w:p w14:paraId="7EC0FC06" w14:textId="1302981D" w:rsidR="004072D5" w:rsidRDefault="004072D5" w:rsidP="004072D5">
      <w:pPr>
        <w:pStyle w:val="P-Regular"/>
      </w:pPr>
      <w:r>
        <w:t>________________________________________________________________________</w:t>
      </w:r>
    </w:p>
    <w:p w14:paraId="4C91724E" w14:textId="605EC273" w:rsidR="00212253" w:rsidRPr="00E24FDA" w:rsidRDefault="00FD3BD8" w:rsidP="00760A21">
      <w:pPr>
        <w:pStyle w:val="P-Regular"/>
      </w:pPr>
      <w:r>
        <w:t>#15</w:t>
      </w:r>
      <w:r w:rsidR="000F0DA4">
        <w:t xml:space="preserve"> </w:t>
      </w:r>
      <w:r w:rsidR="00212253">
        <w:t>This</w:t>
      </w:r>
      <w:r w:rsidR="000F0DA4">
        <w:t xml:space="preserve"> </w:t>
      </w:r>
      <w:r w:rsidR="00212253">
        <w:t>is</w:t>
      </w:r>
      <w:r w:rsidR="000F0DA4">
        <w:t xml:space="preserve"> </w:t>
      </w:r>
      <w:r w:rsidR="00212253">
        <w:t>how</w:t>
      </w:r>
      <w:r w:rsidR="000F0DA4">
        <w:t xml:space="preserve"> </w:t>
      </w:r>
      <w:r w:rsidR="00212253">
        <w:t>SC</w:t>
      </w:r>
      <w:r w:rsidR="000F0DA4">
        <w:t xml:space="preserve"> </w:t>
      </w:r>
      <w:r w:rsidR="00212253">
        <w:t>–</w:t>
      </w:r>
      <w:r w:rsidR="000F0DA4">
        <w:t xml:space="preserve"> </w:t>
      </w:r>
      <w:r w:rsidR="00212253">
        <w:t>Highlight</w:t>
      </w:r>
      <w:r w:rsidR="000F0DA4">
        <w:t xml:space="preserve"> </w:t>
      </w:r>
      <w:r w:rsidR="00212253">
        <w:t>style</w:t>
      </w:r>
      <w:r w:rsidR="000F0DA4">
        <w:t xml:space="preserve"> </w:t>
      </w:r>
      <w:r w:rsidR="00212253">
        <w:t>will</w:t>
      </w:r>
      <w:r w:rsidR="000F0DA4">
        <w:t xml:space="preserve"> </w:t>
      </w:r>
      <w:r w:rsidR="00212253">
        <w:t>look:</w:t>
      </w:r>
    </w:p>
    <w:p w14:paraId="02DB0B8F" w14:textId="34F55064" w:rsidR="00E24FDA" w:rsidRPr="00212253" w:rsidRDefault="00E24FDA" w:rsidP="009258DE">
      <w:pPr>
        <w:pStyle w:val="SC-Source"/>
      </w:pPr>
      <w:r w:rsidRPr="00212253">
        <w:t>When</w:t>
      </w:r>
      <w:r w:rsidR="000F0DA4">
        <w:t xml:space="preserve"> </w:t>
      </w:r>
      <w:r w:rsidRPr="00212253">
        <w:t>filtering</w:t>
      </w:r>
      <w:r w:rsidR="000F0DA4">
        <w:t xml:space="preserve"> </w:t>
      </w:r>
      <w:r w:rsidRPr="00212253">
        <w:rPr>
          <w:rStyle w:val="SC-Highlight"/>
        </w:rPr>
        <w:t>traffic</w:t>
      </w:r>
      <w:r w:rsidRPr="00212253">
        <w:t>,</w:t>
      </w:r>
      <w:r w:rsidR="000F0DA4">
        <w:t xml:space="preserve"> </w:t>
      </w:r>
      <w:r w:rsidRPr="00212253">
        <w:t>there</w:t>
      </w:r>
      <w:r w:rsidR="000F0DA4">
        <w:t xml:space="preserve"> </w:t>
      </w:r>
      <w:r w:rsidRPr="00212253">
        <w:t>is</w:t>
      </w:r>
      <w:r w:rsidR="000F0DA4">
        <w:t xml:space="preserve"> </w:t>
      </w:r>
      <w:r w:rsidRPr="00212253">
        <w:t>a</w:t>
      </w:r>
      <w:r w:rsidR="000F0DA4">
        <w:t xml:space="preserve"> </w:t>
      </w:r>
      <w:r w:rsidRPr="00212253">
        <w:t>difference</w:t>
      </w:r>
      <w:r w:rsidR="000F0DA4">
        <w:t xml:space="preserve"> </w:t>
      </w:r>
      <w:r w:rsidRPr="00212253">
        <w:t>between</w:t>
      </w:r>
      <w:r w:rsidR="000F0DA4">
        <w:t xml:space="preserve"> </w:t>
      </w:r>
      <w:r w:rsidRPr="00212253">
        <w:t>display</w:t>
      </w:r>
      <w:r w:rsidR="000F0DA4">
        <w:t xml:space="preserve"> </w:t>
      </w:r>
      <w:r w:rsidRPr="00212253">
        <w:t>filters</w:t>
      </w:r>
      <w:r w:rsidR="000F0DA4">
        <w:t xml:space="preserve"> </w:t>
      </w:r>
      <w:r w:rsidRPr="00212253">
        <w:t>and</w:t>
      </w:r>
      <w:r w:rsidR="000F0DA4">
        <w:t xml:space="preserve"> </w:t>
      </w:r>
      <w:r w:rsidRPr="00212253">
        <w:rPr>
          <w:rStyle w:val="SC-Highlight"/>
        </w:rPr>
        <w:t>capture</w:t>
      </w:r>
      <w:r w:rsidR="000F0DA4">
        <w:rPr>
          <w:rStyle w:val="SC-Highlight"/>
        </w:rPr>
        <w:t xml:space="preserve"> </w:t>
      </w:r>
      <w:r w:rsidRPr="00212253">
        <w:rPr>
          <w:rStyle w:val="SC-Highlight"/>
        </w:rPr>
        <w:t>filters</w:t>
      </w:r>
      <w:r w:rsidRPr="00212253">
        <w:t>.</w:t>
      </w:r>
      <w:r w:rsidR="000F0DA4">
        <w:t xml:space="preserve"> </w:t>
      </w:r>
      <w:r w:rsidRPr="00212253">
        <w:t>In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next</w:t>
      </w:r>
      <w:r w:rsidR="000F0DA4">
        <w:t xml:space="preserve"> </w:t>
      </w:r>
      <w:r w:rsidRPr="00212253">
        <w:t>section,</w:t>
      </w:r>
      <w:r w:rsidR="000F0DA4">
        <w:t xml:space="preserve"> </w:t>
      </w:r>
      <w:r w:rsidRPr="00212253">
        <w:t>let's</w:t>
      </w:r>
      <w:r w:rsidR="000F0DA4">
        <w:t xml:space="preserve"> </w:t>
      </w:r>
      <w:r w:rsidRPr="00212253">
        <w:rPr>
          <w:rStyle w:val="SC-Highlight"/>
        </w:rPr>
        <w:t>explore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difference.</w:t>
      </w:r>
    </w:p>
    <w:p w14:paraId="28570BAC" w14:textId="323B673E" w:rsidR="004072D5" w:rsidRDefault="004072D5" w:rsidP="004072D5">
      <w:pPr>
        <w:pStyle w:val="P-Regular"/>
      </w:pPr>
      <w:r>
        <w:t>________________________________________________________________________</w:t>
      </w:r>
    </w:p>
    <w:p w14:paraId="2E678B19" w14:textId="17830603" w:rsidR="00212253" w:rsidRPr="00E24FDA" w:rsidRDefault="00FD3BD8" w:rsidP="00760A21">
      <w:pPr>
        <w:pStyle w:val="P-Regular"/>
      </w:pPr>
      <w:r>
        <w:t>#16</w:t>
      </w:r>
      <w:r w:rsidR="000F0DA4">
        <w:t xml:space="preserve"> </w:t>
      </w:r>
      <w:r w:rsidR="00212253">
        <w:t>This</w:t>
      </w:r>
      <w:r w:rsidR="000F0DA4">
        <w:t xml:space="preserve"> </w:t>
      </w:r>
      <w:r w:rsidR="00212253">
        <w:t>is</w:t>
      </w:r>
      <w:r w:rsidR="000F0DA4">
        <w:t xml:space="preserve"> </w:t>
      </w:r>
      <w:r w:rsidR="00212253">
        <w:t>how</w:t>
      </w:r>
      <w:r w:rsidR="000F0DA4">
        <w:t xml:space="preserve"> </w:t>
      </w:r>
      <w:r w:rsidR="00212253">
        <w:t>SC</w:t>
      </w:r>
      <w:r w:rsidR="000F0DA4">
        <w:t xml:space="preserve"> </w:t>
      </w:r>
      <w:r w:rsidR="00212253">
        <w:t>–</w:t>
      </w:r>
      <w:r w:rsidR="000F0DA4">
        <w:t xml:space="preserve"> </w:t>
      </w:r>
      <w:r w:rsidR="00212253">
        <w:t>Heading</w:t>
      </w:r>
      <w:r w:rsidR="000F0DA4">
        <w:t xml:space="preserve"> </w:t>
      </w:r>
      <w:r w:rsidR="00212253">
        <w:t>style</w:t>
      </w:r>
      <w:r w:rsidR="000F0DA4">
        <w:t xml:space="preserve"> </w:t>
      </w:r>
      <w:r w:rsidR="00212253">
        <w:t>(Filename</w:t>
      </w:r>
      <w:r w:rsidR="000F0DA4">
        <w:t xml:space="preserve"> </w:t>
      </w:r>
      <w:r w:rsidR="00212253">
        <w:t>above</w:t>
      </w:r>
      <w:r w:rsidR="000F0DA4">
        <w:t xml:space="preserve"> </w:t>
      </w:r>
      <w:r w:rsidR="00212253">
        <w:t>code</w:t>
      </w:r>
      <w:r w:rsidR="000F0DA4">
        <w:t xml:space="preserve"> </w:t>
      </w:r>
      <w:r w:rsidR="00212253">
        <w:t>snippet)</w:t>
      </w:r>
      <w:r w:rsidR="000F0DA4">
        <w:t xml:space="preserve"> </w:t>
      </w:r>
      <w:r w:rsidR="00212253">
        <w:t>will</w:t>
      </w:r>
      <w:r w:rsidR="000F0DA4">
        <w:t xml:space="preserve"> </w:t>
      </w:r>
      <w:r w:rsidR="00212253">
        <w:t>look:</w:t>
      </w:r>
    </w:p>
    <w:p w14:paraId="554FFEBF" w14:textId="77777777" w:rsidR="00E24FDA" w:rsidRPr="00212253" w:rsidRDefault="00E24FDA" w:rsidP="00212253">
      <w:pPr>
        <w:pStyle w:val="SC-Heading"/>
      </w:pPr>
      <w:r w:rsidRPr="00212253">
        <w:t>C</w:t>
      </w:r>
      <w:r w:rsidR="00780C03">
        <w:t>java.py</w:t>
      </w:r>
    </w:p>
    <w:p w14:paraId="78ECB5DB" w14:textId="3FF893C7" w:rsidR="00FD7FE1" w:rsidRDefault="00E24FDA" w:rsidP="009258DE">
      <w:pPr>
        <w:pStyle w:val="SC-Source"/>
      </w:pPr>
      <w:r w:rsidRPr="00212253">
        <w:t>When</w:t>
      </w:r>
      <w:r w:rsidR="000F0DA4">
        <w:t xml:space="preserve"> </w:t>
      </w:r>
      <w:r w:rsidRPr="00212253">
        <w:t>working</w:t>
      </w:r>
      <w:r w:rsidR="000F0DA4">
        <w:t xml:space="preserve"> </w:t>
      </w:r>
      <w:r w:rsidRPr="00212253">
        <w:t>with</w:t>
      </w:r>
      <w:r w:rsidR="000F0DA4">
        <w:t xml:space="preserve"> </w:t>
      </w:r>
      <w:r w:rsidRPr="00212253">
        <w:t>packet</w:t>
      </w:r>
      <w:r w:rsidR="000F0DA4">
        <w:t xml:space="preserve"> </w:t>
      </w:r>
      <w:r w:rsidRPr="00212253">
        <w:t>captures,</w:t>
      </w:r>
      <w:r w:rsidR="000F0DA4">
        <w:t xml:space="preserve"> </w:t>
      </w:r>
      <w:r w:rsidRPr="00212253">
        <w:t>it</w:t>
      </w:r>
      <w:r w:rsidR="000F0DA4">
        <w:t xml:space="preserve"> </w:t>
      </w:r>
      <w:r w:rsidRPr="00212253">
        <w:t>appears</w:t>
      </w:r>
      <w:r w:rsidR="000F0DA4">
        <w:t xml:space="preserve"> </w:t>
      </w:r>
      <w:r w:rsidRPr="00212253">
        <w:t>as</w:t>
      </w:r>
      <w:r w:rsidR="000F0DA4">
        <w:t xml:space="preserve"> </w:t>
      </w:r>
      <w:r w:rsidRPr="00212253">
        <w:t>if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capture</w:t>
      </w:r>
      <w:r w:rsidR="000F0DA4">
        <w:t xml:space="preserve"> </w:t>
      </w:r>
      <w:r w:rsidRPr="00212253">
        <w:t>and</w:t>
      </w:r>
      <w:r w:rsidR="000F0DA4">
        <w:t xml:space="preserve"> </w:t>
      </w:r>
      <w:r w:rsidRPr="00212253">
        <w:t>display</w:t>
      </w:r>
      <w:r w:rsidR="000F0DA4">
        <w:t xml:space="preserve"> </w:t>
      </w:r>
      <w:r w:rsidRPr="00212253">
        <w:t>filters</w:t>
      </w:r>
      <w:r w:rsidR="000F0DA4">
        <w:t xml:space="preserve"> </w:t>
      </w:r>
      <w:r w:rsidRPr="00212253">
        <w:t>are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same.</w:t>
      </w:r>
      <w:r w:rsidR="000F0DA4">
        <w:t xml:space="preserve"> </w:t>
      </w:r>
      <w:r w:rsidRPr="00212253">
        <w:t>However,</w:t>
      </w:r>
      <w:r w:rsidR="000F0DA4">
        <w:t xml:space="preserve"> </w:t>
      </w:r>
      <w:r w:rsidRPr="00212253">
        <w:t>although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two</w:t>
      </w:r>
      <w:r w:rsidR="000F0DA4">
        <w:t xml:space="preserve"> </w:t>
      </w:r>
      <w:r w:rsidRPr="00212253">
        <w:t>work</w:t>
      </w:r>
      <w:r w:rsidR="000F0DA4">
        <w:t xml:space="preserve"> </w:t>
      </w:r>
      <w:r w:rsidRPr="00212253">
        <w:t>in</w:t>
      </w:r>
      <w:r w:rsidR="000F0DA4">
        <w:t xml:space="preserve"> </w:t>
      </w:r>
      <w:r w:rsidRPr="00212253">
        <w:t>similar</w:t>
      </w:r>
      <w:r w:rsidR="000F0DA4">
        <w:t xml:space="preserve"> </w:t>
      </w:r>
      <w:r w:rsidRPr="00212253">
        <w:t>ways,</w:t>
      </w:r>
      <w:r w:rsidR="000F0DA4">
        <w:t xml:space="preserve"> </w:t>
      </w:r>
      <w:r w:rsidRPr="00212253">
        <w:t>capture</w:t>
      </w:r>
      <w:r w:rsidR="000F0DA4">
        <w:t xml:space="preserve"> </w:t>
      </w:r>
      <w:r w:rsidRPr="00212253">
        <w:t>and</w:t>
      </w:r>
      <w:r w:rsidR="000F0DA4">
        <w:t xml:space="preserve"> </w:t>
      </w:r>
      <w:r w:rsidRPr="00212253">
        <w:t>display</w:t>
      </w:r>
      <w:r w:rsidR="000F0DA4">
        <w:t xml:space="preserve"> </w:t>
      </w:r>
      <w:r w:rsidRPr="00212253">
        <w:t>filters</w:t>
      </w:r>
      <w:r w:rsidR="000F0DA4">
        <w:t xml:space="preserve"> </w:t>
      </w:r>
      <w:r w:rsidRPr="00212253">
        <w:t>each</w:t>
      </w:r>
      <w:r w:rsidR="000F0DA4">
        <w:t xml:space="preserve"> </w:t>
      </w:r>
      <w:r w:rsidRPr="00212253">
        <w:t>use</w:t>
      </w:r>
      <w:r w:rsidR="000F0DA4">
        <w:t xml:space="preserve"> </w:t>
      </w:r>
      <w:r w:rsidRPr="00212253">
        <w:t>their</w:t>
      </w:r>
      <w:r w:rsidR="000F0DA4">
        <w:t xml:space="preserve"> </w:t>
      </w:r>
      <w:r w:rsidRPr="00212253">
        <w:t>own</w:t>
      </w:r>
      <w:r w:rsidR="000F0DA4">
        <w:t xml:space="preserve"> </w:t>
      </w:r>
      <w:r w:rsidRPr="00212253">
        <w:t>syntax.</w:t>
      </w:r>
    </w:p>
    <w:p w14:paraId="2C0995E9" w14:textId="4DF11CC9" w:rsidR="004072D5" w:rsidRDefault="004072D5" w:rsidP="004072D5">
      <w:pPr>
        <w:pStyle w:val="P-Regular"/>
      </w:pPr>
      <w:r>
        <w:t>________________________________________________________________________</w:t>
      </w:r>
    </w:p>
    <w:p w14:paraId="06C8CF29" w14:textId="4AD0DE17" w:rsidR="00780C03" w:rsidRPr="00E24FDA" w:rsidRDefault="00FD3BD8" w:rsidP="00760A21">
      <w:pPr>
        <w:pStyle w:val="P-Regular"/>
      </w:pPr>
      <w:r>
        <w:t>#17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SC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Link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(GitHub</w:t>
      </w:r>
      <w:r w:rsidR="000F0DA4">
        <w:t xml:space="preserve"> </w:t>
      </w:r>
      <w:r w:rsidR="00780C03">
        <w:t>Link</w:t>
      </w:r>
      <w:r w:rsidR="000F0DA4">
        <w:t xml:space="preserve"> </w:t>
      </w:r>
      <w:r w:rsidR="00780C03">
        <w:t>below</w:t>
      </w:r>
      <w:r w:rsidR="000F0DA4">
        <w:t xml:space="preserve"> </w:t>
      </w:r>
      <w:r w:rsidR="00780C03">
        <w:t>the</w:t>
      </w:r>
      <w:r w:rsidR="000F0DA4">
        <w:t xml:space="preserve"> </w:t>
      </w:r>
      <w:r w:rsidR="00780C03">
        <w:t>code</w:t>
      </w:r>
      <w:r w:rsidR="000F0DA4">
        <w:t xml:space="preserve"> </w:t>
      </w:r>
      <w:r w:rsidR="00780C03">
        <w:t>snippet)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60BFFE42" w14:textId="6D8AD8E3" w:rsidR="00E24FDA" w:rsidRDefault="00E24FDA" w:rsidP="009258DE">
      <w:pPr>
        <w:pStyle w:val="SC-Source"/>
      </w:pPr>
      <w:r w:rsidRPr="00780C03">
        <w:t>While</w:t>
      </w:r>
      <w:r w:rsidR="000F0DA4">
        <w:t xml:space="preserve"> </w:t>
      </w:r>
      <w:r w:rsidRPr="00780C03">
        <w:t>using</w:t>
      </w:r>
      <w:r w:rsidR="000F0DA4">
        <w:t xml:space="preserve"> </w:t>
      </w:r>
      <w:r w:rsidRPr="00780C03">
        <w:t>Wireshark,</w:t>
      </w:r>
      <w:r w:rsidR="000F0DA4">
        <w:t xml:space="preserve"> </w:t>
      </w:r>
      <w:r w:rsidRPr="00780C03">
        <w:t>there</w:t>
      </w:r>
      <w:r w:rsidR="000F0DA4">
        <w:t xml:space="preserve"> </w:t>
      </w:r>
      <w:r w:rsidRPr="00780C03">
        <w:t>are</w:t>
      </w:r>
      <w:r w:rsidR="000F0DA4">
        <w:t xml:space="preserve"> </w:t>
      </w:r>
      <w:r w:rsidRPr="00780C03">
        <w:t>four</w:t>
      </w:r>
      <w:r w:rsidR="000F0DA4">
        <w:t xml:space="preserve"> </w:t>
      </w:r>
      <w:r w:rsidRPr="00780C03">
        <w:t>main</w:t>
      </w:r>
      <w:r w:rsidR="000F0DA4">
        <w:t xml:space="preserve"> </w:t>
      </w:r>
      <w:r w:rsidRPr="00780C03">
        <w:t>phases</w:t>
      </w:r>
      <w:r w:rsidR="000F0DA4">
        <w:t xml:space="preserve"> </w:t>
      </w:r>
      <w:r w:rsidRPr="00780C03">
        <w:t>of</w:t>
      </w:r>
      <w:r w:rsidR="000F0DA4">
        <w:t xml:space="preserve"> </w:t>
      </w:r>
      <w:r w:rsidRPr="00780C03">
        <w:t>packet</w:t>
      </w:r>
      <w:r w:rsidR="000F0DA4">
        <w:t xml:space="preserve"> </w:t>
      </w:r>
      <w:r w:rsidRPr="00780C03">
        <w:t>analysis</w:t>
      </w:r>
      <w:r w:rsidR="000F0DA4">
        <w:t xml:space="preserve"> </w:t>
      </w:r>
      <w:r w:rsidRPr="00780C03">
        <w:t>as</w:t>
      </w:r>
      <w:r w:rsidR="000F0DA4">
        <w:t xml:space="preserve"> </w:t>
      </w:r>
      <w:r w:rsidRPr="00780C03">
        <w:t>discussed</w:t>
      </w:r>
      <w:r w:rsidR="000F0DA4">
        <w:t xml:space="preserve"> </w:t>
      </w:r>
      <w:r w:rsidRPr="00780C03">
        <w:t>in</w:t>
      </w:r>
      <w:r w:rsidR="000F0DA4">
        <w:t xml:space="preserve"> </w:t>
      </w:r>
      <w:hyperlink r:id="rId10" w:anchor="post_25" w:tgtFrame="_blank" w:history="1">
        <w:r w:rsidRPr="00780C03">
          <w:t>Chapter</w:t>
        </w:r>
        <w:r w:rsidR="000F0DA4">
          <w:t xml:space="preserve"> </w:t>
        </w:r>
        <w:r w:rsidRPr="00780C03">
          <w:t>2</w:t>
        </w:r>
      </w:hyperlink>
      <w:r w:rsidRPr="00780C03">
        <w:t>,</w:t>
      </w:r>
      <w:r w:rsidR="000F0DA4">
        <w:t xml:space="preserve"> </w:t>
      </w:r>
      <w:r w:rsidRPr="00780C03">
        <w:t>Using</w:t>
      </w:r>
      <w:r w:rsidR="000F0DA4">
        <w:t xml:space="preserve"> </w:t>
      </w:r>
      <w:r w:rsidRPr="00780C03">
        <w:t>Wireshark</w:t>
      </w:r>
      <w:r w:rsidR="000F0DA4">
        <w:t xml:space="preserve"> </w:t>
      </w:r>
      <w:r w:rsidRPr="00780C03">
        <w:t>NG,</w:t>
      </w:r>
      <w:r w:rsidR="000F0DA4">
        <w:t xml:space="preserve"> </w:t>
      </w:r>
      <w:r w:rsidRPr="00780C03">
        <w:t>which</w:t>
      </w:r>
      <w:r w:rsidR="000F0DA4">
        <w:t xml:space="preserve"> </w:t>
      </w:r>
      <w:r w:rsidRPr="00780C03">
        <w:t>are</w:t>
      </w:r>
      <w:r w:rsidR="000F0DA4">
        <w:t xml:space="preserve"> </w:t>
      </w:r>
      <w:r w:rsidRPr="00780C03">
        <w:t>Gather,</w:t>
      </w:r>
      <w:r w:rsidR="000F0DA4">
        <w:t xml:space="preserve"> </w:t>
      </w:r>
      <w:r w:rsidRPr="00780C03">
        <w:t>Decode,</w:t>
      </w:r>
      <w:r w:rsidR="000F0DA4">
        <w:t xml:space="preserve"> </w:t>
      </w:r>
      <w:r w:rsidRPr="00780C03">
        <w:t>Analyze,</w:t>
      </w:r>
      <w:r w:rsidR="000F0DA4">
        <w:t xml:space="preserve"> </w:t>
      </w:r>
      <w:r w:rsidRPr="00780C03">
        <w:t>and</w:t>
      </w:r>
      <w:r w:rsidR="000F0DA4">
        <w:t xml:space="preserve"> </w:t>
      </w:r>
      <w:r w:rsidRPr="00780C03">
        <w:t>Display,</w:t>
      </w:r>
      <w:r w:rsidR="000F0DA4">
        <w:t xml:space="preserve"> </w:t>
      </w:r>
      <w:r w:rsidRPr="00780C03">
        <w:t>as</w:t>
      </w:r>
      <w:r w:rsidR="000F0DA4">
        <w:t xml:space="preserve"> </w:t>
      </w:r>
      <w:r w:rsidRPr="00780C03">
        <w:t>shown</w:t>
      </w:r>
      <w:r w:rsidR="000F0DA4">
        <w:t xml:space="preserve"> </w:t>
      </w:r>
      <w:r w:rsidRPr="00780C03">
        <w:t>in</w:t>
      </w:r>
      <w:r w:rsidR="000F0DA4">
        <w:t xml:space="preserve"> </w:t>
      </w:r>
      <w:r w:rsidRPr="00780C03">
        <w:t>the</w:t>
      </w:r>
      <w:r w:rsidR="000F0DA4">
        <w:t xml:space="preserve"> </w:t>
      </w:r>
      <w:r w:rsidRPr="00780C03">
        <w:t>following</w:t>
      </w:r>
      <w:r w:rsidR="000F0DA4">
        <w:t xml:space="preserve"> </w:t>
      </w:r>
      <w:r w:rsidRPr="00780C03">
        <w:t>diagram:</w:t>
      </w:r>
    </w:p>
    <w:p w14:paraId="408A03D1" w14:textId="77777777" w:rsidR="00FD7FE1" w:rsidRDefault="00780C03" w:rsidP="00780C03">
      <w:pPr>
        <w:pStyle w:val="SC-Link"/>
      </w:pPr>
      <w:r w:rsidRPr="00780C03">
        <w:t>https://github.com</w:t>
      </w:r>
    </w:p>
    <w:p w14:paraId="54F1D8F8" w14:textId="35C66751" w:rsidR="00805409" w:rsidRDefault="004072D5" w:rsidP="00DF3B05">
      <w:pPr>
        <w:pStyle w:val="P-Regular"/>
      </w:pPr>
      <w:r>
        <w:lastRenderedPageBreak/>
        <w:t>________________________________________________________________________</w:t>
      </w:r>
    </w:p>
    <w:p w14:paraId="5D1D96AE" w14:textId="18D3BDDE" w:rsidR="00780C03" w:rsidRPr="00780C03" w:rsidRDefault="00FD3BD8" w:rsidP="00760A21">
      <w:pPr>
        <w:pStyle w:val="P-Regular"/>
      </w:pPr>
      <w:r>
        <w:t>#18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IMG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Caption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(Figure</w:t>
      </w:r>
      <w:r w:rsidR="000F0DA4">
        <w:t xml:space="preserve"> </w:t>
      </w:r>
      <w:r w:rsidR="00780C03">
        <w:t>and</w:t>
      </w:r>
      <w:r w:rsidR="000F0DA4">
        <w:t xml:space="preserve"> </w:t>
      </w:r>
      <w:r w:rsidR="00780C03">
        <w:t>Figure</w:t>
      </w:r>
      <w:r w:rsidR="000F0DA4">
        <w:t xml:space="preserve"> </w:t>
      </w:r>
      <w:r w:rsidR="00780C03">
        <w:t>caption)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532A8353" w14:textId="77777777" w:rsidR="00E24FDA" w:rsidRPr="00E24FDA" w:rsidRDefault="00E24FDA" w:rsidP="00780C03">
      <w:pPr>
        <w:pStyle w:val="IMG-Caption"/>
      </w:pPr>
      <w:r w:rsidRPr="00780C03">
        <w:rPr>
          <w:noProof/>
        </w:rPr>
        <w:drawing>
          <wp:inline distT="0" distB="0" distL="0" distR="0" wp14:anchorId="2D01ED03" wp14:editId="3DEE688D">
            <wp:extent cx="3268980" cy="34290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F97F" w14:textId="711D0753" w:rsidR="00FD7FE1" w:rsidRDefault="00E24FDA" w:rsidP="00780C03">
      <w:pPr>
        <w:pStyle w:val="IMG-Caption"/>
      </w:pPr>
      <w:r w:rsidRPr="00780C03">
        <w:t>Phases</w:t>
      </w:r>
      <w:r w:rsidR="000F0DA4">
        <w:t xml:space="preserve"> </w:t>
      </w:r>
      <w:r w:rsidRPr="00780C03">
        <w:t>of</w:t>
      </w:r>
      <w:r w:rsidR="000F0DA4">
        <w:t xml:space="preserve"> </w:t>
      </w:r>
      <w:r w:rsidRPr="00780C03">
        <w:t>packet</w:t>
      </w:r>
      <w:r w:rsidR="000F0DA4">
        <w:t xml:space="preserve"> </w:t>
      </w:r>
      <w:r w:rsidRPr="00780C03">
        <w:t>analysis</w:t>
      </w:r>
    </w:p>
    <w:p w14:paraId="23FC37A8" w14:textId="3677B475" w:rsidR="004072D5" w:rsidRDefault="004072D5" w:rsidP="004072D5">
      <w:pPr>
        <w:pStyle w:val="P-Regular"/>
      </w:pPr>
      <w:r>
        <w:t>________________________________________________________________________</w:t>
      </w:r>
    </w:p>
    <w:p w14:paraId="1DEFFC8E" w14:textId="6A117719" w:rsidR="00780C03" w:rsidRPr="00780C03" w:rsidRDefault="00FD3BD8" w:rsidP="00760A21">
      <w:pPr>
        <w:pStyle w:val="P-Regular"/>
      </w:pPr>
      <w:r>
        <w:t>#19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H1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Section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1)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1AB882DE" w14:textId="06F66073" w:rsidR="00780C03" w:rsidRDefault="00780C03" w:rsidP="00780C03">
      <w:pPr>
        <w:pStyle w:val="H1-Section"/>
      </w:pPr>
      <w:r w:rsidRPr="00780C03">
        <w:t>G</w:t>
      </w:r>
      <w:r w:rsidR="00E24FDA" w:rsidRPr="00780C03">
        <w:t>athering</w:t>
      </w:r>
      <w:r w:rsidR="000F0DA4">
        <w:t xml:space="preserve"> </w:t>
      </w:r>
      <w:r w:rsidR="00E24FDA" w:rsidRPr="00780C03">
        <w:t>network</w:t>
      </w:r>
      <w:r w:rsidR="000F0DA4">
        <w:t xml:space="preserve"> </w:t>
      </w:r>
      <w:r w:rsidR="00E24FDA" w:rsidRPr="00780C03">
        <w:t>traffic</w:t>
      </w:r>
    </w:p>
    <w:p w14:paraId="338149BA" w14:textId="108BE9EE" w:rsidR="004072D5" w:rsidRDefault="004072D5" w:rsidP="004072D5">
      <w:pPr>
        <w:pStyle w:val="P-Regular"/>
      </w:pPr>
      <w:r>
        <w:t>________________________________________________________________________</w:t>
      </w:r>
    </w:p>
    <w:p w14:paraId="1269E898" w14:textId="77777777" w:rsidR="00DF3B05" w:rsidRDefault="00DF3B05" w:rsidP="00760A21">
      <w:pPr>
        <w:pStyle w:val="P-Regular"/>
      </w:pPr>
    </w:p>
    <w:p w14:paraId="1F3EA3CD" w14:textId="77777777" w:rsidR="001B6CD8" w:rsidRDefault="001B6CD8" w:rsidP="00760A21">
      <w:pPr>
        <w:pStyle w:val="P-Regular"/>
      </w:pPr>
    </w:p>
    <w:p w14:paraId="54549CC9" w14:textId="77777777" w:rsidR="001B6CD8" w:rsidRDefault="001B6CD8" w:rsidP="00760A21">
      <w:pPr>
        <w:pStyle w:val="P-Regular"/>
      </w:pPr>
    </w:p>
    <w:p w14:paraId="6F1FBBF7" w14:textId="77777777" w:rsidR="001B6CD8" w:rsidRDefault="001B6CD8" w:rsidP="00760A21">
      <w:pPr>
        <w:pStyle w:val="P-Regular"/>
      </w:pPr>
    </w:p>
    <w:p w14:paraId="01F63E90" w14:textId="4D0FB857" w:rsidR="00780C03" w:rsidRPr="00780C03" w:rsidRDefault="00FD3BD8" w:rsidP="00760A21">
      <w:pPr>
        <w:pStyle w:val="P-Regular"/>
      </w:pPr>
      <w:r>
        <w:lastRenderedPageBreak/>
        <w:t>#20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H2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Heading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2)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5ECAD38E" w14:textId="3EAA0C38" w:rsidR="00780C03" w:rsidRDefault="00780C03" w:rsidP="00780C03">
      <w:pPr>
        <w:pStyle w:val="H2-Heading"/>
      </w:pPr>
      <w:r w:rsidRPr="00780C03">
        <w:t>T</w:t>
      </w:r>
      <w:r w:rsidR="00E24FDA" w:rsidRPr="00780C03">
        <w:t>he</w:t>
      </w:r>
      <w:r w:rsidR="000F0DA4">
        <w:t xml:space="preserve"> </w:t>
      </w:r>
      <w:r w:rsidR="00E24FDA" w:rsidRPr="00780C03">
        <w:t>packets</w:t>
      </w:r>
      <w:r w:rsidR="000F0DA4">
        <w:t xml:space="preserve"> </w:t>
      </w:r>
      <w:r w:rsidR="00E24FDA" w:rsidRPr="00780C03">
        <w:t>pass</w:t>
      </w:r>
      <w:r w:rsidR="000F0DA4">
        <w:t xml:space="preserve"> </w:t>
      </w:r>
      <w:r w:rsidR="00E24FDA" w:rsidRPr="00780C03">
        <w:t>through</w:t>
      </w:r>
      <w:r w:rsidR="000F0DA4">
        <w:t xml:space="preserve"> </w:t>
      </w:r>
      <w:r w:rsidR="00E24FDA" w:rsidRPr="00780C03">
        <w:t>the</w:t>
      </w:r>
      <w:r w:rsidR="000F0DA4">
        <w:t xml:space="preserve"> </w:t>
      </w:r>
      <w:r w:rsidR="00E24FDA" w:rsidRPr="00780C03">
        <w:t>appropriate</w:t>
      </w:r>
      <w:r w:rsidR="000F0DA4">
        <w:t xml:space="preserve"> </w:t>
      </w:r>
      <w:r w:rsidR="00E24FDA" w:rsidRPr="00780C03">
        <w:t>capture</w:t>
      </w:r>
      <w:r w:rsidR="000F0DA4">
        <w:t xml:space="preserve"> </w:t>
      </w:r>
      <w:r w:rsidR="00E24FDA" w:rsidRPr="00780C03">
        <w:t>engine</w:t>
      </w:r>
    </w:p>
    <w:p w14:paraId="2622E61A" w14:textId="3A4C061E" w:rsidR="00D469DC" w:rsidRDefault="00D469DC" w:rsidP="00D469DC">
      <w:pPr>
        <w:pStyle w:val="P-Regular"/>
      </w:pPr>
      <w:r>
        <w:t>________________________________________________________________________</w:t>
      </w:r>
    </w:p>
    <w:p w14:paraId="23E23310" w14:textId="5FD4D696" w:rsidR="00780C03" w:rsidRPr="00780C03" w:rsidRDefault="00FD3BD8" w:rsidP="00760A21">
      <w:pPr>
        <w:pStyle w:val="P-Regular"/>
      </w:pPr>
      <w:r>
        <w:t>#21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H3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Subheading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3)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37CDA875" w14:textId="172CF5E6" w:rsidR="00780C03" w:rsidRPr="00780C03" w:rsidRDefault="00E24FDA" w:rsidP="00683D19">
      <w:pPr>
        <w:pStyle w:val="H3-Subheading"/>
      </w:pPr>
      <w:proofErr w:type="spellStart"/>
      <w:r w:rsidRPr="00780C03">
        <w:t>NPcap</w:t>
      </w:r>
      <w:proofErr w:type="spellEnd"/>
      <w:r w:rsidR="000F0DA4">
        <w:t xml:space="preserve"> </w:t>
      </w:r>
      <w:r w:rsidRPr="00780C03">
        <w:t>or</w:t>
      </w:r>
      <w:r w:rsidR="000F0DA4">
        <w:t xml:space="preserve"> </w:t>
      </w:r>
      <w:proofErr w:type="spellStart"/>
      <w:r w:rsidRPr="00780C03">
        <w:t>WinPcap</w:t>
      </w:r>
      <w:proofErr w:type="spellEnd"/>
    </w:p>
    <w:p w14:paraId="67C45A75" w14:textId="6CA50ED3" w:rsidR="00D469DC" w:rsidRDefault="00D469DC" w:rsidP="00D469DC">
      <w:pPr>
        <w:pStyle w:val="P-Regular"/>
      </w:pPr>
      <w:r>
        <w:t>________________________________________________________________________</w:t>
      </w:r>
    </w:p>
    <w:p w14:paraId="72CF1F0E" w14:textId="17CFD6B0" w:rsidR="00780C03" w:rsidRPr="00780C03" w:rsidRDefault="00FD3BD8" w:rsidP="00760A21">
      <w:pPr>
        <w:pStyle w:val="P-Regular"/>
      </w:pPr>
      <w:r>
        <w:t>#22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H4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Subheading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4)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0EE75326" w14:textId="137893BC" w:rsidR="00347F9F" w:rsidRDefault="00E24FDA" w:rsidP="00347F9F">
      <w:pPr>
        <w:pStyle w:val="H4-Subheading"/>
      </w:pPr>
      <w:r w:rsidRPr="00780C03">
        <w:t>Capture</w:t>
      </w:r>
      <w:r w:rsidR="000F0DA4">
        <w:t xml:space="preserve"> </w:t>
      </w:r>
      <w:r w:rsidRPr="00780C03">
        <w:t>filters</w:t>
      </w:r>
    </w:p>
    <w:p w14:paraId="5B6DA468" w14:textId="1360CF98" w:rsidR="00DB0C69" w:rsidRDefault="00DB0C69" w:rsidP="00DB0C69">
      <w:pPr>
        <w:pStyle w:val="P-Regular"/>
      </w:pPr>
      <w:r>
        <w:t>________________________________________________________________________</w:t>
      </w:r>
    </w:p>
    <w:p w14:paraId="18490E30" w14:textId="5DCEA56D" w:rsidR="00780C03" w:rsidRPr="00967DCC" w:rsidRDefault="00FD3BD8" w:rsidP="00760A21">
      <w:pPr>
        <w:pStyle w:val="P-Regular"/>
      </w:pPr>
      <w:r>
        <w:t>#23</w:t>
      </w:r>
      <w:r w:rsidR="000F0DA4">
        <w:t xml:space="preserve"> </w:t>
      </w:r>
      <w:r w:rsidR="00780C03" w:rsidRPr="00967DCC">
        <w:t>This</w:t>
      </w:r>
      <w:r w:rsidR="000F0DA4">
        <w:t xml:space="preserve"> </w:t>
      </w:r>
      <w:r w:rsidR="00780C03" w:rsidRPr="00967DCC">
        <w:t>is</w:t>
      </w:r>
      <w:r w:rsidR="000F0DA4">
        <w:t xml:space="preserve"> </w:t>
      </w:r>
      <w:r w:rsidR="00780C03" w:rsidRPr="00967DCC">
        <w:t>how</w:t>
      </w:r>
      <w:r w:rsidR="000F0DA4">
        <w:t xml:space="preserve"> </w:t>
      </w:r>
      <w:r w:rsidR="00251F34" w:rsidRPr="00967DCC">
        <w:t>P</w:t>
      </w:r>
      <w:r w:rsidR="000F0DA4">
        <w:t xml:space="preserve"> </w:t>
      </w:r>
      <w:r w:rsidR="00251F34" w:rsidRPr="00967DCC">
        <w:t>-</w:t>
      </w:r>
      <w:r w:rsidR="000F0DA4">
        <w:t xml:space="preserve"> </w:t>
      </w:r>
      <w:r w:rsidR="00780C03" w:rsidRPr="00967DCC">
        <w:t>Quote</w:t>
      </w:r>
      <w:r w:rsidR="000F0DA4">
        <w:t xml:space="preserve"> </w:t>
      </w:r>
      <w:r w:rsidR="00780C03" w:rsidRPr="00967DCC">
        <w:t>style</w:t>
      </w:r>
      <w:r w:rsidR="000F0DA4">
        <w:t xml:space="preserve"> </w:t>
      </w:r>
      <w:r w:rsidR="00780C03" w:rsidRPr="00967DCC">
        <w:t>will</w:t>
      </w:r>
      <w:r w:rsidR="000F0DA4">
        <w:t xml:space="preserve"> </w:t>
      </w:r>
      <w:r w:rsidR="00780C03" w:rsidRPr="00967DCC">
        <w:t>look:</w:t>
      </w:r>
    </w:p>
    <w:p w14:paraId="45B20A33" w14:textId="04EA6A1A" w:rsidR="00FD7FE1" w:rsidRDefault="00780C03" w:rsidP="0060629A">
      <w:pPr>
        <w:pStyle w:val="P-Quote"/>
      </w:pPr>
      <w:r>
        <w:t>“</w:t>
      </w:r>
      <w:proofErr w:type="gramStart"/>
      <w:r w:rsidR="00E24FDA" w:rsidRPr="00780C03">
        <w:t>use</w:t>
      </w:r>
      <w:proofErr w:type="gramEnd"/>
      <w:r w:rsidR="000F0DA4">
        <w:t xml:space="preserve"> </w:t>
      </w:r>
      <w:r w:rsidR="00E24FDA" w:rsidRPr="00780C03">
        <w:t>the</w:t>
      </w:r>
      <w:r w:rsidR="000F0DA4">
        <w:t xml:space="preserve"> </w:t>
      </w:r>
      <w:r w:rsidR="00E24FDA" w:rsidRPr="00780C03">
        <w:t>Berkley</w:t>
      </w:r>
      <w:r w:rsidR="000F0DA4">
        <w:t xml:space="preserve"> </w:t>
      </w:r>
      <w:r w:rsidR="00E24FDA" w:rsidRPr="00780C03">
        <w:t>packet</w:t>
      </w:r>
      <w:r w:rsidR="000F0DA4">
        <w:t xml:space="preserve"> </w:t>
      </w:r>
      <w:r w:rsidR="00E24FDA" w:rsidRPr="00780C03">
        <w:t>filter</w:t>
      </w:r>
      <w:r w:rsidR="000F0DA4">
        <w:t xml:space="preserve"> </w:t>
      </w:r>
      <w:r w:rsidR="00E24FDA" w:rsidRPr="00780C03">
        <w:t>syntax,</w:t>
      </w:r>
      <w:r w:rsidR="000F0DA4">
        <w:t xml:space="preserve"> </w:t>
      </w:r>
      <w:r w:rsidR="00E24FDA" w:rsidRPr="00780C03">
        <w:t>and</w:t>
      </w:r>
      <w:r w:rsidR="000F0DA4">
        <w:t xml:space="preserve"> </w:t>
      </w:r>
      <w:r w:rsidR="00E24FDA" w:rsidRPr="00780C03">
        <w:t>when</w:t>
      </w:r>
      <w:r w:rsidR="000F0DA4">
        <w:t xml:space="preserve"> </w:t>
      </w:r>
      <w:r w:rsidR="00E24FDA" w:rsidRPr="00780C03">
        <w:t>used,</w:t>
      </w:r>
      <w:r w:rsidR="000F0DA4">
        <w:t xml:space="preserve"> </w:t>
      </w:r>
      <w:r w:rsidR="00E24FDA" w:rsidRPr="00780C03">
        <w:t>Wireshark</w:t>
      </w:r>
      <w:r w:rsidR="000F0DA4">
        <w:t xml:space="preserve"> </w:t>
      </w:r>
      <w:r w:rsidR="00E24FDA" w:rsidRPr="00780C03">
        <w:t>drops</w:t>
      </w:r>
      <w:r w:rsidR="000F0DA4">
        <w:t xml:space="preserve"> </w:t>
      </w:r>
      <w:r w:rsidR="00E24FDA" w:rsidRPr="00780C03">
        <w:t>any</w:t>
      </w:r>
      <w:r w:rsidR="000F0DA4">
        <w:t xml:space="preserve"> </w:t>
      </w:r>
      <w:r w:rsidR="00E24FDA" w:rsidRPr="00780C03">
        <w:t>packets</w:t>
      </w:r>
      <w:r w:rsidR="000F0DA4">
        <w:t xml:space="preserve"> </w:t>
      </w:r>
      <w:r w:rsidR="00E24FDA" w:rsidRPr="00780C03">
        <w:t>that</w:t>
      </w:r>
      <w:r w:rsidR="000F0DA4">
        <w:t xml:space="preserve"> </w:t>
      </w:r>
      <w:r w:rsidR="00E24FDA" w:rsidRPr="00780C03">
        <w:t>are</w:t>
      </w:r>
      <w:r w:rsidR="000F0DA4">
        <w:t xml:space="preserve"> </w:t>
      </w:r>
      <w:r w:rsidR="00E24FDA" w:rsidRPr="00780C03">
        <w:t>not</w:t>
      </w:r>
      <w:r w:rsidR="000F0DA4">
        <w:t xml:space="preserve"> </w:t>
      </w:r>
      <w:r w:rsidR="00E24FDA" w:rsidRPr="00780C03">
        <w:t>in</w:t>
      </w:r>
      <w:r w:rsidR="000F0DA4">
        <w:t xml:space="preserve"> </w:t>
      </w:r>
      <w:r w:rsidR="00E24FDA" w:rsidRPr="00780C03">
        <w:t>the</w:t>
      </w:r>
      <w:r w:rsidR="000F0DA4">
        <w:t xml:space="preserve"> </w:t>
      </w:r>
      <w:r w:rsidR="00E24FDA" w:rsidRPr="00780C03">
        <w:t>filter.</w:t>
      </w:r>
      <w:r w:rsidR="000F0DA4">
        <w:t xml:space="preserve"> </w:t>
      </w:r>
      <w:r w:rsidR="00E24FDA" w:rsidRPr="00780C03">
        <w:t>You</w:t>
      </w:r>
      <w:r w:rsidR="000F0DA4">
        <w:t xml:space="preserve"> </w:t>
      </w:r>
      <w:r w:rsidR="00E24FDA" w:rsidRPr="00780C03">
        <w:t>can</w:t>
      </w:r>
      <w:r w:rsidR="000F0DA4">
        <w:t xml:space="preserve"> </w:t>
      </w:r>
      <w:r w:rsidR="00E24FDA" w:rsidRPr="00780C03">
        <w:t>read</w:t>
      </w:r>
      <w:r w:rsidR="000F0DA4">
        <w:t xml:space="preserve"> </w:t>
      </w:r>
      <w:r w:rsidR="00E24FDA" w:rsidRPr="00780C03">
        <w:t>more</w:t>
      </w:r>
      <w:r w:rsidR="000F0DA4">
        <w:t xml:space="preserve"> </w:t>
      </w:r>
      <w:r w:rsidR="00E24FDA" w:rsidRPr="00780C03">
        <w:t>about</w:t>
      </w:r>
      <w:r w:rsidR="000F0DA4">
        <w:t xml:space="preserve"> </w:t>
      </w:r>
      <w:r w:rsidR="00E24FDA" w:rsidRPr="00780C03">
        <w:t>this</w:t>
      </w:r>
      <w:r w:rsidR="000F0DA4">
        <w:t xml:space="preserve"> </w:t>
      </w:r>
      <w:r w:rsidR="00E24FDA" w:rsidRPr="00780C03">
        <w:t>in</w:t>
      </w:r>
      <w:r w:rsidR="000F0DA4">
        <w:t xml:space="preserve"> </w:t>
      </w:r>
      <w:r w:rsidR="00E24FDA" w:rsidRPr="00780C03">
        <w:t>The</w:t>
      </w:r>
      <w:r w:rsidR="000F0DA4">
        <w:t xml:space="preserve"> </w:t>
      </w:r>
      <w:r w:rsidR="00E24FDA" w:rsidRPr="00780C03">
        <w:t>BSD</w:t>
      </w:r>
      <w:r w:rsidR="000F0DA4">
        <w:t xml:space="preserve"> </w:t>
      </w:r>
      <w:r w:rsidR="00E24FDA" w:rsidRPr="00780C03">
        <w:t>Packet</w:t>
      </w:r>
      <w:r w:rsidR="000F0DA4">
        <w:t xml:space="preserve"> </w:t>
      </w:r>
      <w:r w:rsidR="00E24FDA" w:rsidRPr="00780C03">
        <w:t>Filter:</w:t>
      </w:r>
      <w:r w:rsidR="000F0DA4">
        <w:t xml:space="preserve"> </w:t>
      </w:r>
      <w:r w:rsidR="00E24FDA" w:rsidRPr="00780C03">
        <w:t>A</w:t>
      </w:r>
      <w:r w:rsidR="000F0DA4">
        <w:t xml:space="preserve"> </w:t>
      </w:r>
      <w:r w:rsidR="00E24FDA" w:rsidRPr="00780C03">
        <w:t>New</w:t>
      </w:r>
      <w:r w:rsidR="000F0DA4">
        <w:t xml:space="preserve"> </w:t>
      </w:r>
      <w:r w:rsidR="00E24FDA" w:rsidRPr="00780C03">
        <w:t>Architecture</w:t>
      </w:r>
      <w:r w:rsidR="000F0DA4">
        <w:t xml:space="preserve"> </w:t>
      </w:r>
      <w:r w:rsidR="00E24FDA" w:rsidRPr="00780C03">
        <w:t>for</w:t>
      </w:r>
      <w:r w:rsidR="000F0DA4">
        <w:t xml:space="preserve"> </w:t>
      </w:r>
      <w:r w:rsidR="00E24FDA" w:rsidRPr="00780C03">
        <w:t>User-level</w:t>
      </w:r>
      <w:r w:rsidR="000F0DA4">
        <w:t xml:space="preserve"> </w:t>
      </w:r>
      <w:r w:rsidR="00E24FDA" w:rsidRPr="00780C03">
        <w:t>Packet</w:t>
      </w:r>
      <w:r w:rsidR="000F0DA4">
        <w:t xml:space="preserve"> </w:t>
      </w:r>
      <w:r w:rsidR="00E24FDA" w:rsidRPr="00780C03">
        <w:t>Capture</w:t>
      </w:r>
      <w:r>
        <w:t>”</w:t>
      </w:r>
    </w:p>
    <w:p w14:paraId="5A3E1A4C" w14:textId="7A711D6A" w:rsidR="00DB0C69" w:rsidRDefault="00DB0C69" w:rsidP="00DB0C69">
      <w:pPr>
        <w:pStyle w:val="P-Regular"/>
      </w:pPr>
      <w:r>
        <w:t>________________________________________________________________________</w:t>
      </w:r>
    </w:p>
    <w:p w14:paraId="1B83B24C" w14:textId="1A0D0EEB" w:rsidR="00780C03" w:rsidRPr="00780C03" w:rsidRDefault="00FD3BD8" w:rsidP="00760A21">
      <w:pPr>
        <w:pStyle w:val="P-Regular"/>
      </w:pPr>
      <w:r>
        <w:t>#24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SP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Editorial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1)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265BDB89" w14:textId="73D53E17" w:rsidR="00E24FDA" w:rsidRPr="00BB12A8" w:rsidRDefault="000F0DA4" w:rsidP="00BB12A8">
      <w:pPr>
        <w:pStyle w:val="SP-Editorial"/>
      </w:pPr>
      <w:r>
        <w:t xml:space="preserve"> </w:t>
      </w:r>
      <w:r w:rsidR="00BB12A8" w:rsidRPr="00BB12A8">
        <w:t>Please</w:t>
      </w:r>
      <w:r>
        <w:t xml:space="preserve"> </w:t>
      </w:r>
      <w:r w:rsidR="00BB12A8" w:rsidRPr="00BB12A8">
        <w:t>do</w:t>
      </w:r>
      <w:r>
        <w:t xml:space="preserve"> </w:t>
      </w:r>
      <w:r w:rsidR="00BB12A8" w:rsidRPr="00BB12A8">
        <w:t>not</w:t>
      </w:r>
      <w:r>
        <w:t xml:space="preserve"> </w:t>
      </w:r>
      <w:r w:rsidR="00BB12A8" w:rsidRPr="00BB12A8">
        <w:t>delete</w:t>
      </w:r>
      <w:r>
        <w:t xml:space="preserve"> </w:t>
      </w:r>
      <w:r w:rsidR="00BB12A8" w:rsidRPr="00BB12A8">
        <w:t>this</w:t>
      </w:r>
      <w:r>
        <w:t xml:space="preserve"> </w:t>
      </w:r>
      <w:r w:rsidR="00BB12A8" w:rsidRPr="00BB12A8">
        <w:t>paragraph.</w:t>
      </w:r>
    </w:p>
    <w:sectPr w:rsidR="00E24FDA" w:rsidRPr="00BB12A8" w:rsidSect="00691C7C">
      <w:pgSz w:w="12240" w:h="15840" w:code="1"/>
      <w:pgMar w:top="2347" w:right="2160" w:bottom="2707" w:left="2160" w:header="1973" w:footer="234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18"/>
    <w:multiLevelType w:val="hybridMultilevel"/>
    <w:tmpl w:val="5D866C14"/>
    <w:lvl w:ilvl="0" w:tplc="80665334">
      <w:start w:val="1"/>
      <w:numFmt w:val="lowerRoman"/>
      <w:pStyle w:val="L3-Numbers"/>
      <w:lvlText w:val="%1."/>
      <w:lvlJc w:val="right"/>
      <w:pPr>
        <w:ind w:left="155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" w15:restartNumberingAfterBreak="0">
    <w:nsid w:val="2DAE380C"/>
    <w:multiLevelType w:val="hybridMultilevel"/>
    <w:tmpl w:val="3EBC1826"/>
    <w:lvl w:ilvl="0" w:tplc="A0C2BA5E">
      <w:start w:val="1"/>
      <w:numFmt w:val="upperLetter"/>
      <w:pStyle w:val="L2-Alphabets"/>
      <w:lvlText w:val="%1."/>
      <w:lvlJc w:val="left"/>
      <w:pPr>
        <w:ind w:left="10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51B3"/>
    <w:multiLevelType w:val="hybridMultilevel"/>
    <w:tmpl w:val="7D1AAC1C"/>
    <w:lvl w:ilvl="0" w:tplc="FB22DFFE">
      <w:start w:val="1"/>
      <w:numFmt w:val="upperRoman"/>
      <w:pStyle w:val="L2-Numbers"/>
      <w:lvlText w:val="%1."/>
      <w:lvlJc w:val="left"/>
      <w:pPr>
        <w:ind w:left="1069" w:hanging="360"/>
      </w:pPr>
      <w:rPr>
        <w:rFonts w:ascii="Arial" w:hAnsi="Arial" w:hint="default"/>
        <w:b w:val="0"/>
        <w:i w:val="0"/>
        <w:sz w:val="22"/>
      </w:rPr>
    </w:lvl>
    <w:lvl w:ilvl="1" w:tplc="9120E21C">
      <w:start w:val="1"/>
      <w:numFmt w:val="lowerLetter"/>
      <w:lvlText w:val="%2."/>
      <w:lvlJc w:val="left"/>
      <w:pPr>
        <w:ind w:left="3960" w:hanging="360"/>
      </w:pPr>
    </w:lvl>
    <w:lvl w:ilvl="2" w:tplc="E716D81E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0B81234"/>
    <w:multiLevelType w:val="hybridMultilevel"/>
    <w:tmpl w:val="F5C091EC"/>
    <w:lvl w:ilvl="0" w:tplc="DDE06422">
      <w:start w:val="1"/>
      <w:numFmt w:val="bullet"/>
      <w:pStyle w:val="L2-Bullets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80237B"/>
    <w:multiLevelType w:val="hybridMultilevel"/>
    <w:tmpl w:val="CB9CAC92"/>
    <w:lvl w:ilvl="0" w:tplc="B4C8D384">
      <w:start w:val="1"/>
      <w:numFmt w:val="bullet"/>
      <w:pStyle w:val="L3-Bullets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48"/>
    <w:rsid w:val="00035535"/>
    <w:rsid w:val="00042F71"/>
    <w:rsid w:val="0004373F"/>
    <w:rsid w:val="0006743D"/>
    <w:rsid w:val="00086DB5"/>
    <w:rsid w:val="000B6564"/>
    <w:rsid w:val="000E393D"/>
    <w:rsid w:val="000F0DA4"/>
    <w:rsid w:val="000F673A"/>
    <w:rsid w:val="00123A1A"/>
    <w:rsid w:val="001B1A8B"/>
    <w:rsid w:val="001B6CD8"/>
    <w:rsid w:val="0020073A"/>
    <w:rsid w:val="00204BA3"/>
    <w:rsid w:val="00212253"/>
    <w:rsid w:val="00217116"/>
    <w:rsid w:val="00217A7E"/>
    <w:rsid w:val="00235DDE"/>
    <w:rsid w:val="0025053C"/>
    <w:rsid w:val="00251F34"/>
    <w:rsid w:val="00283AA0"/>
    <w:rsid w:val="002A17B7"/>
    <w:rsid w:val="002A7053"/>
    <w:rsid w:val="002B3E85"/>
    <w:rsid w:val="002B575F"/>
    <w:rsid w:val="002F0EEE"/>
    <w:rsid w:val="003165FF"/>
    <w:rsid w:val="00347F9F"/>
    <w:rsid w:val="003714A4"/>
    <w:rsid w:val="00386256"/>
    <w:rsid w:val="003B6E22"/>
    <w:rsid w:val="003C3021"/>
    <w:rsid w:val="003C45C6"/>
    <w:rsid w:val="004072D5"/>
    <w:rsid w:val="0043035F"/>
    <w:rsid w:val="00464348"/>
    <w:rsid w:val="0047308D"/>
    <w:rsid w:val="004C0374"/>
    <w:rsid w:val="004E11BB"/>
    <w:rsid w:val="00511551"/>
    <w:rsid w:val="00526D7C"/>
    <w:rsid w:val="00570370"/>
    <w:rsid w:val="005D5EFE"/>
    <w:rsid w:val="006039A5"/>
    <w:rsid w:val="0060629A"/>
    <w:rsid w:val="00615C05"/>
    <w:rsid w:val="00624A0A"/>
    <w:rsid w:val="00625700"/>
    <w:rsid w:val="00625848"/>
    <w:rsid w:val="00641D62"/>
    <w:rsid w:val="006739BB"/>
    <w:rsid w:val="00683D19"/>
    <w:rsid w:val="00691C7C"/>
    <w:rsid w:val="00714E28"/>
    <w:rsid w:val="00733CC1"/>
    <w:rsid w:val="00757BA6"/>
    <w:rsid w:val="00760A21"/>
    <w:rsid w:val="00780C03"/>
    <w:rsid w:val="00784C29"/>
    <w:rsid w:val="00794157"/>
    <w:rsid w:val="007C7E9A"/>
    <w:rsid w:val="007F17A7"/>
    <w:rsid w:val="00805409"/>
    <w:rsid w:val="00837C4C"/>
    <w:rsid w:val="00887581"/>
    <w:rsid w:val="0089201C"/>
    <w:rsid w:val="008D0B73"/>
    <w:rsid w:val="008E5B6C"/>
    <w:rsid w:val="008F7FC4"/>
    <w:rsid w:val="0090482A"/>
    <w:rsid w:val="009258DE"/>
    <w:rsid w:val="00940E1A"/>
    <w:rsid w:val="00956561"/>
    <w:rsid w:val="00967DCC"/>
    <w:rsid w:val="00A14F90"/>
    <w:rsid w:val="00A42540"/>
    <w:rsid w:val="00A55F8D"/>
    <w:rsid w:val="00A617F7"/>
    <w:rsid w:val="00A6433C"/>
    <w:rsid w:val="00A833A5"/>
    <w:rsid w:val="00AA1BDD"/>
    <w:rsid w:val="00B34934"/>
    <w:rsid w:val="00B62217"/>
    <w:rsid w:val="00B72559"/>
    <w:rsid w:val="00BA7F42"/>
    <w:rsid w:val="00BB12A8"/>
    <w:rsid w:val="00BB155C"/>
    <w:rsid w:val="00BD0C70"/>
    <w:rsid w:val="00C4470B"/>
    <w:rsid w:val="00C91CE6"/>
    <w:rsid w:val="00CA1874"/>
    <w:rsid w:val="00CA6204"/>
    <w:rsid w:val="00CA6394"/>
    <w:rsid w:val="00CB75DA"/>
    <w:rsid w:val="00CC53DA"/>
    <w:rsid w:val="00CD7433"/>
    <w:rsid w:val="00D469DC"/>
    <w:rsid w:val="00D5505B"/>
    <w:rsid w:val="00D61752"/>
    <w:rsid w:val="00D62D2A"/>
    <w:rsid w:val="00D651AC"/>
    <w:rsid w:val="00DB0C69"/>
    <w:rsid w:val="00DB66E3"/>
    <w:rsid w:val="00DD51A0"/>
    <w:rsid w:val="00DF3B05"/>
    <w:rsid w:val="00E20017"/>
    <w:rsid w:val="00E230ED"/>
    <w:rsid w:val="00E24FDA"/>
    <w:rsid w:val="00E32E2E"/>
    <w:rsid w:val="00E710F2"/>
    <w:rsid w:val="00E90E41"/>
    <w:rsid w:val="00EB0283"/>
    <w:rsid w:val="00F12AF9"/>
    <w:rsid w:val="00F26228"/>
    <w:rsid w:val="00F520C9"/>
    <w:rsid w:val="00F54393"/>
    <w:rsid w:val="00F543EA"/>
    <w:rsid w:val="00F66887"/>
    <w:rsid w:val="00F8327D"/>
    <w:rsid w:val="00F961D2"/>
    <w:rsid w:val="00FA63E6"/>
    <w:rsid w:val="00FD3BD8"/>
    <w:rsid w:val="00FD7FE1"/>
    <w:rsid w:val="00FF1DF3"/>
    <w:rsid w:val="2203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4EA"/>
  <w15:chartTrackingRefBased/>
  <w15:docId w15:val="{C4DBF809-E063-4ABB-B7C6-0C355E85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F5439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F5439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5439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5439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5439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F54393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F54393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F54393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54393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54393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F5439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4393"/>
  </w:style>
  <w:style w:type="character" w:customStyle="1" w:styleId="Heading1Char">
    <w:name w:val="Heading 1 Char"/>
    <w:basedOn w:val="DefaultParagraphFont"/>
    <w:link w:val="Heading1"/>
    <w:uiPriority w:val="9"/>
    <w:rsid w:val="00F543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43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43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5439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F54393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4393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54393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54393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93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F54393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F54393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F54393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F54393"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F54393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F54393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F54393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F54393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F54393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F54393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F54393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F54393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F54393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F54393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F54393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F54393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F54393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F54393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F54393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F54393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F54393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F54393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F54393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F54393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F54393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F54393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54393"/>
    <w:rPr>
      <w:color w:val="0000FF"/>
      <w:u w:val="single"/>
    </w:rPr>
  </w:style>
  <w:style w:type="paragraph" w:customStyle="1" w:styleId="L2-Bullets">
    <w:name w:val="L2 - Bullets"/>
    <w:basedOn w:val="L-Bullets"/>
    <w:qFormat/>
    <w:rsid w:val="00F54393"/>
    <w:pPr>
      <w:numPr>
        <w:numId w:val="6"/>
      </w:numPr>
      <w:ind w:left="1080"/>
    </w:pPr>
  </w:style>
  <w:style w:type="paragraph" w:customStyle="1" w:styleId="L3-Bullets">
    <w:name w:val="L3 - Bullets"/>
    <w:basedOn w:val="L2-Bullets"/>
    <w:qFormat/>
    <w:rsid w:val="00F54393"/>
    <w:pPr>
      <w:numPr>
        <w:numId w:val="7"/>
      </w:numPr>
      <w:ind w:left="1434" w:hanging="357"/>
    </w:pPr>
  </w:style>
  <w:style w:type="paragraph" w:customStyle="1" w:styleId="L2-Numbers">
    <w:name w:val="L2 - Numbers"/>
    <w:basedOn w:val="L-Numbers"/>
    <w:qFormat/>
    <w:rsid w:val="00F54393"/>
    <w:pPr>
      <w:numPr>
        <w:numId w:val="3"/>
      </w:numPr>
    </w:pPr>
  </w:style>
  <w:style w:type="paragraph" w:customStyle="1" w:styleId="L2-Alphabets">
    <w:name w:val="L2 - Alphabets"/>
    <w:basedOn w:val="L-Numbers"/>
    <w:qFormat/>
    <w:rsid w:val="00F54393"/>
    <w:pPr>
      <w:numPr>
        <w:numId w:val="5"/>
      </w:numPr>
    </w:pPr>
  </w:style>
  <w:style w:type="paragraph" w:customStyle="1" w:styleId="L3-Numbers">
    <w:name w:val="L3 - Numbers"/>
    <w:basedOn w:val="L2-Numbers"/>
    <w:qFormat/>
    <w:rsid w:val="00F54393"/>
    <w:pPr>
      <w:numPr>
        <w:numId w:val="4"/>
      </w:numPr>
      <w:tabs>
        <w:tab w:val="num" w:pos="360"/>
      </w:tabs>
      <w:ind w:left="1435" w:hanging="2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hyperlink" Target="https://cdp.packtpub.com/learn_wireshark___fundamentals_of_wireshark_/wp-admin/post.php?post=30&amp;action=ed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ktPublishing/Getting-Started-with-TensorFlo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ganc\Downloads\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C40772D64A64CBD3763E7F1809D56" ma:contentTypeVersion="10" ma:contentTypeDescription="Create a new document." ma:contentTypeScope="" ma:versionID="626e3665f434aef8f59d4191c99356f1">
  <xsd:schema xmlns:xsd="http://www.w3.org/2001/XMLSchema" xmlns:xs="http://www.w3.org/2001/XMLSchema" xmlns:p="http://schemas.microsoft.com/office/2006/metadata/properties" xmlns:ns3="89e6a2a1-89cb-456f-bb8a-3a50027db18a" xmlns:ns4="d0f279bb-c0a5-4fb5-8fce-c5317fb8c17a" targetNamespace="http://schemas.microsoft.com/office/2006/metadata/properties" ma:root="true" ma:fieldsID="5733840d25dcd6a568e3058e871a2bde" ns3:_="" ns4:_="">
    <xsd:import namespace="89e6a2a1-89cb-456f-bb8a-3a50027db18a"/>
    <xsd:import namespace="d0f279bb-c0a5-4fb5-8fce-c5317fb8c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a2a1-89cb-456f-bb8a-3a50027d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79bb-c0a5-4fb5-8fce-c5317fb8c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81439-454D-408F-868D-0D2498CC0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6a2a1-89cb-456f-bb8a-3a50027db18a"/>
    <ds:schemaRef ds:uri="d0f279bb-c0a5-4fb5-8fce-c5317fb8c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63772-4A8C-446D-881D-452E1322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</Template>
  <TotalTime>42</TotalTime>
  <Pages>9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Keagan Carneiro</cp:lastModifiedBy>
  <cp:revision>31</cp:revision>
  <dcterms:created xsi:type="dcterms:W3CDTF">2019-09-30T08:14:00Z</dcterms:created>
  <dcterms:modified xsi:type="dcterms:W3CDTF">2021-08-17T15:35:00Z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0x010100CDBC40772D64A64CBD3763E7F1809D56</vt:lpwstr>
  </property>
</Properties>
</file>