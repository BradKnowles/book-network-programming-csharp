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3C8E" w14:textId="77777777" w:rsidR="00675836" w:rsidRDefault="00074C25">
      <w:pPr>
        <w:pStyle w:val="H1-Chapter"/>
      </w:pPr>
      <w:r>
        <w:t>2</w:t>
      </w:r>
    </w:p>
    <w:p w14:paraId="293BC3D7" w14:textId="512517AC" w:rsidR="00675836" w:rsidRDefault="00074C25">
      <w:pPr>
        <w:pStyle w:val="H1-Chapter"/>
      </w:pPr>
      <w:r>
        <w:t xml:space="preserve">Creating </w:t>
      </w:r>
      <w:r w:rsidR="005B7D31">
        <w:t>U</w:t>
      </w:r>
      <w:r>
        <w:t xml:space="preserve">ser </w:t>
      </w:r>
      <w:r w:rsidR="005B7D31">
        <w:t>I</w:t>
      </w:r>
      <w:r>
        <w:t>nterfaces with Ant Design</w:t>
      </w:r>
    </w:p>
    <w:p w14:paraId="74D4E80B" w14:textId="77777777" w:rsidR="00675836" w:rsidRDefault="00675836" w:rsidP="005B7D31">
      <w:pPr>
        <w:pStyle w:val="P-Regular"/>
      </w:pPr>
    </w:p>
    <w:p w14:paraId="427AFA5B" w14:textId="26004D23" w:rsidR="002C3B0F" w:rsidRPr="002C3B0F" w:rsidRDefault="002C3B0F" w:rsidP="00CE6D68">
      <w:pPr>
        <w:pStyle w:val="P-Regular"/>
      </w:pPr>
      <w:r w:rsidRPr="00215847">
        <w:rPr>
          <w:rStyle w:val="P-Keyword"/>
          <w:rFonts w:asciiTheme="minorHAnsi" w:hAnsiTheme="minorHAnsi"/>
          <w:b w:val="0"/>
          <w:u w:val="none"/>
          <w:shd w:val="clear" w:color="auto" w:fill="auto"/>
        </w:rPr>
        <w:t xml:space="preserve">Following the design principles of </w:t>
      </w:r>
      <w:r w:rsidRPr="00CE6D68">
        <w:rPr>
          <w:rStyle w:val="P-Keyword"/>
        </w:rPr>
        <w:t>Ant Design</w:t>
      </w:r>
      <w:r w:rsidRPr="00215847">
        <w:rPr>
          <w:rStyle w:val="P-Keyword"/>
          <w:rFonts w:asciiTheme="minorHAnsi" w:hAnsiTheme="minorHAnsi"/>
          <w:b w:val="0"/>
          <w:u w:val="none"/>
          <w:shd w:val="clear" w:color="auto" w:fill="auto"/>
        </w:rPr>
        <w:t xml:space="preserve">, </w:t>
      </w:r>
      <w:r w:rsidR="006B5B69">
        <w:rPr>
          <w:rStyle w:val="P-Keyword"/>
          <w:rFonts w:asciiTheme="minorHAnsi" w:hAnsiTheme="minorHAnsi"/>
          <w:b w:val="0"/>
          <w:u w:val="none"/>
          <w:shd w:val="clear" w:color="auto" w:fill="auto"/>
        </w:rPr>
        <w:t xml:space="preserve">the </w:t>
      </w:r>
      <w:r w:rsidRPr="00215847">
        <w:rPr>
          <w:rStyle w:val="P-Keyword"/>
          <w:rFonts w:asciiTheme="minorHAnsi" w:hAnsiTheme="minorHAnsi"/>
          <w:b w:val="0"/>
          <w:u w:val="none"/>
          <w:shd w:val="clear" w:color="auto" w:fill="auto"/>
        </w:rPr>
        <w:t xml:space="preserve">Ant </w:t>
      </w:r>
      <w:r w:rsidR="003013B7" w:rsidRPr="003013B7">
        <w:rPr>
          <w:rStyle w:val="P-Keyword"/>
          <w:rFonts w:asciiTheme="minorHAnsi" w:hAnsiTheme="minorHAnsi"/>
          <w:b w:val="0"/>
          <w:u w:val="none"/>
          <w:shd w:val="clear" w:color="auto" w:fill="auto"/>
        </w:rPr>
        <w:t>Financials’</w:t>
      </w:r>
      <w:r w:rsidRPr="00215847">
        <w:rPr>
          <w:rStyle w:val="P-Keyword"/>
          <w:rFonts w:asciiTheme="minorHAnsi" w:hAnsiTheme="minorHAnsi"/>
          <w:b w:val="0"/>
          <w:u w:val="none"/>
          <w:shd w:val="clear" w:color="auto" w:fill="auto"/>
        </w:rPr>
        <w:t xml:space="preserve"> user experience design team created the </w:t>
      </w:r>
      <w:proofErr w:type="spellStart"/>
      <w:r w:rsidRPr="00215847">
        <w:rPr>
          <w:rStyle w:val="P-Code"/>
        </w:rPr>
        <w:t>Antd</w:t>
      </w:r>
      <w:proofErr w:type="spellEnd"/>
      <w:r w:rsidRPr="00215847">
        <w:rPr>
          <w:rStyle w:val="P-Keyword"/>
          <w:rFonts w:asciiTheme="minorHAnsi" w:hAnsiTheme="minorHAnsi"/>
          <w:b w:val="0"/>
          <w:u w:val="none"/>
          <w:shd w:val="clear" w:color="auto" w:fill="auto"/>
        </w:rPr>
        <w:t xml:space="preserve"> library, which offers a variety of React components you can use to accelerate the user interface development.</w:t>
      </w:r>
    </w:p>
    <w:p w14:paraId="1C3B2659" w14:textId="7E246032" w:rsidR="00675836" w:rsidRDefault="00A40EFC" w:rsidP="00CE6D68">
      <w:pPr>
        <w:pStyle w:val="P-Regular"/>
      </w:pPr>
      <w:r w:rsidRPr="00D210FD">
        <w:t xml:space="preserve">In this chapter, we'll study the </w:t>
      </w:r>
      <w:proofErr w:type="spellStart"/>
      <w:r w:rsidRPr="00215847">
        <w:rPr>
          <w:rStyle w:val="P-Code"/>
        </w:rPr>
        <w:t>Antd</w:t>
      </w:r>
      <w:proofErr w:type="spellEnd"/>
      <w:r w:rsidRPr="00D210FD">
        <w:t xml:space="preserve"> library and create user interfaces using it. The first section will introduce you to the project we will develop, a </w:t>
      </w:r>
      <w:r w:rsidRPr="00161C07">
        <w:rPr>
          <w:rStyle w:val="P-Keyword"/>
        </w:rPr>
        <w:t>CRM</w:t>
      </w:r>
      <w:r w:rsidRPr="00D210FD">
        <w:t xml:space="preserve"> (</w:t>
      </w:r>
      <w:r w:rsidRPr="00161C07">
        <w:rPr>
          <w:rStyle w:val="P-Keyword"/>
        </w:rPr>
        <w:t>Customer Relationship Management</w:t>
      </w:r>
      <w:r w:rsidRPr="00D210FD">
        <w:t>) application. Next, we configure the plugin and</w:t>
      </w:r>
      <w:r w:rsidR="00CE6D68">
        <w:t xml:space="preserve"> the</w:t>
      </w:r>
      <w:r w:rsidRPr="00D210FD">
        <w:t xml:space="preserve"> layout theme. We'll create the home page and configure internationalization support (also known as </w:t>
      </w:r>
      <w:r w:rsidRPr="00215847">
        <w:rPr>
          <w:rStyle w:val="P-Keyword"/>
        </w:rPr>
        <w:t>i18n</w:t>
      </w:r>
      <w:r w:rsidRPr="00D210FD">
        <w:t>) that we'll use on every page from then on. Finally, we'll make the opportunities page, customers page, and reporting page</w:t>
      </w:r>
      <w:r>
        <w:t>.</w:t>
      </w:r>
    </w:p>
    <w:p w14:paraId="243AD5A3" w14:textId="170A0238" w:rsidR="00675836" w:rsidRDefault="000B68CE" w:rsidP="005B7D31">
      <w:pPr>
        <w:pStyle w:val="P-Regular"/>
      </w:pPr>
      <w:r>
        <w:t>In this chapter, w</w:t>
      </w:r>
      <w:r w:rsidR="00074C25">
        <w:t>e’ll cover the following main topics:</w:t>
      </w:r>
    </w:p>
    <w:p w14:paraId="002295A0" w14:textId="77777777" w:rsidR="00675836" w:rsidRDefault="00074C25">
      <w:pPr>
        <w:pStyle w:val="L-Bullets"/>
      </w:pPr>
      <w:r w:rsidRPr="00082DFA">
        <w:rPr>
          <w:lang w:val="en-US"/>
        </w:rPr>
        <w:t xml:space="preserve">Introduction to </w:t>
      </w:r>
      <w:r>
        <w:rPr>
          <w:lang w:val="en-US"/>
        </w:rPr>
        <w:t>the project</w:t>
      </w:r>
      <w:r w:rsidRPr="00082DFA">
        <w:rPr>
          <w:lang w:val="en-US"/>
        </w:rPr>
        <w:t xml:space="preserve"> and the Ant Design</w:t>
      </w:r>
    </w:p>
    <w:p w14:paraId="49D2D292" w14:textId="77777777" w:rsidR="00675836" w:rsidRDefault="00074C25">
      <w:pPr>
        <w:pStyle w:val="L-Bullets"/>
      </w:pPr>
      <w:r>
        <w:rPr>
          <w:lang w:val="en-US"/>
        </w:rPr>
        <w:t>Setting up the layout and theme</w:t>
      </w:r>
    </w:p>
    <w:p w14:paraId="37E514C4" w14:textId="77777777" w:rsidR="00675836" w:rsidRDefault="00074C25">
      <w:pPr>
        <w:pStyle w:val="L-Bullets"/>
      </w:pPr>
      <w:r>
        <w:rPr>
          <w:lang w:val="en-US"/>
        </w:rPr>
        <w:t>C</w:t>
      </w:r>
      <w:proofErr w:type="spellStart"/>
      <w:r>
        <w:t>reating</w:t>
      </w:r>
      <w:proofErr w:type="spellEnd"/>
      <w:r>
        <w:t xml:space="preserve"> the home page</w:t>
      </w:r>
      <w:r>
        <w:rPr>
          <w:lang w:val="en-US"/>
        </w:rPr>
        <w:t xml:space="preserve"> and setting up i18n</w:t>
      </w:r>
    </w:p>
    <w:p w14:paraId="6A5A7061" w14:textId="77777777" w:rsidR="00675836" w:rsidRDefault="00074C25">
      <w:pPr>
        <w:pStyle w:val="L-Bullets"/>
      </w:pPr>
      <w:r>
        <w:rPr>
          <w:lang w:eastAsia="pt-BR"/>
        </w:rPr>
        <w:t xml:space="preserve">Creating the </w:t>
      </w:r>
      <w:proofErr w:type="spellStart"/>
      <w:r>
        <w:rPr>
          <w:lang w:eastAsia="pt-BR"/>
        </w:rPr>
        <w:t>opportunit</w:t>
      </w:r>
      <w:r w:rsidRPr="00082DFA">
        <w:rPr>
          <w:lang w:val="en-US" w:eastAsia="pt-BR"/>
        </w:rPr>
        <w:t>ies</w:t>
      </w:r>
      <w:proofErr w:type="spellEnd"/>
      <w:r>
        <w:rPr>
          <w:lang w:eastAsia="pt-BR"/>
        </w:rPr>
        <w:t xml:space="preserve"> and customer</w:t>
      </w:r>
      <w:r w:rsidRPr="00082DFA">
        <w:rPr>
          <w:lang w:val="en-US" w:eastAsia="pt-BR"/>
        </w:rPr>
        <w:t>s</w:t>
      </w:r>
      <w:r>
        <w:rPr>
          <w:lang w:eastAsia="pt-BR"/>
        </w:rPr>
        <w:t xml:space="preserve"> </w:t>
      </w:r>
      <w:r>
        <w:rPr>
          <w:lang w:val="en-US" w:eastAsia="pt-BR"/>
        </w:rPr>
        <w:t>pages</w:t>
      </w:r>
    </w:p>
    <w:p w14:paraId="2A961687" w14:textId="7D555E10" w:rsidR="00675836" w:rsidRDefault="00074C25">
      <w:pPr>
        <w:pStyle w:val="L-Bullets"/>
      </w:pPr>
      <w:r>
        <w:rPr>
          <w:lang w:eastAsia="pt-BR"/>
        </w:rPr>
        <w:t xml:space="preserve">Creating the </w:t>
      </w:r>
      <w:r w:rsidR="00DA430A">
        <w:rPr>
          <w:lang w:eastAsia="pt-BR"/>
        </w:rPr>
        <w:t>reports</w:t>
      </w:r>
      <w:r>
        <w:rPr>
          <w:lang w:eastAsia="pt-BR"/>
        </w:rPr>
        <w:t xml:space="preserve"> page</w:t>
      </w:r>
    </w:p>
    <w:p w14:paraId="5AEAF1FD" w14:textId="5858606C" w:rsidR="00675836" w:rsidRPr="00082DFA" w:rsidRDefault="00074C25">
      <w:pPr>
        <w:pStyle w:val="P-Regular"/>
        <w:rPr>
          <w:lang w:val="en-US"/>
        </w:rPr>
      </w:pPr>
      <w:r>
        <w:t xml:space="preserve">By the end of this chapter, </w:t>
      </w:r>
      <w:proofErr w:type="spellStart"/>
      <w:r>
        <w:t>yo</w:t>
      </w:r>
      <w:proofErr w:type="spellEnd"/>
      <w:r w:rsidRPr="00082DFA">
        <w:rPr>
          <w:lang w:val="en-US"/>
        </w:rPr>
        <w:t>u’</w:t>
      </w:r>
      <w:proofErr w:type="spellStart"/>
      <w:r>
        <w:t>ll</w:t>
      </w:r>
      <w:proofErr w:type="spellEnd"/>
      <w:r>
        <w:t xml:space="preserve"> have learned how to search</w:t>
      </w:r>
      <w:r>
        <w:rPr>
          <w:lang w:val="en-US"/>
        </w:rPr>
        <w:t xml:space="preserve"> and find </w:t>
      </w:r>
      <w:r>
        <w:t>the right component to meet your needs</w:t>
      </w:r>
      <w:r>
        <w:rPr>
          <w:lang w:val="en-US"/>
        </w:rPr>
        <w:t xml:space="preserve"> in</w:t>
      </w:r>
      <w:r>
        <w:t xml:space="preserve"> the </w:t>
      </w:r>
      <w:proofErr w:type="spellStart"/>
      <w:r w:rsidRPr="00215847">
        <w:rPr>
          <w:rStyle w:val="P-Code"/>
        </w:rPr>
        <w:t>Antd</w:t>
      </w:r>
      <w:proofErr w:type="spellEnd"/>
      <w:r>
        <w:rPr>
          <w:rStyle w:val="P-RegularChar"/>
        </w:rPr>
        <w:t xml:space="preserve"> </w:t>
      </w:r>
      <w:r>
        <w:t>library.</w:t>
      </w:r>
      <w:r w:rsidRPr="00082DFA">
        <w:rPr>
          <w:lang w:val="en-US"/>
        </w:rPr>
        <w:t xml:space="preserve"> You’ll have learned how to configure the </w:t>
      </w:r>
      <w:r w:rsidRPr="00082DFA">
        <w:rPr>
          <w:rStyle w:val="P-Keyword"/>
          <w:lang w:val="en-US"/>
        </w:rPr>
        <w:t>plugin-layout</w:t>
      </w:r>
      <w:r w:rsidRPr="00082DFA">
        <w:rPr>
          <w:rStyle w:val="P-RegularChar"/>
          <w:lang w:val="en-US"/>
        </w:rPr>
        <w:t xml:space="preserve">, customize </w:t>
      </w:r>
      <w:r w:rsidR="00082DFA">
        <w:rPr>
          <w:rStyle w:val="P-RegularChar"/>
          <w:lang w:val="en-US"/>
        </w:rPr>
        <w:t>your application's default theme,</w:t>
      </w:r>
      <w:r w:rsidRPr="00082DFA">
        <w:rPr>
          <w:rStyle w:val="P-RegularChar"/>
          <w:lang w:val="en-US"/>
        </w:rPr>
        <w:t xml:space="preserve"> and define global styles. You’ll also </w:t>
      </w:r>
      <w:r w:rsidR="00082DFA">
        <w:rPr>
          <w:rStyle w:val="P-RegularChar"/>
          <w:lang w:val="en-US"/>
        </w:rPr>
        <w:t>know</w:t>
      </w:r>
      <w:r w:rsidRPr="00082DFA">
        <w:rPr>
          <w:rStyle w:val="P-RegularChar"/>
          <w:lang w:val="en-US"/>
        </w:rPr>
        <w:t xml:space="preserve"> how to set</w:t>
      </w:r>
      <w:r w:rsidR="00082DFA">
        <w:rPr>
          <w:rStyle w:val="P-RegularChar"/>
          <w:lang w:val="en-US"/>
        </w:rPr>
        <w:t xml:space="preserve"> </w:t>
      </w:r>
      <w:r w:rsidRPr="00082DFA">
        <w:rPr>
          <w:rStyle w:val="P-RegularChar"/>
          <w:lang w:val="en-US"/>
        </w:rPr>
        <w:t xml:space="preserve">up support for internationalization using the </w:t>
      </w:r>
      <w:r w:rsidRPr="00082DFA">
        <w:rPr>
          <w:rStyle w:val="P-Keyword"/>
          <w:lang w:val="en-US"/>
        </w:rPr>
        <w:t>plugin-locale</w:t>
      </w:r>
      <w:r w:rsidRPr="00082DFA">
        <w:rPr>
          <w:rStyle w:val="P-RegularChar"/>
          <w:lang w:val="en-US"/>
        </w:rPr>
        <w:t>.</w:t>
      </w:r>
    </w:p>
    <w:p w14:paraId="0252528D" w14:textId="77777777" w:rsidR="00675836" w:rsidRDefault="00074C25">
      <w:pPr>
        <w:pStyle w:val="H1-Section"/>
        <w:rPr>
          <w:lang w:val="en"/>
        </w:rPr>
      </w:pPr>
      <w:r>
        <w:rPr>
          <w:lang w:val="en-GB"/>
        </w:rPr>
        <w:lastRenderedPageBreak/>
        <w:t>Technical requirements</w:t>
      </w:r>
    </w:p>
    <w:p w14:paraId="2B35A452" w14:textId="66FB2F10" w:rsidR="00675836" w:rsidRDefault="00074C25">
      <w:pPr>
        <w:pStyle w:val="P-Regular"/>
        <w:rPr>
          <w:lang w:val="en-US"/>
        </w:rPr>
      </w:pPr>
      <w:r>
        <w:rPr>
          <w:lang w:val="en-US"/>
        </w:rPr>
        <w:t>To complete this chapter exercises, you only need a computer with any OS (I recommend Ubuntu 20.04 or higher) and the software installed in chapter one (</w:t>
      </w:r>
      <w:proofErr w:type="spellStart"/>
      <w:r>
        <w:rPr>
          <w:lang w:val="en-US"/>
        </w:rPr>
        <w:t>VScode</w:t>
      </w:r>
      <w:proofErr w:type="spellEnd"/>
      <w:r>
        <w:rPr>
          <w:lang w:val="en-US"/>
        </w:rPr>
        <w:t>, Node.js</w:t>
      </w:r>
      <w:r w:rsidR="005104FC">
        <w:rPr>
          <w:lang w:val="en-US"/>
        </w:rPr>
        <w:t>,</w:t>
      </w:r>
      <w:r>
        <w:rPr>
          <w:lang w:val="en-US"/>
        </w:rPr>
        <w:t xml:space="preserve"> and yarn).</w:t>
      </w:r>
    </w:p>
    <w:p w14:paraId="43EDA101" w14:textId="77777777" w:rsidR="00675836" w:rsidRDefault="00074C25">
      <w:pPr>
        <w:pStyle w:val="P-Regular"/>
        <w:rPr>
          <w:lang w:val="en-US"/>
        </w:rPr>
      </w:pPr>
      <w:r>
        <w:rPr>
          <w:lang w:val="en-US"/>
        </w:rPr>
        <w:t xml:space="preserve">You can download the complete project on GitHub at: </w:t>
      </w:r>
    </w:p>
    <w:p w14:paraId="0E466B39" w14:textId="77777777" w:rsidR="00675836" w:rsidRDefault="00B02A33">
      <w:pPr>
        <w:pStyle w:val="P-Regular"/>
        <w:rPr>
          <w:rStyle w:val="P-URL"/>
        </w:rPr>
      </w:pPr>
      <w:hyperlink r:id="rId8" w:history="1">
        <w:r w:rsidR="00074C25">
          <w:rPr>
            <w:rStyle w:val="P-URL"/>
          </w:rPr>
          <w:t>https://github.com/PacktPublishing/Enterprise-React-Development-with-UmiJs</w:t>
        </w:r>
      </w:hyperlink>
    </w:p>
    <w:p w14:paraId="3E8C249A" w14:textId="77777777" w:rsidR="00675836" w:rsidRPr="00082DFA" w:rsidRDefault="00074C25">
      <w:pPr>
        <w:pStyle w:val="H1-Section"/>
      </w:pPr>
      <w:r w:rsidRPr="00082DFA">
        <w:t xml:space="preserve">Introduction to </w:t>
      </w:r>
      <w:r>
        <w:t>the project</w:t>
      </w:r>
      <w:r w:rsidRPr="00082DFA">
        <w:t xml:space="preserve"> and the Ant Design</w:t>
      </w:r>
    </w:p>
    <w:p w14:paraId="2164F8F2" w14:textId="192F203A" w:rsidR="00675836" w:rsidRDefault="00074C25">
      <w:pPr>
        <w:pStyle w:val="P-Regular"/>
        <w:rPr>
          <w:lang w:val="en-US"/>
        </w:rPr>
      </w:pPr>
      <w:r>
        <w:rPr>
          <w:lang w:val="en-US"/>
        </w:rPr>
        <w:t xml:space="preserve">This section will introduce you to the project we'll develop and the Ant Design </w:t>
      </w:r>
      <w:r w:rsidR="008E033D">
        <w:rPr>
          <w:lang w:val="en-US"/>
        </w:rPr>
        <w:t>React</w:t>
      </w:r>
      <w:r>
        <w:rPr>
          <w:lang w:val="en-US"/>
        </w:rPr>
        <w:t xml:space="preserve"> library. </w:t>
      </w:r>
    </w:p>
    <w:p w14:paraId="39AF1CF4" w14:textId="77777777" w:rsidR="00675836" w:rsidRDefault="00074C25">
      <w:pPr>
        <w:pStyle w:val="P-Regular"/>
        <w:rPr>
          <w:lang w:val="en-US"/>
        </w:rPr>
      </w:pPr>
      <w:r>
        <w:rPr>
          <w:lang w:val="en-US"/>
        </w:rPr>
        <w:t xml:space="preserve">To illustrate the real-world use of </w:t>
      </w:r>
      <w:proofErr w:type="spellStart"/>
      <w:r>
        <w:rPr>
          <w:lang w:val="en-US"/>
        </w:rPr>
        <w:t>UmiJS</w:t>
      </w:r>
      <w:proofErr w:type="spellEnd"/>
      <w:r>
        <w:rPr>
          <w:lang w:val="en-US"/>
        </w:rPr>
        <w:t xml:space="preserve"> and Ant Design, we’ll develop a front-end application for a CRM system.</w:t>
      </w:r>
    </w:p>
    <w:p w14:paraId="0DF68998" w14:textId="7603E4EC" w:rsidR="00675836" w:rsidRDefault="00074C25">
      <w:pPr>
        <w:pStyle w:val="P-Regular"/>
        <w:rPr>
          <w:lang w:val="en-US"/>
        </w:rPr>
      </w:pPr>
      <w:r>
        <w:rPr>
          <w:rStyle w:val="P-Keyword"/>
          <w:lang w:val="en-US"/>
        </w:rPr>
        <w:t>CRM</w:t>
      </w:r>
      <w:r>
        <w:rPr>
          <w:rStyle w:val="P-RegularChar"/>
          <w:lang w:val="en-US"/>
        </w:rPr>
        <w:t xml:space="preserve"> (</w:t>
      </w:r>
      <w:r>
        <w:rPr>
          <w:rStyle w:val="P-Keyword"/>
          <w:lang w:val="en-US"/>
        </w:rPr>
        <w:t>Customer Relationship Management</w:t>
      </w:r>
      <w:r>
        <w:rPr>
          <w:rStyle w:val="P-RegularChar"/>
          <w:lang w:val="en-US"/>
        </w:rPr>
        <w:t xml:space="preserve">) system is a business application that allows </w:t>
      </w:r>
      <w:r w:rsidR="00553C7A">
        <w:rPr>
          <w:rStyle w:val="P-RegularChar"/>
          <w:lang w:val="en-US"/>
        </w:rPr>
        <w:t xml:space="preserve">a </w:t>
      </w:r>
      <w:r>
        <w:rPr>
          <w:rStyle w:val="P-RegularChar"/>
          <w:lang w:val="en-US"/>
        </w:rPr>
        <w:t>company to approach a customer, offer a solution, and develop a relationship from various strategic contacts to sell the right solution to the customer and guarantee their satisfaction.</w:t>
      </w:r>
    </w:p>
    <w:p w14:paraId="46095499" w14:textId="77777777" w:rsidR="00675836" w:rsidRDefault="00074C25">
      <w:pPr>
        <w:pStyle w:val="P-Regular"/>
        <w:rPr>
          <w:lang w:val="en-US"/>
        </w:rPr>
      </w:pPr>
      <w:r>
        <w:rPr>
          <w:lang w:val="en-US"/>
        </w:rPr>
        <w:t>In our example, the application has three main features: dashboard with various reports, registry and track of opportunities, and registry of customers.</w:t>
      </w:r>
    </w:p>
    <w:p w14:paraId="6EFF5D40" w14:textId="77777777" w:rsidR="00675836" w:rsidRDefault="00074C25">
      <w:pPr>
        <w:pStyle w:val="P-Regular"/>
        <w:rPr>
          <w:lang w:val="en-US"/>
        </w:rPr>
      </w:pPr>
      <w:r>
        <w:rPr>
          <w:lang w:val="en-US"/>
        </w:rPr>
        <w:t>We’ll also guarantee that our application is easy to be extended and modified in the face of business requirements, has a clean code style, and supports internationalization.</w:t>
      </w:r>
    </w:p>
    <w:p w14:paraId="1AD430A3" w14:textId="0E7235FC" w:rsidR="00E97113" w:rsidRPr="00215847" w:rsidRDefault="00074C25">
      <w:pPr>
        <w:pStyle w:val="P-Regular"/>
      </w:pPr>
      <w:r>
        <w:rPr>
          <w:lang w:val="en-US"/>
        </w:rPr>
        <w:t xml:space="preserve">To build the interfaces of our front-end application, we’ll use the Ant </w:t>
      </w:r>
      <w:r w:rsidR="00553C7A">
        <w:rPr>
          <w:lang w:val="en-US"/>
        </w:rPr>
        <w:t>Design</w:t>
      </w:r>
      <w:r>
        <w:rPr>
          <w:lang w:val="en-US"/>
        </w:rPr>
        <w:t xml:space="preserve"> React</w:t>
      </w:r>
      <w:r w:rsidR="00E27235">
        <w:rPr>
          <w:lang w:val="en-US"/>
        </w:rPr>
        <w:t xml:space="preserve"> </w:t>
      </w:r>
      <w:r>
        <w:rPr>
          <w:lang w:val="en-US"/>
        </w:rPr>
        <w:t>library.</w:t>
      </w:r>
      <w:r w:rsidR="00E97113">
        <w:rPr>
          <w:lang w:val="en-US"/>
        </w:rPr>
        <w:t xml:space="preserve"> </w:t>
      </w:r>
      <w:r w:rsidR="008B3CEC" w:rsidRPr="00215847">
        <w:t>Let’s learn more about this library and the Pro Components.</w:t>
      </w:r>
    </w:p>
    <w:p w14:paraId="5DFFF2A6" w14:textId="77777777" w:rsidR="00675836" w:rsidRPr="00082DFA" w:rsidRDefault="00074C25">
      <w:pPr>
        <w:pStyle w:val="H2-Heading"/>
      </w:pPr>
      <w:r w:rsidRPr="00082DFA">
        <w:t>Introduction to Ant Design components</w:t>
      </w:r>
    </w:p>
    <w:p w14:paraId="3F0CA4F8" w14:textId="5E9B0A20" w:rsidR="00675836" w:rsidRPr="00082DFA" w:rsidRDefault="00074C25">
      <w:pPr>
        <w:pStyle w:val="P-Regular"/>
        <w:rPr>
          <w:lang w:val="en-US"/>
        </w:rPr>
      </w:pPr>
      <w:r w:rsidRPr="00082DFA">
        <w:rPr>
          <w:lang w:val="en-US"/>
        </w:rPr>
        <w:t xml:space="preserve">The </w:t>
      </w:r>
      <w:r>
        <w:rPr>
          <w:lang w:val="en-US"/>
        </w:rPr>
        <w:t xml:space="preserve">Ant </w:t>
      </w:r>
      <w:r w:rsidR="00553C7A">
        <w:rPr>
          <w:lang w:val="en-US"/>
        </w:rPr>
        <w:t>Design</w:t>
      </w:r>
      <w:r w:rsidRPr="00082DFA">
        <w:rPr>
          <w:lang w:val="en-US"/>
        </w:rPr>
        <w:t xml:space="preserve"> library is a React components library created following the design principle</w:t>
      </w:r>
      <w:r w:rsidR="004231CA">
        <w:rPr>
          <w:lang w:val="en-US"/>
        </w:rPr>
        <w:t>s</w:t>
      </w:r>
      <w:r w:rsidRPr="00082DFA">
        <w:rPr>
          <w:lang w:val="en-US"/>
        </w:rPr>
        <w:t xml:space="preserve"> of </w:t>
      </w:r>
      <w:r w:rsidR="001D6A9A">
        <w:rPr>
          <w:lang w:val="en-US"/>
        </w:rPr>
        <w:t xml:space="preserve">the </w:t>
      </w:r>
      <w:r w:rsidRPr="00082DFA">
        <w:rPr>
          <w:lang w:val="en-US"/>
        </w:rPr>
        <w:t>Ant Design system.</w:t>
      </w:r>
      <w:r w:rsidR="005F38E9">
        <w:rPr>
          <w:lang w:val="en-US"/>
        </w:rPr>
        <w:t xml:space="preserve"> The Ant Design library was written in </w:t>
      </w:r>
      <w:r w:rsidR="00CE6D68">
        <w:rPr>
          <w:lang w:val="en-US"/>
        </w:rPr>
        <w:t>T</w:t>
      </w:r>
      <w:r w:rsidR="005F38E9">
        <w:rPr>
          <w:lang w:val="en-US"/>
        </w:rPr>
        <w:t>ype</w:t>
      </w:r>
      <w:r w:rsidR="00CE6D68">
        <w:rPr>
          <w:lang w:val="en-US"/>
        </w:rPr>
        <w:t>S</w:t>
      </w:r>
      <w:r w:rsidR="005F38E9">
        <w:rPr>
          <w:lang w:val="en-US"/>
        </w:rPr>
        <w:t>cript and offers predictable static types, internationalization support</w:t>
      </w:r>
      <w:r w:rsidR="00E652BC">
        <w:rPr>
          <w:lang w:val="en-US"/>
        </w:rPr>
        <w:t>,</w:t>
      </w:r>
      <w:r w:rsidR="005F38E9">
        <w:rPr>
          <w:lang w:val="en-US"/>
        </w:rPr>
        <w:t xml:space="preserve"> and theme customization.</w:t>
      </w:r>
      <w:r w:rsidR="00355470">
        <w:rPr>
          <w:lang w:val="en-US"/>
        </w:rPr>
        <w:t xml:space="preserve"> The library is also deep</w:t>
      </w:r>
      <w:r w:rsidR="00E652BC">
        <w:rPr>
          <w:lang w:val="en-US"/>
        </w:rPr>
        <w:t>ly</w:t>
      </w:r>
      <w:r w:rsidR="00355470">
        <w:rPr>
          <w:lang w:val="en-US"/>
        </w:rPr>
        <w:t xml:space="preserve"> integrated with </w:t>
      </w:r>
      <w:proofErr w:type="spellStart"/>
      <w:r w:rsidR="00355470">
        <w:rPr>
          <w:lang w:val="en-US"/>
        </w:rPr>
        <w:t>UmiJS</w:t>
      </w:r>
      <w:proofErr w:type="spellEnd"/>
      <w:r w:rsidR="00355470">
        <w:rPr>
          <w:lang w:val="en-US"/>
        </w:rPr>
        <w:t>, so it</w:t>
      </w:r>
      <w:r w:rsidR="00E652BC">
        <w:rPr>
          <w:lang w:val="en-US"/>
        </w:rPr>
        <w:t>'</w:t>
      </w:r>
      <w:r w:rsidR="00355470">
        <w:rPr>
          <w:lang w:val="en-US"/>
        </w:rPr>
        <w:t xml:space="preserve">s easy to customize the theme and set internationalization support using it with </w:t>
      </w:r>
      <w:proofErr w:type="spellStart"/>
      <w:r w:rsidR="00355470">
        <w:rPr>
          <w:lang w:val="en-US"/>
        </w:rPr>
        <w:t>UmiJS</w:t>
      </w:r>
      <w:proofErr w:type="spellEnd"/>
      <w:r w:rsidR="00355470">
        <w:rPr>
          <w:lang w:val="en-US"/>
        </w:rPr>
        <w:t>.</w:t>
      </w:r>
      <w:r w:rsidR="005F38E9">
        <w:rPr>
          <w:lang w:val="en-US"/>
        </w:rPr>
        <w:t xml:space="preserve"> </w:t>
      </w:r>
    </w:p>
    <w:p w14:paraId="63218FB0" w14:textId="77777777" w:rsidR="00675836" w:rsidRDefault="00074C25">
      <w:pPr>
        <w:pStyle w:val="P-Regular"/>
        <w:rPr>
          <w:lang w:val="en-US"/>
        </w:rPr>
      </w:pPr>
      <w:r>
        <w:rPr>
          <w:lang w:val="en-US"/>
        </w:rPr>
        <w:lastRenderedPageBreak/>
        <w:t xml:space="preserve">You can browse the library and look for components at </w:t>
      </w:r>
      <w:r>
        <w:rPr>
          <w:rStyle w:val="P-URL"/>
          <w:lang w:val="en-US"/>
        </w:rPr>
        <w:t>https://ant.design/components/overview/</w:t>
      </w:r>
      <w:r>
        <w:rPr>
          <w:lang w:val="en-US"/>
        </w:rPr>
        <w:t xml:space="preserve">. On this documentation page, you will find detailed descriptions of every library component and use case examples followed by their respective code. </w:t>
      </w:r>
    </w:p>
    <w:p w14:paraId="19924BB9" w14:textId="77777777" w:rsidR="00675836" w:rsidRDefault="00074C25">
      <w:pPr>
        <w:pStyle w:val="P-Regular"/>
        <w:rPr>
          <w:rStyle w:val="P-RegularChar"/>
          <w:lang w:val="en-US"/>
        </w:rPr>
      </w:pPr>
      <w:r>
        <w:rPr>
          <w:lang w:val="en-US"/>
        </w:rPr>
        <w:t xml:space="preserve">We’ll also use some components from </w:t>
      </w:r>
      <w:r>
        <w:rPr>
          <w:rStyle w:val="P-Keyword"/>
          <w:lang w:val="en-US"/>
        </w:rPr>
        <w:t>Pro Components</w:t>
      </w:r>
      <w:r>
        <w:rPr>
          <w:lang w:val="en-US"/>
        </w:rPr>
        <w:t xml:space="preserve">, a set of components derived from Ant Design, to provide a high level of abstraction, making easier the task of building complex interfaces. You can look for Pro Components at </w:t>
      </w:r>
      <w:hyperlink r:id="rId9" w:history="1">
        <w:r>
          <w:rPr>
            <w:rStyle w:val="Hyperlink"/>
            <w:rFonts w:ascii="Arial" w:hAnsi="Arial"/>
            <w:shd w:val="clear" w:color="auto" w:fill="00FA00"/>
            <w:lang w:val="en-US"/>
          </w:rPr>
          <w:t>https://procomponents.ant.design/en-US/components</w:t>
        </w:r>
        <w:r>
          <w:rPr>
            <w:rStyle w:val="Hyperlink"/>
            <w:lang w:val="en-US"/>
          </w:rPr>
          <w:t>.</w:t>
        </w:r>
      </w:hyperlink>
    </w:p>
    <w:p w14:paraId="1C6FCA8E" w14:textId="29364781" w:rsidR="00675836" w:rsidRDefault="00426CAB">
      <w:pPr>
        <w:pStyle w:val="P-Regular"/>
        <w:rPr>
          <w:lang w:val="en-US"/>
        </w:rPr>
      </w:pPr>
      <w:r w:rsidRPr="00426CAB">
        <w:rPr>
          <w:lang w:val="en-US"/>
        </w:rPr>
        <w:t>In this section, you learned about the Ant Design React library and were introduced to the project we will build. Let's start building the interfaces by setting the default layout and theme.</w:t>
      </w:r>
    </w:p>
    <w:p w14:paraId="07BA74F8" w14:textId="77777777" w:rsidR="00675836" w:rsidRDefault="00074C25">
      <w:pPr>
        <w:pStyle w:val="H1-Section"/>
      </w:pPr>
      <w:r>
        <w:t>Setting up the layout and theme</w:t>
      </w:r>
    </w:p>
    <w:p w14:paraId="268A618F" w14:textId="56DEE991" w:rsidR="00675836" w:rsidRPr="00D327D3" w:rsidRDefault="00074C25">
      <w:pPr>
        <w:pStyle w:val="P-Regular"/>
        <w:rPr>
          <w:lang w:val="en-US"/>
        </w:rPr>
      </w:pPr>
      <w:r>
        <w:rPr>
          <w:lang w:val="en-US"/>
        </w:rPr>
        <w:t>In this section,</w:t>
      </w:r>
      <w:r w:rsidRPr="00082DFA">
        <w:rPr>
          <w:lang w:val="en-US"/>
        </w:rPr>
        <w:t xml:space="preserve"> </w:t>
      </w:r>
      <w:r>
        <w:rPr>
          <w:lang w:val="en-US"/>
        </w:rPr>
        <w:t>w</w:t>
      </w:r>
      <w:r w:rsidRPr="00082DFA">
        <w:rPr>
          <w:lang w:val="en-US"/>
        </w:rPr>
        <w:t>e’</w:t>
      </w:r>
      <w:r>
        <w:rPr>
          <w:lang w:val="en-US"/>
        </w:rPr>
        <w:t xml:space="preserve">ll set up a default layout using </w:t>
      </w:r>
      <w:r>
        <w:rPr>
          <w:rStyle w:val="P-Keyword"/>
          <w:lang w:val="en-US"/>
        </w:rPr>
        <w:t>plugin-layout</w:t>
      </w:r>
      <w:r>
        <w:rPr>
          <w:lang w:val="en-US"/>
        </w:rPr>
        <w:t xml:space="preserve"> and customize our application theme changing</w:t>
      </w:r>
      <w:r w:rsidRPr="00082DFA">
        <w:rPr>
          <w:lang w:val="en-US"/>
        </w:rPr>
        <w:t xml:space="preserve"> the</w:t>
      </w:r>
      <w:r>
        <w:rPr>
          <w:lang w:val="en-US"/>
        </w:rPr>
        <w:t xml:space="preserve"> default</w:t>
      </w:r>
      <w:r w:rsidRPr="00D249CC">
        <w:t xml:space="preserve"> </w:t>
      </w:r>
      <w:r w:rsidR="00D249CC" w:rsidRPr="00D249CC">
        <w:t>LESS</w:t>
      </w:r>
      <w:r>
        <w:rPr>
          <w:lang w:val="en-US"/>
        </w:rPr>
        <w:t xml:space="preserve"> variables used by </w:t>
      </w:r>
      <w:proofErr w:type="spellStart"/>
      <w:r w:rsidRPr="00215847">
        <w:rPr>
          <w:rStyle w:val="P-Code"/>
        </w:rPr>
        <w:t>Antd</w:t>
      </w:r>
      <w:proofErr w:type="spellEnd"/>
      <w:r>
        <w:rPr>
          <w:lang w:val="en-US"/>
        </w:rPr>
        <w:t>.</w:t>
      </w:r>
      <w:r w:rsidR="00D327D3">
        <w:rPr>
          <w:lang w:val="en-US"/>
        </w:rPr>
        <w:t xml:space="preserve"> </w:t>
      </w:r>
      <w:r w:rsidR="00442DDE">
        <w:rPr>
          <w:lang w:val="en-US"/>
        </w:rPr>
        <w:t>To do that, follow these steps:</w:t>
      </w:r>
    </w:p>
    <w:p w14:paraId="69893BF8" w14:textId="4E03B401" w:rsidR="00675836" w:rsidRPr="0037735B" w:rsidRDefault="00FD1F23" w:rsidP="00215847">
      <w:pPr>
        <w:pStyle w:val="L-Numbers"/>
        <w:rPr>
          <w:u w:val="single"/>
        </w:rPr>
      </w:pPr>
      <w:r>
        <w:t xml:space="preserve">We’ll use the project we created in </w:t>
      </w:r>
      <w:r w:rsidR="000B0223">
        <w:t>the previous chapter</w:t>
      </w:r>
      <w:r>
        <w:t xml:space="preserve">. </w:t>
      </w:r>
      <w:r w:rsidR="000B0223">
        <w:t>A</w:t>
      </w:r>
      <w:r w:rsidR="0037735B">
        <w:t xml:space="preserve">dd the </w:t>
      </w:r>
      <w:r w:rsidR="0037735B" w:rsidRPr="00D327D3">
        <w:rPr>
          <w:rStyle w:val="P-Keyword"/>
        </w:rPr>
        <w:t>plugin-layout</w:t>
      </w:r>
      <w:r w:rsidR="0037735B">
        <w:t xml:space="preserve"> configuration to the </w:t>
      </w:r>
      <w:proofErr w:type="spellStart"/>
      <w:r w:rsidR="0037735B">
        <w:rPr>
          <w:rStyle w:val="P-Code"/>
          <w:lang w:val="en-US"/>
        </w:rPr>
        <w:t>config.ts</w:t>
      </w:r>
      <w:proofErr w:type="spellEnd"/>
      <w:r w:rsidR="0037735B">
        <w:t xml:space="preserve"> file as </w:t>
      </w:r>
      <w:r w:rsidR="0037735B" w:rsidRPr="0037735B">
        <w:t>follows</w:t>
      </w:r>
      <w:r w:rsidR="0037735B" w:rsidRPr="0037735B">
        <w:rPr>
          <w:rStyle w:val="SC-Highlight"/>
          <w:rFonts w:asciiTheme="minorHAnsi" w:hAnsiTheme="minorHAnsi"/>
          <w:b w:val="0"/>
          <w:shd w:val="clear" w:color="auto" w:fill="auto"/>
        </w:rPr>
        <w:t>:</w:t>
      </w:r>
    </w:p>
    <w:p w14:paraId="50CE9014" w14:textId="77777777" w:rsidR="00675836" w:rsidRDefault="00074C25" w:rsidP="00215847">
      <w:pPr>
        <w:pStyle w:val="L-Source"/>
      </w:pPr>
      <w:r>
        <w:t>layout: {</w:t>
      </w:r>
    </w:p>
    <w:p w14:paraId="1F7A3A31" w14:textId="77777777" w:rsidR="00675836" w:rsidRDefault="00074C25" w:rsidP="00215847">
      <w:pPr>
        <w:pStyle w:val="L-Source"/>
      </w:pPr>
      <w:r>
        <w:t xml:space="preserve">    </w:t>
      </w:r>
      <w:proofErr w:type="spellStart"/>
      <w:r>
        <w:t>navTheme</w:t>
      </w:r>
      <w:proofErr w:type="spellEnd"/>
      <w:r>
        <w:t>: 'light',</w:t>
      </w:r>
    </w:p>
    <w:p w14:paraId="2F1724FF" w14:textId="77777777" w:rsidR="00675836" w:rsidRDefault="00074C25" w:rsidP="00215847">
      <w:pPr>
        <w:pStyle w:val="L-Source"/>
      </w:pPr>
      <w:r>
        <w:t xml:space="preserve">    layout: 'mix',</w:t>
      </w:r>
    </w:p>
    <w:p w14:paraId="25F31125" w14:textId="77777777" w:rsidR="00675836" w:rsidRDefault="00074C25" w:rsidP="00215847">
      <w:pPr>
        <w:pStyle w:val="L-Source"/>
      </w:pPr>
      <w:r>
        <w:t xml:space="preserve">    </w:t>
      </w:r>
      <w:proofErr w:type="spellStart"/>
      <w:r>
        <w:t>contentWidth</w:t>
      </w:r>
      <w:proofErr w:type="spellEnd"/>
      <w:r>
        <w:t>: 'fluid',</w:t>
      </w:r>
    </w:p>
    <w:p w14:paraId="78E58F5B" w14:textId="77777777" w:rsidR="00675836" w:rsidRDefault="00074C25" w:rsidP="00215847">
      <w:pPr>
        <w:pStyle w:val="L-Source"/>
      </w:pPr>
      <w:r>
        <w:t xml:space="preserve">    </w:t>
      </w:r>
      <w:proofErr w:type="spellStart"/>
      <w:r>
        <w:t>fixedHeader</w:t>
      </w:r>
      <w:proofErr w:type="spellEnd"/>
      <w:r>
        <w:t>: false,</w:t>
      </w:r>
    </w:p>
    <w:p w14:paraId="19B98AE0" w14:textId="77777777" w:rsidR="00675836" w:rsidRDefault="00074C25" w:rsidP="00215847">
      <w:pPr>
        <w:pStyle w:val="L-Source"/>
      </w:pPr>
      <w:r>
        <w:t xml:space="preserve">    </w:t>
      </w:r>
      <w:proofErr w:type="spellStart"/>
      <w:r>
        <w:t>fixSiderbar</w:t>
      </w:r>
      <w:proofErr w:type="spellEnd"/>
      <w:r>
        <w:t>: true,</w:t>
      </w:r>
    </w:p>
    <w:p w14:paraId="7E116DBE" w14:textId="77777777" w:rsidR="00675836" w:rsidRDefault="00074C25" w:rsidP="00215847">
      <w:pPr>
        <w:pStyle w:val="L-Source"/>
      </w:pPr>
      <w:r>
        <w:t xml:space="preserve">    </w:t>
      </w:r>
      <w:proofErr w:type="spellStart"/>
      <w:r>
        <w:t>colorWeak</w:t>
      </w:r>
      <w:proofErr w:type="spellEnd"/>
      <w:r>
        <w:t>: false,</w:t>
      </w:r>
    </w:p>
    <w:p w14:paraId="7DABFEF7" w14:textId="77777777" w:rsidR="00675836" w:rsidRDefault="00074C25" w:rsidP="00215847">
      <w:pPr>
        <w:pStyle w:val="L-Source"/>
        <w:rPr>
          <w:rStyle w:val="SC-Highlight"/>
          <w:lang w:val="en-US"/>
        </w:rPr>
      </w:pPr>
      <w:r>
        <w:t xml:space="preserve">    </w:t>
      </w:r>
      <w:r>
        <w:rPr>
          <w:rStyle w:val="SC-Highlight"/>
          <w:lang w:val="en-US"/>
        </w:rPr>
        <w:t>title: 'Umi CRM',</w:t>
      </w:r>
    </w:p>
    <w:p w14:paraId="4A614E21" w14:textId="77777777" w:rsidR="00675836" w:rsidRDefault="00074C25" w:rsidP="00215847">
      <w:pPr>
        <w:pStyle w:val="L-Source"/>
        <w:rPr>
          <w:lang w:val="pt-PT"/>
        </w:rPr>
      </w:pPr>
      <w:r>
        <w:t xml:space="preserve">    </w:t>
      </w:r>
      <w:r>
        <w:rPr>
          <w:rStyle w:val="SC-Highlight"/>
          <w:lang w:val="pt-PT"/>
        </w:rPr>
        <w:t>locale: true,</w:t>
      </w:r>
    </w:p>
    <w:p w14:paraId="11FF2055" w14:textId="77777777" w:rsidR="00675836" w:rsidRDefault="00074C25" w:rsidP="00215847">
      <w:pPr>
        <w:pStyle w:val="L-Source"/>
        <w:rPr>
          <w:lang w:val="pt-PT"/>
        </w:rPr>
      </w:pPr>
      <w:r>
        <w:rPr>
          <w:lang w:val="pt-PT"/>
        </w:rPr>
        <w:t xml:space="preserve">    pwa: false,</w:t>
      </w:r>
    </w:p>
    <w:p w14:paraId="03881647" w14:textId="77777777" w:rsidR="00675836" w:rsidRDefault="00074C25" w:rsidP="00215847">
      <w:pPr>
        <w:pStyle w:val="L-Source"/>
        <w:rPr>
          <w:rStyle w:val="SC-Highlight"/>
          <w:lang w:val="pt-PT"/>
        </w:rPr>
      </w:pPr>
      <w:r>
        <w:rPr>
          <w:lang w:val="pt-PT"/>
        </w:rPr>
        <w:lastRenderedPageBreak/>
        <w:t xml:space="preserve">    </w:t>
      </w:r>
      <w:r>
        <w:rPr>
          <w:rStyle w:val="SC-Highlight"/>
          <w:lang w:val="pt-PT"/>
        </w:rPr>
        <w:t>logo: 'https://img.icons8.com/ios-filled/50/ffffff/customer-insight.png',</w:t>
      </w:r>
    </w:p>
    <w:p w14:paraId="16CB5A84" w14:textId="77777777" w:rsidR="00675836" w:rsidRPr="00215847" w:rsidRDefault="00074C25" w:rsidP="00215847">
      <w:pPr>
        <w:pStyle w:val="L-Source"/>
        <w:rPr>
          <w:lang w:val="en-US"/>
        </w:rPr>
      </w:pPr>
      <w:r>
        <w:rPr>
          <w:lang w:val="pt-PT"/>
        </w:rPr>
        <w:t xml:space="preserve">    </w:t>
      </w:r>
      <w:proofErr w:type="spellStart"/>
      <w:r w:rsidRPr="00215847">
        <w:rPr>
          <w:lang w:val="en-US"/>
        </w:rPr>
        <w:t>iconfontUrl</w:t>
      </w:r>
      <w:proofErr w:type="spellEnd"/>
      <w:r w:rsidRPr="00215847">
        <w:rPr>
          <w:lang w:val="en-US"/>
        </w:rPr>
        <w:t>: '',</w:t>
      </w:r>
    </w:p>
    <w:p w14:paraId="125C40B0" w14:textId="7F1D6FF6" w:rsidR="00675836" w:rsidRPr="00A02CE1" w:rsidRDefault="00074C25" w:rsidP="00215847">
      <w:pPr>
        <w:pStyle w:val="L-Source"/>
      </w:pPr>
      <w:r>
        <w:t>},</w:t>
      </w:r>
    </w:p>
    <w:p w14:paraId="7F29C76E" w14:textId="77777777" w:rsidR="00A02CE1" w:rsidRPr="00A02CE1" w:rsidRDefault="00A02CE1" w:rsidP="00215847">
      <w:pPr>
        <w:pStyle w:val="L-Regular"/>
        <w:rPr>
          <w:u w:val="single"/>
        </w:rPr>
      </w:pPr>
      <w:r w:rsidRPr="00A02CE1">
        <w:t xml:space="preserve">This configuration adds a page header and a menu for all pages, defines the application name and logo, and enables the </w:t>
      </w:r>
      <w:r w:rsidRPr="00A02CE1">
        <w:rPr>
          <w:rStyle w:val="P-Keyword"/>
          <w:lang w:val="en-US"/>
        </w:rPr>
        <w:t>plugin-locale</w:t>
      </w:r>
      <w:r w:rsidRPr="00A02CE1">
        <w:t xml:space="preserve"> in layout components. </w:t>
      </w:r>
    </w:p>
    <w:p w14:paraId="141EC3FA" w14:textId="00D4B137" w:rsidR="00A02CE1" w:rsidRDefault="00A02CE1" w:rsidP="00215847">
      <w:pPr>
        <w:pStyle w:val="L-Regular"/>
        <w:rPr>
          <w:rStyle w:val="P-RegularChar"/>
          <w:lang w:val="en-US"/>
        </w:rPr>
      </w:pPr>
      <w:r w:rsidRPr="00A02CE1">
        <w:t xml:space="preserve">You can also change the layout as you need. For example, you can set the menu to appear in the header instead of a side menu, changing the </w:t>
      </w:r>
      <w:r w:rsidRPr="00A02CE1">
        <w:rPr>
          <w:rStyle w:val="P-Code"/>
          <w:lang w:val="en-US"/>
        </w:rPr>
        <w:t>layout</w:t>
      </w:r>
      <w:r w:rsidRPr="00A02CE1">
        <w:t xml:space="preserve"> property to </w:t>
      </w:r>
      <w:r w:rsidRPr="00A02CE1">
        <w:rPr>
          <w:rStyle w:val="P-Code"/>
          <w:lang w:val="en-US"/>
        </w:rPr>
        <w:t>top</w:t>
      </w:r>
      <w:r w:rsidRPr="00A02CE1">
        <w:t>.</w:t>
      </w:r>
    </w:p>
    <w:p w14:paraId="0D80BC25" w14:textId="56290D35" w:rsidR="00675836" w:rsidRPr="00A02CE1" w:rsidRDefault="00074C25" w:rsidP="00215847">
      <w:pPr>
        <w:pStyle w:val="L-Numbers"/>
        <w:rPr>
          <w:rStyle w:val="P-RegularChar"/>
          <w:u w:val="single"/>
          <w:lang w:val="en-US"/>
        </w:rPr>
      </w:pPr>
      <w:r>
        <w:rPr>
          <w:rStyle w:val="P-RegularChar"/>
          <w:lang w:val="en-US"/>
        </w:rPr>
        <w:t xml:space="preserve">Let’s also change the primary color </w:t>
      </w:r>
      <w:r w:rsidR="00A02CE1">
        <w:rPr>
          <w:rStyle w:val="P-RegularChar"/>
          <w:lang w:val="en-US"/>
        </w:rPr>
        <w:t>that all</w:t>
      </w:r>
      <w:r>
        <w:rPr>
          <w:rStyle w:val="P-RegularChar"/>
          <w:lang w:val="en-US"/>
        </w:rPr>
        <w:t xml:space="preserve"> interfaces and components use. Add this configuration to the </w:t>
      </w:r>
      <w:proofErr w:type="spellStart"/>
      <w:r>
        <w:rPr>
          <w:rStyle w:val="P-Code"/>
          <w:lang w:val="en-US"/>
        </w:rPr>
        <w:t>config.ts</w:t>
      </w:r>
      <w:proofErr w:type="spellEnd"/>
      <w:r>
        <w:rPr>
          <w:rStyle w:val="P-RegularChar"/>
          <w:lang w:val="en-US"/>
        </w:rPr>
        <w:t xml:space="preserve"> file:</w:t>
      </w:r>
    </w:p>
    <w:p w14:paraId="1EBE9303"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theme: {</w:t>
      </w:r>
    </w:p>
    <w:p w14:paraId="101A9D14" w14:textId="05F7B4A4" w:rsidR="00675836" w:rsidRPr="00215847" w:rsidRDefault="00341DBB" w:rsidP="00215847">
      <w:pPr>
        <w:pStyle w:val="L-Source"/>
        <w:rPr>
          <w:rStyle w:val="SC-Highlight"/>
        </w:rPr>
      </w:pPr>
      <w:r w:rsidRPr="00215847">
        <w:t xml:space="preserve">    </w:t>
      </w:r>
      <w:r w:rsidR="00074C25" w:rsidRPr="00215847">
        <w:rPr>
          <w:rStyle w:val="SC-Highlight"/>
        </w:rPr>
        <w:t>'</w:t>
      </w:r>
      <w:proofErr w:type="gramStart"/>
      <w:r w:rsidR="00074C25" w:rsidRPr="00215847">
        <w:rPr>
          <w:rStyle w:val="SC-Highlight"/>
        </w:rPr>
        <w:t>primary</w:t>
      </w:r>
      <w:proofErr w:type="gramEnd"/>
      <w:r w:rsidR="00074C25" w:rsidRPr="00215847">
        <w:rPr>
          <w:rStyle w:val="SC-Highlight"/>
        </w:rPr>
        <w:t>-color': '#1895bb',</w:t>
      </w:r>
    </w:p>
    <w:p w14:paraId="6808CA93"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w:t>
      </w:r>
    </w:p>
    <w:p w14:paraId="34506017" w14:textId="398ACF9D" w:rsidR="00675836" w:rsidRDefault="00074C25" w:rsidP="00215847">
      <w:pPr>
        <w:pStyle w:val="L-Regular"/>
        <w:rPr>
          <w:rStyle w:val="P-RegularChar"/>
          <w:lang w:val="en-US"/>
        </w:rPr>
      </w:pPr>
      <w:r>
        <w:rPr>
          <w:rStyle w:val="P-RegularChar"/>
          <w:lang w:val="en-US"/>
        </w:rPr>
        <w:t>The theme configuration changes the default values of</w:t>
      </w:r>
      <w:r w:rsidRPr="00766F6A">
        <w:t xml:space="preserve"> </w:t>
      </w:r>
      <w:r w:rsidR="00766F6A" w:rsidRPr="00766F6A">
        <w:t>LESS</w:t>
      </w:r>
      <w:r>
        <w:rPr>
          <w:rStyle w:val="P-RegularChar"/>
          <w:lang w:val="en-US"/>
        </w:rPr>
        <w:t xml:space="preserve"> variables used by Ant Design components. </w:t>
      </w:r>
    </w:p>
    <w:p w14:paraId="0A832169" w14:textId="77777777" w:rsidR="00675836" w:rsidRPr="00215847" w:rsidRDefault="00074C25" w:rsidP="00442DDE">
      <w:pPr>
        <w:pStyle w:val="P-CalloutHeading"/>
      </w:pPr>
      <w:r w:rsidRPr="00215847">
        <w:t>Important Information</w:t>
      </w:r>
    </w:p>
    <w:p w14:paraId="63A55E75" w14:textId="5CA85472" w:rsidR="00675836" w:rsidRDefault="00074C25">
      <w:pPr>
        <w:pStyle w:val="P-Callout"/>
        <w:rPr>
          <w:rStyle w:val="P-RegularChar"/>
          <w:lang w:val="en-US"/>
        </w:rPr>
      </w:pPr>
      <w:r>
        <w:rPr>
          <w:rStyle w:val="P-RegularChar"/>
          <w:lang w:val="en-US"/>
        </w:rPr>
        <w:t xml:space="preserve">You can find all the default </w:t>
      </w:r>
      <w:r w:rsidR="00C001E9" w:rsidRPr="00C001E9">
        <w:t>LESS</w:t>
      </w:r>
      <w:r>
        <w:rPr>
          <w:rStyle w:val="P-RegularChar"/>
          <w:lang w:val="en-US"/>
        </w:rPr>
        <w:t xml:space="preserve"> variables at: </w:t>
      </w:r>
      <w:r>
        <w:rPr>
          <w:rStyle w:val="P-URL"/>
          <w:lang w:val="en-US"/>
        </w:rPr>
        <w:t>https://github.com/ant-design/ant-design/blob/master/components/style/themes/default.less</w:t>
      </w:r>
      <w:r>
        <w:rPr>
          <w:rStyle w:val="P-RegularChar"/>
          <w:lang w:val="en-US"/>
        </w:rPr>
        <w:t xml:space="preserve"> </w:t>
      </w:r>
    </w:p>
    <w:p w14:paraId="5A2599E0" w14:textId="77777777" w:rsidR="00675836" w:rsidRDefault="00074C25" w:rsidP="00215847">
      <w:pPr>
        <w:pStyle w:val="L-Numbers"/>
      </w:pPr>
      <w:r>
        <w:t xml:space="preserve">Next, we need to add some configurations for </w:t>
      </w:r>
      <w:r>
        <w:rPr>
          <w:rStyle w:val="P-Keyword"/>
          <w:lang w:val="en-US"/>
        </w:rPr>
        <w:t>plugin-layout</w:t>
      </w:r>
      <w:r>
        <w:t xml:space="preserve"> in the </w:t>
      </w:r>
      <w:proofErr w:type="spellStart"/>
      <w:r>
        <w:rPr>
          <w:rStyle w:val="P-Code"/>
          <w:lang w:val="en-US"/>
        </w:rPr>
        <w:t>app.tsx</w:t>
      </w:r>
      <w:proofErr w:type="spellEnd"/>
      <w:r>
        <w:t xml:space="preserve"> file. Add the following to the </w:t>
      </w:r>
      <w:proofErr w:type="spellStart"/>
      <w:r>
        <w:rPr>
          <w:rStyle w:val="P-Code"/>
          <w:lang w:val="en-US"/>
        </w:rPr>
        <w:t>app.tsx</w:t>
      </w:r>
      <w:proofErr w:type="spellEnd"/>
      <w:r>
        <w:t xml:space="preserve"> file:</w:t>
      </w:r>
    </w:p>
    <w:p w14:paraId="6F8D0B60" w14:textId="77777777" w:rsidR="00675836" w:rsidRDefault="00074C25" w:rsidP="00215847">
      <w:pPr>
        <w:pStyle w:val="L-Source"/>
        <w:rPr>
          <w:rStyle w:val="SC-Highlight"/>
          <w:rFonts w:cstheme="minorBidi"/>
          <w:szCs w:val="22"/>
          <w:lang w:val="en-US"/>
        </w:rPr>
      </w:pPr>
      <w:r>
        <w:rPr>
          <w:rStyle w:val="SC-Highlight"/>
          <w:lang w:val="en-US"/>
        </w:rPr>
        <w:t xml:space="preserve">import routes from </w:t>
      </w:r>
      <w:proofErr w:type="gramStart"/>
      <w:r>
        <w:rPr>
          <w:rStyle w:val="SC-Highlight"/>
          <w:lang w:val="en-US"/>
        </w:rPr>
        <w:t>'..</w:t>
      </w:r>
      <w:proofErr w:type="gramEnd"/>
      <w:r>
        <w:rPr>
          <w:rStyle w:val="SC-Highlight"/>
          <w:lang w:val="en-US"/>
        </w:rPr>
        <w:t>/config/routes';</w:t>
      </w:r>
    </w:p>
    <w:p w14:paraId="10FA5C63" w14:textId="77777777" w:rsidR="00675836" w:rsidRDefault="00074C25" w:rsidP="00215847">
      <w:pPr>
        <w:pStyle w:val="L-Source"/>
      </w:pPr>
      <w:r>
        <w:t xml:space="preserve">import </w:t>
      </w:r>
      <w:proofErr w:type="gramStart"/>
      <w:r>
        <w:t xml:space="preserve">{ </w:t>
      </w:r>
      <w:proofErr w:type="spellStart"/>
      <w:r>
        <w:t>RunTimeLayoutConfig</w:t>
      </w:r>
      <w:proofErr w:type="spellEnd"/>
      <w:proofErr w:type="gramEnd"/>
      <w:r>
        <w:t xml:space="preserve"> } from '</w:t>
      </w:r>
      <w:proofErr w:type="spellStart"/>
      <w:r>
        <w:t>umi</w:t>
      </w:r>
      <w:proofErr w:type="spellEnd"/>
      <w:r>
        <w:t>';</w:t>
      </w:r>
    </w:p>
    <w:p w14:paraId="6FB6F4D7" w14:textId="77777777" w:rsidR="00675836" w:rsidRDefault="00675836" w:rsidP="00215847">
      <w:pPr>
        <w:pStyle w:val="L-Source"/>
      </w:pPr>
    </w:p>
    <w:p w14:paraId="58DBC2C2" w14:textId="77777777" w:rsidR="00675836" w:rsidRDefault="00074C25" w:rsidP="00215847">
      <w:pPr>
        <w:pStyle w:val="L-Source"/>
      </w:pPr>
      <w:r>
        <w:lastRenderedPageBreak/>
        <w:t xml:space="preserve">export const layout: </w:t>
      </w:r>
      <w:proofErr w:type="spellStart"/>
      <w:r>
        <w:t>RunTimeLayoutConfig</w:t>
      </w:r>
      <w:proofErr w:type="spellEnd"/>
      <w:r>
        <w:t xml:space="preserve"> = () =&gt; {</w:t>
      </w:r>
    </w:p>
    <w:p w14:paraId="01CB60A0" w14:textId="77777777" w:rsidR="00675836" w:rsidRDefault="00074C25" w:rsidP="00215847">
      <w:pPr>
        <w:pStyle w:val="L-Source"/>
      </w:pPr>
      <w:r>
        <w:t xml:space="preserve">  return {</w:t>
      </w:r>
    </w:p>
    <w:p w14:paraId="72468CEC" w14:textId="77777777" w:rsidR="00675836" w:rsidRDefault="00074C25" w:rsidP="00215847">
      <w:pPr>
        <w:pStyle w:val="L-Source"/>
      </w:pPr>
      <w:r>
        <w:t xml:space="preserve">    </w:t>
      </w:r>
      <w:r>
        <w:rPr>
          <w:rStyle w:val="SC-Highlight"/>
          <w:lang w:val="en-US"/>
        </w:rPr>
        <w:t>routes,</w:t>
      </w:r>
    </w:p>
    <w:p w14:paraId="17993FC9" w14:textId="77777777" w:rsidR="00675836" w:rsidRDefault="00074C25" w:rsidP="00215847">
      <w:pPr>
        <w:pStyle w:val="L-Source"/>
      </w:pPr>
      <w:r>
        <w:t xml:space="preserve">    </w:t>
      </w:r>
      <w:proofErr w:type="spellStart"/>
      <w:r>
        <w:t>rightContentRender</w:t>
      </w:r>
      <w:proofErr w:type="spellEnd"/>
      <w:r>
        <w:t>: () =&gt; &lt;&gt;&lt;/&gt;,</w:t>
      </w:r>
    </w:p>
    <w:p w14:paraId="6D30CAC6" w14:textId="77777777" w:rsidR="00675836" w:rsidRDefault="00074C25" w:rsidP="00215847">
      <w:pPr>
        <w:pStyle w:val="L-Source"/>
      </w:pPr>
      <w:r>
        <w:t xml:space="preserve">    </w:t>
      </w:r>
      <w:proofErr w:type="spellStart"/>
      <w:r>
        <w:t>onPageChange</w:t>
      </w:r>
      <w:proofErr w:type="spellEnd"/>
      <w:r>
        <w:t>: () =&gt; {},</w:t>
      </w:r>
    </w:p>
    <w:p w14:paraId="03DFF616" w14:textId="77777777" w:rsidR="00675836" w:rsidRDefault="00074C25" w:rsidP="00215847">
      <w:pPr>
        <w:pStyle w:val="L-Source"/>
      </w:pPr>
      <w:r>
        <w:t xml:space="preserve">  };</w:t>
      </w:r>
    </w:p>
    <w:p w14:paraId="41F049B0" w14:textId="77777777" w:rsidR="00675836" w:rsidRDefault="00074C25" w:rsidP="00215847">
      <w:pPr>
        <w:pStyle w:val="L-Source"/>
      </w:pPr>
      <w:r>
        <w:t>};</w:t>
      </w:r>
    </w:p>
    <w:p w14:paraId="3A47B869" w14:textId="3EDD8E9D" w:rsidR="00675836" w:rsidRDefault="00074C25" w:rsidP="00215847">
      <w:pPr>
        <w:pStyle w:val="L-Regular"/>
      </w:pPr>
      <w:r>
        <w:t xml:space="preserve">With this configuration, we set </w:t>
      </w:r>
      <w:r w:rsidR="0007210A">
        <w:t xml:space="preserve">the </w:t>
      </w:r>
      <w:r>
        <w:t xml:space="preserve">routes the plugin </w:t>
      </w:r>
      <w:r w:rsidR="000B0223">
        <w:t xml:space="preserve">that </w:t>
      </w:r>
      <w:r>
        <w:t xml:space="preserve">will build </w:t>
      </w:r>
      <w:r w:rsidR="003A649C">
        <w:t xml:space="preserve">on </w:t>
      </w:r>
      <w:r>
        <w:t>the side menu.</w:t>
      </w:r>
    </w:p>
    <w:p w14:paraId="6C7A54F5" w14:textId="54B4E052" w:rsidR="00675836" w:rsidRDefault="00074C25" w:rsidP="00215847">
      <w:pPr>
        <w:pStyle w:val="L-Numbers"/>
      </w:pPr>
      <w:r>
        <w:t>To display menu items correctly in the side menu, adjust the route configuration as follows:</w:t>
      </w:r>
    </w:p>
    <w:p w14:paraId="2C1A196A" w14:textId="77777777" w:rsidR="00675836" w:rsidRDefault="00074C25">
      <w:pPr>
        <w:pStyle w:val="SC-Heading"/>
        <w:rPr>
          <w:lang w:val="en-US"/>
        </w:rPr>
      </w:pPr>
      <w:proofErr w:type="spellStart"/>
      <w:r>
        <w:rPr>
          <w:lang w:val="en-US"/>
        </w:rPr>
        <w:t>routes.ts</w:t>
      </w:r>
      <w:proofErr w:type="spellEnd"/>
    </w:p>
    <w:p w14:paraId="004DCC42" w14:textId="77777777" w:rsidR="00675836" w:rsidRDefault="00074C25" w:rsidP="00215847">
      <w:pPr>
        <w:pStyle w:val="L-Source"/>
      </w:pPr>
      <w:r>
        <w:t>export default [</w:t>
      </w:r>
    </w:p>
    <w:p w14:paraId="43A19DCC" w14:textId="77777777" w:rsidR="00675836" w:rsidRDefault="00074C25" w:rsidP="00215847">
      <w:pPr>
        <w:pStyle w:val="L-Source"/>
      </w:pPr>
      <w:r>
        <w:t xml:space="preserve">  {</w:t>
      </w:r>
    </w:p>
    <w:p w14:paraId="2A2F8031" w14:textId="77777777" w:rsidR="00675836" w:rsidRDefault="00074C25" w:rsidP="00215847">
      <w:pPr>
        <w:pStyle w:val="L-Source"/>
      </w:pPr>
      <w:r>
        <w:t xml:space="preserve">    path: '/login',</w:t>
      </w:r>
    </w:p>
    <w:p w14:paraId="7B559AEF" w14:textId="77777777" w:rsidR="00675836" w:rsidRDefault="00074C25" w:rsidP="00215847">
      <w:pPr>
        <w:pStyle w:val="L-Source"/>
      </w:pPr>
      <w:r>
        <w:t xml:space="preserve">    component: '@/pages/Login',</w:t>
      </w:r>
    </w:p>
    <w:p w14:paraId="1E25B970" w14:textId="77777777" w:rsidR="00675836" w:rsidRDefault="00074C25" w:rsidP="00215847">
      <w:pPr>
        <w:pStyle w:val="L-Source"/>
      </w:pPr>
      <w:r>
        <w:t xml:space="preserve">    </w:t>
      </w:r>
      <w:r>
        <w:rPr>
          <w:rStyle w:val="SC-Highlight"/>
          <w:lang w:val="en-US"/>
        </w:rPr>
        <w:t>layout: false,</w:t>
      </w:r>
    </w:p>
    <w:p w14:paraId="2847C5D8" w14:textId="77777777" w:rsidR="00675836" w:rsidRDefault="00074C25" w:rsidP="00215847">
      <w:pPr>
        <w:pStyle w:val="L-Source"/>
      </w:pPr>
      <w:r>
        <w:t xml:space="preserve">  },</w:t>
      </w:r>
    </w:p>
    <w:p w14:paraId="647DC63C" w14:textId="77777777" w:rsidR="00675836" w:rsidRDefault="00074C25" w:rsidP="00215847">
      <w:pPr>
        <w:pStyle w:val="L-Source"/>
      </w:pPr>
      <w:r>
        <w:t xml:space="preserve">  {</w:t>
      </w:r>
    </w:p>
    <w:p w14:paraId="482AD2AC" w14:textId="77777777" w:rsidR="00675836" w:rsidRDefault="00074C25" w:rsidP="00215847">
      <w:pPr>
        <w:pStyle w:val="L-Source"/>
      </w:pPr>
      <w:r>
        <w:t xml:space="preserve">    path: '/',</w:t>
      </w:r>
    </w:p>
    <w:p w14:paraId="2DE0F963" w14:textId="77777777" w:rsidR="00675836" w:rsidRDefault="00074C25" w:rsidP="00215847">
      <w:pPr>
        <w:pStyle w:val="L-Source"/>
      </w:pPr>
      <w:r>
        <w:t xml:space="preserve">    </w:t>
      </w:r>
      <w:r>
        <w:rPr>
          <w:rStyle w:val="SC-Highlight"/>
          <w:lang w:val="en-US"/>
        </w:rPr>
        <w:t>name: 'home',</w:t>
      </w:r>
    </w:p>
    <w:p w14:paraId="2ACC09D5" w14:textId="77777777" w:rsidR="00675836" w:rsidRDefault="00074C25" w:rsidP="00215847">
      <w:pPr>
        <w:pStyle w:val="L-Source"/>
      </w:pPr>
      <w:r>
        <w:t xml:space="preserve">    </w:t>
      </w:r>
      <w:r>
        <w:rPr>
          <w:rStyle w:val="SC-Highlight"/>
          <w:lang w:val="en-US"/>
        </w:rPr>
        <w:t>icon: 'home',</w:t>
      </w:r>
    </w:p>
    <w:p w14:paraId="70A1F310" w14:textId="77777777" w:rsidR="00675836" w:rsidRDefault="00074C25" w:rsidP="00215847">
      <w:pPr>
        <w:pStyle w:val="L-Source"/>
      </w:pPr>
      <w:r>
        <w:t xml:space="preserve">    component: '@/pages/Home',</w:t>
      </w:r>
    </w:p>
    <w:p w14:paraId="0FF69FFB" w14:textId="77777777" w:rsidR="00675836" w:rsidRDefault="00074C25" w:rsidP="00215847">
      <w:pPr>
        <w:pStyle w:val="L-Source"/>
      </w:pPr>
      <w:r>
        <w:t xml:space="preserve">  },</w:t>
      </w:r>
    </w:p>
    <w:p w14:paraId="14A80F52" w14:textId="3A0E87FA" w:rsidR="00925D7E" w:rsidRDefault="00074C25" w:rsidP="00215847">
      <w:pPr>
        <w:pStyle w:val="L-Source"/>
      </w:pPr>
      <w:r>
        <w:t>];</w:t>
      </w:r>
    </w:p>
    <w:p w14:paraId="5439F1DB" w14:textId="77777777" w:rsidR="009D2BD7" w:rsidRPr="00215847" w:rsidRDefault="00925D7E" w:rsidP="009D2BD7">
      <w:pPr>
        <w:pStyle w:val="P-Regular"/>
      </w:pPr>
      <w:r w:rsidRPr="00215847">
        <w:lastRenderedPageBreak/>
        <w:t xml:space="preserve">We defined the routes to the login page and the home page. The property </w:t>
      </w:r>
      <w:r w:rsidRPr="00215847">
        <w:rPr>
          <w:rStyle w:val="P-Code"/>
        </w:rPr>
        <w:t>layout: false</w:t>
      </w:r>
      <w:r w:rsidRPr="00215847">
        <w:t xml:space="preserve"> will make the default layout </w:t>
      </w:r>
      <w:proofErr w:type="gramStart"/>
      <w:r w:rsidRPr="00215847">
        <w:t>not appear</w:t>
      </w:r>
      <w:proofErr w:type="gramEnd"/>
      <w:r w:rsidRPr="00215847">
        <w:t xml:space="preserve"> on the login page. The properties </w:t>
      </w:r>
      <w:r w:rsidRPr="00215847">
        <w:rPr>
          <w:rStyle w:val="P-Code"/>
        </w:rPr>
        <w:t>name</w:t>
      </w:r>
      <w:r w:rsidRPr="00215847">
        <w:t xml:space="preserve"> and </w:t>
      </w:r>
      <w:r w:rsidRPr="00215847">
        <w:rPr>
          <w:rStyle w:val="P-Code"/>
        </w:rPr>
        <w:t>icon</w:t>
      </w:r>
      <w:r w:rsidRPr="00215847">
        <w:t xml:space="preserve"> define how the </w:t>
      </w:r>
      <w:proofErr w:type="gramStart"/>
      <w:r w:rsidRPr="00215847">
        <w:rPr>
          <w:rStyle w:val="P-Code"/>
        </w:rPr>
        <w:t>Home</w:t>
      </w:r>
      <w:proofErr w:type="gramEnd"/>
      <w:r w:rsidRPr="00215847">
        <w:t xml:space="preserve"> page will appear on the side menu. </w:t>
      </w:r>
    </w:p>
    <w:p w14:paraId="32613FE9" w14:textId="09ECC58A" w:rsidR="00675836" w:rsidRDefault="00074C25" w:rsidP="00925D7E">
      <w:pPr>
        <w:pStyle w:val="P-Regular"/>
        <w:rPr>
          <w:rStyle w:val="P-RegularChar"/>
          <w:lang w:val="en-US"/>
        </w:rPr>
      </w:pPr>
      <w:r>
        <w:rPr>
          <w:rStyle w:val="P-RegularChar"/>
          <w:lang w:val="en-US"/>
        </w:rPr>
        <w:t>Ant Design provides the icon, and you can look for</w:t>
      </w:r>
      <w:r w:rsidRPr="00082DFA">
        <w:rPr>
          <w:rStyle w:val="P-RegularChar"/>
          <w:lang w:val="en-US"/>
        </w:rPr>
        <w:t xml:space="preserve"> other</w:t>
      </w:r>
      <w:r>
        <w:rPr>
          <w:rStyle w:val="P-RegularChar"/>
          <w:lang w:val="en-US"/>
        </w:rPr>
        <w:t xml:space="preserve"> icons at </w:t>
      </w:r>
      <w:r>
        <w:rPr>
          <w:rStyle w:val="P-URL"/>
          <w:lang w:val="en-US"/>
        </w:rPr>
        <w:t>https://ant.design/components/icon/</w:t>
      </w:r>
      <w:r>
        <w:rPr>
          <w:rStyle w:val="P-RegularChar"/>
          <w:lang w:val="en-US"/>
        </w:rPr>
        <w:t>.</w:t>
      </w:r>
    </w:p>
    <w:p w14:paraId="57DDA349" w14:textId="77777777" w:rsidR="00675836" w:rsidRDefault="00074C25">
      <w:pPr>
        <w:pStyle w:val="P-Regular"/>
        <w:rPr>
          <w:lang w:val="en-US"/>
        </w:rPr>
      </w:pPr>
      <w:r>
        <w:rPr>
          <w:lang w:val="en-US"/>
        </w:rPr>
        <w:t>Now let’s finish our default layout by adding a quick menu, a language selector, and changing its style to use our primary color.</w:t>
      </w:r>
    </w:p>
    <w:p w14:paraId="6CCE18F5" w14:textId="77777777" w:rsidR="00675836" w:rsidRDefault="00074C25">
      <w:pPr>
        <w:pStyle w:val="H2-Heading"/>
      </w:pPr>
      <w:r>
        <w:t>Adding right side content to the layout header</w:t>
      </w:r>
    </w:p>
    <w:p w14:paraId="39A06F5B" w14:textId="2BB5F7A2" w:rsidR="00675836" w:rsidRDefault="00074C25">
      <w:pPr>
        <w:pStyle w:val="P-Regular"/>
        <w:rPr>
          <w:lang w:val="en-US"/>
        </w:rPr>
      </w:pPr>
      <w:r>
        <w:rPr>
          <w:lang w:val="en-US"/>
        </w:rPr>
        <w:t xml:space="preserve">First, let’s create two new components: the </w:t>
      </w:r>
      <w:proofErr w:type="spellStart"/>
      <w:r>
        <w:rPr>
          <w:rStyle w:val="P-Code"/>
          <w:lang w:val="en-US"/>
        </w:rPr>
        <w:t>HeaderMenu</w:t>
      </w:r>
      <w:proofErr w:type="spellEnd"/>
      <w:r>
        <w:rPr>
          <w:lang w:val="en-US"/>
        </w:rPr>
        <w:t>, which will contain the user</w:t>
      </w:r>
      <w:r w:rsidR="0007210A">
        <w:rPr>
          <w:lang w:val="en-US"/>
        </w:rPr>
        <w:t>’s</w:t>
      </w:r>
      <w:r>
        <w:rPr>
          <w:lang w:val="en-US"/>
        </w:rPr>
        <w:t xml:space="preserve"> avatar, </w:t>
      </w:r>
      <w:r w:rsidR="0007210A">
        <w:rPr>
          <w:lang w:val="en-US"/>
        </w:rPr>
        <w:t>user</w:t>
      </w:r>
      <w:r w:rsidR="00B91440">
        <w:rPr>
          <w:lang w:val="en-US"/>
        </w:rPr>
        <w:t>’s</w:t>
      </w:r>
      <w:r w:rsidR="0029733C">
        <w:rPr>
          <w:lang w:val="en-US"/>
        </w:rPr>
        <w:t xml:space="preserve"> </w:t>
      </w:r>
      <w:r w:rsidR="0007210A">
        <w:rPr>
          <w:lang w:val="en-US"/>
        </w:rPr>
        <w:t>name</w:t>
      </w:r>
      <w:r>
        <w:rPr>
          <w:lang w:val="en-US"/>
        </w:rPr>
        <w:t xml:space="preserve">, </w:t>
      </w:r>
      <w:r w:rsidR="002C0A37">
        <w:rPr>
          <w:lang w:val="en-US"/>
        </w:rPr>
        <w:t xml:space="preserve">and </w:t>
      </w:r>
      <w:r>
        <w:rPr>
          <w:lang w:val="en-US"/>
        </w:rPr>
        <w:t>the logout menu item</w:t>
      </w:r>
      <w:r w:rsidR="002C0A37">
        <w:rPr>
          <w:lang w:val="en-US"/>
        </w:rPr>
        <w:t>;</w:t>
      </w:r>
      <w:r>
        <w:rPr>
          <w:lang w:val="en-US"/>
        </w:rPr>
        <w:t xml:space="preserve"> and the </w:t>
      </w:r>
      <w:proofErr w:type="spellStart"/>
      <w:r>
        <w:rPr>
          <w:rStyle w:val="P-Code"/>
          <w:lang w:val="en-US"/>
        </w:rPr>
        <w:t>HeaderOptions</w:t>
      </w:r>
      <w:proofErr w:type="spellEnd"/>
      <w:r>
        <w:rPr>
          <w:lang w:val="en-US"/>
        </w:rPr>
        <w:t xml:space="preserve"> component, which will include the </w:t>
      </w:r>
      <w:proofErr w:type="spellStart"/>
      <w:r>
        <w:rPr>
          <w:rStyle w:val="P-Code"/>
          <w:lang w:val="en-US"/>
        </w:rPr>
        <w:t>HeaderMenu</w:t>
      </w:r>
      <w:proofErr w:type="spellEnd"/>
      <w:r>
        <w:rPr>
          <w:lang w:val="en-US"/>
        </w:rPr>
        <w:t xml:space="preserve"> and the </w:t>
      </w:r>
      <w:proofErr w:type="spellStart"/>
      <w:r>
        <w:rPr>
          <w:rStyle w:val="P-Code"/>
          <w:lang w:val="en-US"/>
        </w:rPr>
        <w:t>SelectLang</w:t>
      </w:r>
      <w:proofErr w:type="spellEnd"/>
      <w:r>
        <w:rPr>
          <w:lang w:val="en-US"/>
        </w:rPr>
        <w:t xml:space="preserve"> components. The </w:t>
      </w:r>
      <w:proofErr w:type="spellStart"/>
      <w:r>
        <w:rPr>
          <w:rStyle w:val="P-Code"/>
          <w:lang w:val="en-US"/>
        </w:rPr>
        <w:t>SelectLang</w:t>
      </w:r>
      <w:proofErr w:type="spellEnd"/>
      <w:r>
        <w:rPr>
          <w:lang w:val="en-US"/>
        </w:rPr>
        <w:t xml:space="preserve"> is a component provided by </w:t>
      </w:r>
      <w:proofErr w:type="spellStart"/>
      <w:r>
        <w:rPr>
          <w:lang w:val="en-US"/>
        </w:rPr>
        <w:t>UmiJS</w:t>
      </w:r>
      <w:proofErr w:type="spellEnd"/>
      <w:r>
        <w:rPr>
          <w:lang w:val="en-US"/>
        </w:rPr>
        <w:t xml:space="preserve"> to change between languages supported by the application through the </w:t>
      </w:r>
      <w:r>
        <w:rPr>
          <w:rStyle w:val="P-Keyword"/>
          <w:lang w:val="en-US"/>
        </w:rPr>
        <w:t>plugin-locale</w:t>
      </w:r>
      <w:r>
        <w:rPr>
          <w:lang w:val="en-US"/>
        </w:rPr>
        <w:t>.</w:t>
      </w:r>
    </w:p>
    <w:p w14:paraId="5ADCD5BE" w14:textId="77777777" w:rsidR="00675836" w:rsidRDefault="00074C25">
      <w:pPr>
        <w:pStyle w:val="P-Regular"/>
        <w:rPr>
          <w:lang w:val="en-US"/>
        </w:rPr>
      </w:pPr>
      <w:r>
        <w:rPr>
          <w:lang w:val="en-US"/>
        </w:rPr>
        <w:t xml:space="preserve">Follow these steps to create the </w:t>
      </w:r>
      <w:proofErr w:type="spellStart"/>
      <w:r>
        <w:rPr>
          <w:rStyle w:val="P-Code"/>
          <w:lang w:val="en-US"/>
        </w:rPr>
        <w:t>HeaderMenu</w:t>
      </w:r>
      <w:proofErr w:type="spellEnd"/>
      <w:r>
        <w:rPr>
          <w:rStyle w:val="P-RegularChar"/>
          <w:lang w:val="en-US"/>
        </w:rPr>
        <w:t xml:space="preserve"> </w:t>
      </w:r>
      <w:r>
        <w:rPr>
          <w:lang w:val="en-US"/>
        </w:rPr>
        <w:t>component:</w:t>
      </w:r>
    </w:p>
    <w:p w14:paraId="6500B223" w14:textId="77777777" w:rsidR="00675836" w:rsidRPr="00215847" w:rsidRDefault="00074C25" w:rsidP="00215847">
      <w:pPr>
        <w:pStyle w:val="L-Numbers"/>
        <w:numPr>
          <w:ilvl w:val="0"/>
          <w:numId w:val="22"/>
        </w:numPr>
      </w:pPr>
      <w:r w:rsidRPr="00215847">
        <w:t xml:space="preserve">Create a new folder named </w:t>
      </w:r>
      <w:r w:rsidRPr="00215847">
        <w:rPr>
          <w:rStyle w:val="P-Code"/>
          <w:lang w:val="en-US"/>
        </w:rPr>
        <w:t>components</w:t>
      </w:r>
      <w:r w:rsidRPr="00215847">
        <w:rPr>
          <w:rStyle w:val="P-RegularChar"/>
          <w:lang w:val="en-US"/>
        </w:rPr>
        <w:t xml:space="preserve"> in the </w:t>
      </w:r>
      <w:proofErr w:type="spellStart"/>
      <w:r w:rsidRPr="00215847">
        <w:rPr>
          <w:rStyle w:val="P-Code"/>
          <w:lang w:val="en-US"/>
        </w:rPr>
        <w:t>src</w:t>
      </w:r>
      <w:proofErr w:type="spellEnd"/>
      <w:r w:rsidRPr="00215847">
        <w:rPr>
          <w:rStyle w:val="P-RegularChar"/>
          <w:lang w:val="en-US"/>
        </w:rPr>
        <w:t xml:space="preserve"> folder and i</w:t>
      </w:r>
      <w:r w:rsidRPr="00215847">
        <w:t xml:space="preserve">nside it, create a new folder named </w:t>
      </w:r>
      <w:proofErr w:type="spellStart"/>
      <w:r w:rsidRPr="00215847">
        <w:rPr>
          <w:rStyle w:val="P-Code"/>
          <w:lang w:val="en-US"/>
        </w:rPr>
        <w:t>HeaderMenu</w:t>
      </w:r>
      <w:proofErr w:type="spellEnd"/>
      <w:r w:rsidRPr="00215847">
        <w:rPr>
          <w:rStyle w:val="P-RegularChar"/>
          <w:lang w:val="en-US"/>
        </w:rPr>
        <w:t>.</w:t>
      </w:r>
    </w:p>
    <w:p w14:paraId="66BED9EE" w14:textId="77777777" w:rsidR="00675836" w:rsidRDefault="00074C25">
      <w:pPr>
        <w:pStyle w:val="L-Numbers"/>
        <w:rPr>
          <w:lang w:val="en-US"/>
        </w:rPr>
      </w:pPr>
      <w:r>
        <w:rPr>
          <w:lang w:val="en-US"/>
        </w:rPr>
        <w:t xml:space="preserve">In the </w:t>
      </w:r>
      <w:proofErr w:type="spellStart"/>
      <w:r>
        <w:rPr>
          <w:rStyle w:val="P-Code"/>
          <w:lang w:val="en-US"/>
        </w:rPr>
        <w:t>HeaderMenu</w:t>
      </w:r>
      <w:proofErr w:type="spellEnd"/>
      <w:r>
        <w:rPr>
          <w:rStyle w:val="L-NumbersChar"/>
          <w:lang w:val="en-US"/>
        </w:rPr>
        <w:t xml:space="preserve"> folder, create two files: </w:t>
      </w:r>
      <w:proofErr w:type="spellStart"/>
      <w:r>
        <w:rPr>
          <w:rStyle w:val="P-Code"/>
          <w:lang w:val="en-US"/>
        </w:rPr>
        <w:t>index.tsx</w:t>
      </w:r>
      <w:proofErr w:type="spellEnd"/>
      <w:r>
        <w:rPr>
          <w:rStyle w:val="L-NumbersChar"/>
          <w:lang w:val="en-US"/>
        </w:rPr>
        <w:t xml:space="preserve"> and </w:t>
      </w:r>
      <w:proofErr w:type="spellStart"/>
      <w:proofErr w:type="gramStart"/>
      <w:r>
        <w:rPr>
          <w:rStyle w:val="P-Code"/>
          <w:lang w:val="en-US"/>
        </w:rPr>
        <w:t>index.less</w:t>
      </w:r>
      <w:proofErr w:type="spellEnd"/>
      <w:proofErr w:type="gramEnd"/>
      <w:r>
        <w:rPr>
          <w:rStyle w:val="L-NumbersChar"/>
          <w:lang w:val="en-US"/>
        </w:rPr>
        <w:t>.</w:t>
      </w:r>
    </w:p>
    <w:p w14:paraId="42BB6AE9" w14:textId="77777777" w:rsidR="00675836" w:rsidRDefault="00074C25">
      <w:pPr>
        <w:pStyle w:val="L-Numbers"/>
        <w:rPr>
          <w:lang w:val="en-US"/>
        </w:rPr>
      </w:pPr>
      <w:r>
        <w:rPr>
          <w:lang w:val="en-US"/>
        </w:rPr>
        <w:t xml:space="preserve">In the </w:t>
      </w:r>
      <w:proofErr w:type="spellStart"/>
      <w:r>
        <w:rPr>
          <w:rStyle w:val="P-Code"/>
          <w:lang w:val="en-US"/>
        </w:rPr>
        <w:t>index.tsx</w:t>
      </w:r>
      <w:proofErr w:type="spellEnd"/>
      <w:r>
        <w:rPr>
          <w:lang w:val="en-US"/>
        </w:rPr>
        <w:t xml:space="preserve"> file create the component as follows: </w:t>
      </w:r>
    </w:p>
    <w:p w14:paraId="2B013241" w14:textId="77777777" w:rsidR="00675836" w:rsidRDefault="00074C25">
      <w:pPr>
        <w:pStyle w:val="L-Source"/>
        <w:rPr>
          <w:lang w:val="en-US"/>
        </w:rPr>
      </w:pPr>
      <w:r>
        <w:rPr>
          <w:lang w:val="en-US"/>
        </w:rPr>
        <w:t xml:space="preserve">import </w:t>
      </w:r>
      <w:proofErr w:type="gramStart"/>
      <w:r>
        <w:rPr>
          <w:lang w:val="en-US"/>
        </w:rPr>
        <w:t>{ Avatar</w:t>
      </w:r>
      <w:proofErr w:type="gramEnd"/>
      <w:r>
        <w:rPr>
          <w:lang w:val="en-US"/>
        </w:rPr>
        <w:t>, Dropdown, Menu } from '</w:t>
      </w:r>
      <w:proofErr w:type="spellStart"/>
      <w:r>
        <w:rPr>
          <w:lang w:val="en-US"/>
        </w:rPr>
        <w:t>antd</w:t>
      </w:r>
      <w:proofErr w:type="spellEnd"/>
      <w:r>
        <w:rPr>
          <w:lang w:val="en-US"/>
        </w:rPr>
        <w:t>';</w:t>
      </w:r>
    </w:p>
    <w:p w14:paraId="67F1B7A2" w14:textId="77777777" w:rsidR="00675836" w:rsidRDefault="00074C25">
      <w:pPr>
        <w:pStyle w:val="L-Source"/>
        <w:rPr>
          <w:lang w:val="en-US"/>
        </w:rPr>
      </w:pPr>
      <w:r>
        <w:rPr>
          <w:lang w:val="en-US"/>
        </w:rPr>
        <w:t>import styles from './</w:t>
      </w:r>
      <w:proofErr w:type="spellStart"/>
      <w:r>
        <w:rPr>
          <w:lang w:val="en-US"/>
        </w:rPr>
        <w:t>index.less</w:t>
      </w:r>
      <w:proofErr w:type="spellEnd"/>
      <w:proofErr w:type="gramStart"/>
      <w:r>
        <w:rPr>
          <w:lang w:val="en-US"/>
        </w:rPr>
        <w:t>';</w:t>
      </w:r>
      <w:proofErr w:type="gramEnd"/>
    </w:p>
    <w:p w14:paraId="3F1EC1C1" w14:textId="77777777" w:rsidR="00675836" w:rsidRDefault="00074C25">
      <w:pPr>
        <w:pStyle w:val="L-Source"/>
        <w:rPr>
          <w:lang w:val="en-US"/>
        </w:rPr>
      </w:pPr>
      <w:r>
        <w:rPr>
          <w:lang w:val="en-US"/>
        </w:rPr>
        <w:t xml:space="preserve">import </w:t>
      </w:r>
      <w:proofErr w:type="gramStart"/>
      <w:r>
        <w:rPr>
          <w:lang w:val="en-US"/>
        </w:rPr>
        <w:t xml:space="preserve">{ </w:t>
      </w:r>
      <w:proofErr w:type="spellStart"/>
      <w:r>
        <w:rPr>
          <w:lang w:val="en-US"/>
        </w:rPr>
        <w:t>LogoutOutlined</w:t>
      </w:r>
      <w:proofErr w:type="spellEnd"/>
      <w:proofErr w:type="gramEnd"/>
      <w:r>
        <w:rPr>
          <w:lang w:val="en-US"/>
        </w:rPr>
        <w:t xml:space="preserve"> } from '@ant-design/icons';</w:t>
      </w:r>
    </w:p>
    <w:p w14:paraId="19FBE547" w14:textId="77777777" w:rsidR="00675836" w:rsidRDefault="00675836">
      <w:pPr>
        <w:pStyle w:val="L-Source"/>
        <w:rPr>
          <w:lang w:val="en-US"/>
        </w:rPr>
      </w:pPr>
    </w:p>
    <w:p w14:paraId="6F97984D" w14:textId="77777777" w:rsidR="00675836" w:rsidRDefault="00074C25">
      <w:pPr>
        <w:pStyle w:val="L-Source"/>
        <w:rPr>
          <w:lang w:val="en-US"/>
        </w:rPr>
      </w:pPr>
      <w:r>
        <w:rPr>
          <w:lang w:val="en-US"/>
        </w:rPr>
        <w:t xml:space="preserve">export default function </w:t>
      </w:r>
      <w:proofErr w:type="spellStart"/>
      <w:proofErr w:type="gramStart"/>
      <w:r>
        <w:rPr>
          <w:lang w:val="en-US"/>
        </w:rPr>
        <w:t>HeaderMenu</w:t>
      </w:r>
      <w:proofErr w:type="spellEnd"/>
      <w:r>
        <w:rPr>
          <w:lang w:val="en-US"/>
        </w:rPr>
        <w:t>(</w:t>
      </w:r>
      <w:proofErr w:type="gramEnd"/>
      <w:r>
        <w:rPr>
          <w:lang w:val="en-US"/>
        </w:rPr>
        <w:t>) {</w:t>
      </w:r>
    </w:p>
    <w:p w14:paraId="25BAB510" w14:textId="77777777" w:rsidR="00675836" w:rsidRDefault="00074C25">
      <w:pPr>
        <w:pStyle w:val="L-Source"/>
        <w:rPr>
          <w:lang w:val="en-US"/>
        </w:rPr>
      </w:pPr>
      <w:r>
        <w:rPr>
          <w:lang w:val="en-US"/>
        </w:rPr>
        <w:t xml:space="preserve">  const options = (</w:t>
      </w:r>
    </w:p>
    <w:p w14:paraId="06C100A8" w14:textId="77777777" w:rsidR="00675836" w:rsidRDefault="00074C25">
      <w:pPr>
        <w:pStyle w:val="L-Source"/>
        <w:rPr>
          <w:lang w:val="en-US"/>
        </w:rPr>
      </w:pPr>
      <w:r>
        <w:rPr>
          <w:lang w:val="en-US"/>
        </w:rPr>
        <w:t xml:space="preserve">    </w:t>
      </w:r>
      <w:r>
        <w:rPr>
          <w:rStyle w:val="SC-Highlight"/>
          <w:lang w:val="en-US"/>
        </w:rPr>
        <w:t xml:space="preserve">&lt;Menu </w:t>
      </w:r>
      <w:proofErr w:type="spellStart"/>
      <w:r>
        <w:rPr>
          <w:rStyle w:val="SC-Highlight"/>
          <w:lang w:val="en-US"/>
        </w:rPr>
        <w:t>className</w:t>
      </w:r>
      <w:proofErr w:type="spellEnd"/>
      <w:r>
        <w:rPr>
          <w:rStyle w:val="SC-Highlight"/>
          <w:lang w:val="en-US"/>
        </w:rPr>
        <w:t>={</w:t>
      </w:r>
      <w:proofErr w:type="spellStart"/>
      <w:proofErr w:type="gramStart"/>
      <w:r>
        <w:rPr>
          <w:rStyle w:val="SC-Highlight"/>
          <w:lang w:val="en-US"/>
        </w:rPr>
        <w:t>styles.menu</w:t>
      </w:r>
      <w:proofErr w:type="spellEnd"/>
      <w:proofErr w:type="gramEnd"/>
      <w:r>
        <w:rPr>
          <w:rStyle w:val="SC-Highlight"/>
          <w:lang w:val="en-US"/>
        </w:rPr>
        <w:t>}&gt;</w:t>
      </w:r>
    </w:p>
    <w:p w14:paraId="3542D857" w14:textId="77777777" w:rsidR="00675836" w:rsidRDefault="00074C25">
      <w:pPr>
        <w:pStyle w:val="L-Source"/>
        <w:rPr>
          <w:lang w:val="en-US"/>
        </w:rPr>
      </w:pPr>
      <w:r>
        <w:rPr>
          <w:lang w:val="en-US"/>
        </w:rPr>
        <w:t xml:space="preserve">      </w:t>
      </w:r>
      <w:r>
        <w:rPr>
          <w:rStyle w:val="SC-Highlight"/>
          <w:lang w:val="en-US"/>
        </w:rPr>
        <w:t>&lt;</w:t>
      </w:r>
      <w:proofErr w:type="spellStart"/>
      <w:r>
        <w:rPr>
          <w:rStyle w:val="SC-Highlight"/>
          <w:lang w:val="en-US"/>
        </w:rPr>
        <w:t>Menu.Item</w:t>
      </w:r>
      <w:proofErr w:type="spellEnd"/>
      <w:r>
        <w:rPr>
          <w:rStyle w:val="SC-Highlight"/>
          <w:lang w:val="en-US"/>
        </w:rPr>
        <w:t xml:space="preserve"> key="center"&gt;</w:t>
      </w:r>
    </w:p>
    <w:p w14:paraId="60725AFE" w14:textId="77777777" w:rsidR="00675836" w:rsidRDefault="00074C25">
      <w:pPr>
        <w:pStyle w:val="L-Source"/>
        <w:rPr>
          <w:lang w:val="en-US"/>
        </w:rPr>
      </w:pPr>
      <w:r>
        <w:rPr>
          <w:lang w:val="en-US"/>
        </w:rPr>
        <w:t xml:space="preserve">        </w:t>
      </w:r>
      <w:r>
        <w:rPr>
          <w:rStyle w:val="SC-Highlight"/>
          <w:lang w:val="en-US"/>
        </w:rPr>
        <w:t>&lt;</w:t>
      </w:r>
      <w:proofErr w:type="spellStart"/>
      <w:r>
        <w:rPr>
          <w:rStyle w:val="SC-Highlight"/>
          <w:lang w:val="en-US"/>
        </w:rPr>
        <w:t>LogoutOutlined</w:t>
      </w:r>
      <w:proofErr w:type="spellEnd"/>
      <w:r>
        <w:rPr>
          <w:rStyle w:val="SC-Highlight"/>
          <w:lang w:val="en-US"/>
        </w:rPr>
        <w:t xml:space="preserve"> /&gt; Logout</w:t>
      </w:r>
    </w:p>
    <w:p w14:paraId="1E19B6DD" w14:textId="77777777" w:rsidR="00675836" w:rsidRDefault="00074C25">
      <w:pPr>
        <w:pStyle w:val="L-Source"/>
        <w:rPr>
          <w:lang w:val="en-US"/>
        </w:rPr>
      </w:pPr>
      <w:r>
        <w:rPr>
          <w:lang w:val="en-US"/>
        </w:rPr>
        <w:lastRenderedPageBreak/>
        <w:t xml:space="preserve">      </w:t>
      </w:r>
      <w:r>
        <w:rPr>
          <w:rStyle w:val="SC-Highlight"/>
          <w:lang w:val="en-US"/>
        </w:rPr>
        <w:t>&lt;/</w:t>
      </w:r>
      <w:proofErr w:type="spellStart"/>
      <w:r>
        <w:rPr>
          <w:rStyle w:val="SC-Highlight"/>
          <w:lang w:val="en-US"/>
        </w:rPr>
        <w:t>Menu.Item</w:t>
      </w:r>
      <w:proofErr w:type="spellEnd"/>
      <w:r>
        <w:rPr>
          <w:rStyle w:val="SC-Highlight"/>
          <w:lang w:val="en-US"/>
        </w:rPr>
        <w:t>&gt;</w:t>
      </w:r>
    </w:p>
    <w:p w14:paraId="5B890809" w14:textId="77777777" w:rsidR="00675836" w:rsidRDefault="00074C25">
      <w:pPr>
        <w:pStyle w:val="L-Source"/>
        <w:rPr>
          <w:lang w:val="en-US"/>
        </w:rPr>
      </w:pPr>
      <w:r>
        <w:rPr>
          <w:lang w:val="en-US"/>
        </w:rPr>
        <w:t xml:space="preserve">    </w:t>
      </w:r>
      <w:r>
        <w:rPr>
          <w:rStyle w:val="SC-Highlight"/>
          <w:lang w:val="en-US"/>
        </w:rPr>
        <w:t>&lt;/Menu&gt;</w:t>
      </w:r>
    </w:p>
    <w:p w14:paraId="3306339C" w14:textId="77777777" w:rsidR="00675836" w:rsidRDefault="00074C25">
      <w:pPr>
        <w:pStyle w:val="L-Source"/>
        <w:rPr>
          <w:lang w:val="en-US"/>
        </w:rPr>
      </w:pPr>
      <w:r>
        <w:rPr>
          <w:lang w:val="en-US"/>
        </w:rPr>
        <w:t xml:space="preserve">  );</w:t>
      </w:r>
    </w:p>
    <w:p w14:paraId="0FF6C88F" w14:textId="77777777" w:rsidR="00675836" w:rsidRDefault="00675836">
      <w:pPr>
        <w:pStyle w:val="L-Source"/>
        <w:rPr>
          <w:lang w:val="en-US"/>
        </w:rPr>
      </w:pPr>
    </w:p>
    <w:p w14:paraId="0978C41C" w14:textId="77777777" w:rsidR="00675836" w:rsidRDefault="00074C25">
      <w:pPr>
        <w:pStyle w:val="L-Source"/>
        <w:rPr>
          <w:lang w:val="en-US"/>
        </w:rPr>
      </w:pPr>
      <w:r>
        <w:rPr>
          <w:lang w:val="en-US"/>
        </w:rPr>
        <w:t xml:space="preserve">  return (</w:t>
      </w:r>
    </w:p>
    <w:p w14:paraId="79081573" w14:textId="77777777" w:rsidR="00675836" w:rsidRDefault="00074C25">
      <w:pPr>
        <w:pStyle w:val="L-Source"/>
        <w:rPr>
          <w:lang w:val="en-US"/>
        </w:rPr>
      </w:pPr>
      <w:r>
        <w:rPr>
          <w:lang w:val="en-US"/>
        </w:rPr>
        <w:t xml:space="preserve">    </w:t>
      </w:r>
      <w:r>
        <w:rPr>
          <w:rStyle w:val="SC-Highlight"/>
          <w:lang w:val="en-US"/>
        </w:rPr>
        <w:t>&lt;Dropdown</w:t>
      </w:r>
      <w:r>
        <w:rPr>
          <w:lang w:val="en-US"/>
        </w:rPr>
        <w:t xml:space="preserve"> </w:t>
      </w:r>
    </w:p>
    <w:p w14:paraId="462BCE38" w14:textId="77777777" w:rsidR="00675836" w:rsidRDefault="00074C25">
      <w:pPr>
        <w:pStyle w:val="L-Source"/>
        <w:rPr>
          <w:lang w:val="en-US"/>
        </w:rPr>
      </w:pPr>
      <w:r>
        <w:rPr>
          <w:lang w:val="en-US"/>
        </w:rPr>
        <w:t xml:space="preserve">      </w:t>
      </w:r>
      <w:proofErr w:type="spellStart"/>
      <w:r>
        <w:rPr>
          <w:lang w:val="en-US"/>
        </w:rPr>
        <w:t>className</w:t>
      </w:r>
      <w:proofErr w:type="spellEnd"/>
      <w:r>
        <w:rPr>
          <w:lang w:val="en-US"/>
        </w:rPr>
        <w:t>={</w:t>
      </w:r>
      <w:proofErr w:type="spellStart"/>
      <w:proofErr w:type="gramStart"/>
      <w:r>
        <w:rPr>
          <w:lang w:val="en-US"/>
        </w:rPr>
        <w:t>styles.dropdown</w:t>
      </w:r>
      <w:proofErr w:type="spellEnd"/>
      <w:proofErr w:type="gramEnd"/>
      <w:r>
        <w:rPr>
          <w:lang w:val="en-US"/>
        </w:rPr>
        <w:t xml:space="preserve">} </w:t>
      </w:r>
    </w:p>
    <w:p w14:paraId="1993147C" w14:textId="77777777" w:rsidR="00675836" w:rsidRDefault="00074C25">
      <w:pPr>
        <w:pStyle w:val="L-Source"/>
        <w:rPr>
          <w:lang w:val="en-US"/>
        </w:rPr>
      </w:pPr>
      <w:r>
        <w:rPr>
          <w:lang w:val="en-US"/>
        </w:rPr>
        <w:t xml:space="preserve">      overlay={options}&gt;</w:t>
      </w:r>
    </w:p>
    <w:p w14:paraId="3A85A03B" w14:textId="77777777" w:rsidR="00675836" w:rsidRDefault="00074C25">
      <w:pPr>
        <w:pStyle w:val="L-Source"/>
        <w:rPr>
          <w:lang w:val="en-US"/>
        </w:rPr>
      </w:pPr>
      <w:r>
        <w:rPr>
          <w:lang w:val="en-US"/>
        </w:rPr>
        <w:t xml:space="preserve">      &lt;span&gt;</w:t>
      </w:r>
    </w:p>
    <w:p w14:paraId="3360C057" w14:textId="77777777" w:rsidR="00675836" w:rsidRDefault="00074C25">
      <w:pPr>
        <w:pStyle w:val="L-Source"/>
        <w:rPr>
          <w:lang w:val="en-US"/>
        </w:rPr>
      </w:pPr>
      <w:r>
        <w:rPr>
          <w:lang w:val="en-US"/>
        </w:rPr>
        <w:t xml:space="preserve">        </w:t>
      </w:r>
      <w:r>
        <w:rPr>
          <w:rStyle w:val="SC-Highlight"/>
          <w:lang w:val="en-US"/>
        </w:rPr>
        <w:t>&lt;Avatar</w:t>
      </w:r>
      <w:r>
        <w:rPr>
          <w:lang w:val="en-US"/>
        </w:rPr>
        <w:t xml:space="preserve"> </w:t>
      </w:r>
    </w:p>
    <w:p w14:paraId="21BF9955" w14:textId="77777777" w:rsidR="00675836" w:rsidRDefault="00074C25">
      <w:pPr>
        <w:pStyle w:val="L-Source"/>
        <w:rPr>
          <w:lang w:val="en-US"/>
        </w:rPr>
      </w:pPr>
      <w:r>
        <w:rPr>
          <w:lang w:val="en-US"/>
        </w:rPr>
        <w:t xml:space="preserve">          size="small" </w:t>
      </w:r>
    </w:p>
    <w:p w14:paraId="4E6A0F8B" w14:textId="77777777" w:rsidR="00675836" w:rsidRDefault="00074C25">
      <w:pPr>
        <w:pStyle w:val="L-Source"/>
        <w:rPr>
          <w:lang w:val="en-US"/>
        </w:rPr>
      </w:pPr>
      <w:r>
        <w:rPr>
          <w:lang w:val="en-US"/>
        </w:rPr>
        <w:t xml:space="preserve">          </w:t>
      </w:r>
      <w:proofErr w:type="spellStart"/>
      <w:r>
        <w:rPr>
          <w:lang w:val="en-US"/>
        </w:rPr>
        <w:t>className</w:t>
      </w:r>
      <w:proofErr w:type="spellEnd"/>
      <w:r>
        <w:rPr>
          <w:lang w:val="en-US"/>
        </w:rPr>
        <w:t>={</w:t>
      </w:r>
      <w:proofErr w:type="spellStart"/>
      <w:proofErr w:type="gramStart"/>
      <w:r>
        <w:rPr>
          <w:lang w:val="en-US"/>
        </w:rPr>
        <w:t>styles.avatar</w:t>
      </w:r>
      <w:proofErr w:type="spellEnd"/>
      <w:proofErr w:type="gramEnd"/>
      <w:r>
        <w:rPr>
          <w:lang w:val="en-US"/>
        </w:rPr>
        <w:t>} /&gt;</w:t>
      </w:r>
    </w:p>
    <w:p w14:paraId="55E33424" w14:textId="77777777" w:rsidR="00675836" w:rsidRDefault="00074C25">
      <w:pPr>
        <w:pStyle w:val="L-Source"/>
        <w:rPr>
          <w:lang w:val="en-US"/>
        </w:rPr>
      </w:pPr>
      <w:r>
        <w:rPr>
          <w:lang w:val="en-US"/>
        </w:rPr>
        <w:t xml:space="preserve">        &lt;span </w:t>
      </w:r>
    </w:p>
    <w:p w14:paraId="08543175" w14:textId="77777777" w:rsidR="00675836" w:rsidRDefault="00074C25">
      <w:pPr>
        <w:pStyle w:val="L-Source"/>
        <w:rPr>
          <w:lang w:val="en-US"/>
        </w:rPr>
      </w:pPr>
      <w:r>
        <w:rPr>
          <w:lang w:val="en-US"/>
        </w:rPr>
        <w:t xml:space="preserve">          </w:t>
      </w:r>
      <w:proofErr w:type="spellStart"/>
      <w:r>
        <w:rPr>
          <w:lang w:val="en-US"/>
        </w:rPr>
        <w:t>className</w:t>
      </w:r>
      <w:proofErr w:type="spellEnd"/>
      <w:r>
        <w:rPr>
          <w:lang w:val="en-US"/>
        </w:rPr>
        <w:t xml:space="preserve">={`${styles.name} </w:t>
      </w:r>
      <w:proofErr w:type="spellStart"/>
      <w:r>
        <w:rPr>
          <w:lang w:val="en-US"/>
        </w:rPr>
        <w:t>anticon</w:t>
      </w:r>
      <w:proofErr w:type="spellEnd"/>
      <w:r>
        <w:rPr>
          <w:lang w:val="en-US"/>
        </w:rPr>
        <w:t>`}&gt;</w:t>
      </w:r>
    </w:p>
    <w:p w14:paraId="20FA09F5" w14:textId="77777777" w:rsidR="00675836" w:rsidRDefault="00074C25">
      <w:pPr>
        <w:pStyle w:val="L-Source"/>
        <w:rPr>
          <w:lang w:val="en-US"/>
        </w:rPr>
      </w:pPr>
      <w:r>
        <w:rPr>
          <w:lang w:val="en-US"/>
        </w:rPr>
        <w:t xml:space="preserve">            John Doe</w:t>
      </w:r>
    </w:p>
    <w:p w14:paraId="335CB52D" w14:textId="77777777" w:rsidR="00675836" w:rsidRDefault="00074C25">
      <w:pPr>
        <w:pStyle w:val="L-Source"/>
        <w:rPr>
          <w:lang w:val="en-US"/>
        </w:rPr>
      </w:pPr>
      <w:r>
        <w:rPr>
          <w:lang w:val="en-US"/>
        </w:rPr>
        <w:t xml:space="preserve">        &lt;/span&gt;</w:t>
      </w:r>
    </w:p>
    <w:p w14:paraId="069F4988" w14:textId="77777777" w:rsidR="00675836" w:rsidRDefault="00074C25">
      <w:pPr>
        <w:pStyle w:val="L-Source"/>
        <w:rPr>
          <w:lang w:val="en-US"/>
        </w:rPr>
      </w:pPr>
      <w:r>
        <w:rPr>
          <w:lang w:val="en-US"/>
        </w:rPr>
        <w:t xml:space="preserve">      &lt;/span&gt;</w:t>
      </w:r>
    </w:p>
    <w:p w14:paraId="27D49324" w14:textId="77777777" w:rsidR="00675836" w:rsidRDefault="00074C25">
      <w:pPr>
        <w:pStyle w:val="L-Source"/>
        <w:rPr>
          <w:lang w:val="en-US"/>
        </w:rPr>
      </w:pPr>
      <w:r>
        <w:rPr>
          <w:lang w:val="en-US"/>
        </w:rPr>
        <w:t xml:space="preserve">    &lt;/Dropdown&gt;</w:t>
      </w:r>
    </w:p>
    <w:p w14:paraId="211D906A" w14:textId="77777777" w:rsidR="00675836" w:rsidRDefault="00074C25">
      <w:pPr>
        <w:pStyle w:val="L-Source"/>
        <w:rPr>
          <w:lang w:val="en-US"/>
        </w:rPr>
      </w:pPr>
      <w:r>
        <w:rPr>
          <w:lang w:val="en-US"/>
        </w:rPr>
        <w:t xml:space="preserve">  );</w:t>
      </w:r>
    </w:p>
    <w:p w14:paraId="0639FF2A" w14:textId="77777777" w:rsidR="00675836" w:rsidRDefault="00074C25">
      <w:pPr>
        <w:pStyle w:val="L-Source"/>
        <w:rPr>
          <w:lang w:val="en-US"/>
        </w:rPr>
      </w:pPr>
      <w:r>
        <w:rPr>
          <w:lang w:val="en-US"/>
        </w:rPr>
        <w:t>}</w:t>
      </w:r>
    </w:p>
    <w:p w14:paraId="79FE9AC3" w14:textId="3D9DF875" w:rsidR="00675836" w:rsidRDefault="00074C25">
      <w:pPr>
        <w:pStyle w:val="L-Regular"/>
        <w:rPr>
          <w:lang w:val="en-US"/>
        </w:rPr>
      </w:pPr>
      <w:r>
        <w:rPr>
          <w:lang w:val="en-US"/>
        </w:rPr>
        <w:t xml:space="preserve">In this component, we use the </w:t>
      </w:r>
      <w:proofErr w:type="spellStart"/>
      <w:r w:rsidRPr="00215847">
        <w:rPr>
          <w:rStyle w:val="P-Code"/>
        </w:rPr>
        <w:t>Antd</w:t>
      </w:r>
      <w:proofErr w:type="spellEnd"/>
      <w:r>
        <w:rPr>
          <w:rStyle w:val="P-RegularChar"/>
          <w:lang w:val="en-US"/>
        </w:rPr>
        <w:t xml:space="preserve"> </w:t>
      </w:r>
      <w:r>
        <w:rPr>
          <w:lang w:val="en-US"/>
        </w:rPr>
        <w:t xml:space="preserve">library </w:t>
      </w:r>
      <w:r>
        <w:rPr>
          <w:rStyle w:val="P-Code"/>
          <w:lang w:val="en-US"/>
        </w:rPr>
        <w:t>Menu</w:t>
      </w:r>
      <w:r>
        <w:rPr>
          <w:lang w:val="en-US"/>
        </w:rPr>
        <w:t xml:space="preserve"> component to render the logout menu item and the </w:t>
      </w:r>
      <w:r>
        <w:rPr>
          <w:rStyle w:val="P-Code"/>
          <w:lang w:val="en-US"/>
        </w:rPr>
        <w:t>Dropdown</w:t>
      </w:r>
      <w:r>
        <w:rPr>
          <w:lang w:val="en-US"/>
        </w:rPr>
        <w:t xml:space="preserve"> and </w:t>
      </w:r>
      <w:r>
        <w:rPr>
          <w:rStyle w:val="P-Code"/>
          <w:lang w:val="en-US"/>
        </w:rPr>
        <w:t>Avatar</w:t>
      </w:r>
      <w:r>
        <w:rPr>
          <w:lang w:val="en-US"/>
        </w:rPr>
        <w:t xml:space="preserve"> components to render the user avatar and </w:t>
      </w:r>
      <w:r w:rsidR="0007210A">
        <w:rPr>
          <w:lang w:val="en-US"/>
        </w:rPr>
        <w:t>user</w:t>
      </w:r>
      <w:r w:rsidR="00027C31">
        <w:rPr>
          <w:lang w:val="en-US"/>
        </w:rPr>
        <w:t xml:space="preserve">’s </w:t>
      </w:r>
      <w:r w:rsidR="0007210A">
        <w:rPr>
          <w:lang w:val="en-US"/>
        </w:rPr>
        <w:t>name</w:t>
      </w:r>
      <w:r>
        <w:rPr>
          <w:lang w:val="en-US"/>
        </w:rPr>
        <w:t xml:space="preserve">. </w:t>
      </w:r>
      <w:r w:rsidR="00E652BC">
        <w:rPr>
          <w:lang w:val="en-US"/>
        </w:rPr>
        <w:t>The logout option will appear when you mouse over the username or avat</w:t>
      </w:r>
      <w:r>
        <w:rPr>
          <w:lang w:val="en-US"/>
        </w:rPr>
        <w:t>ar.</w:t>
      </w:r>
    </w:p>
    <w:p w14:paraId="378426FF" w14:textId="006D980B" w:rsidR="00675836" w:rsidRDefault="00074C25">
      <w:pPr>
        <w:pStyle w:val="L-Numbers"/>
        <w:rPr>
          <w:lang w:val="en-US"/>
        </w:rPr>
      </w:pPr>
      <w:r>
        <w:rPr>
          <w:lang w:val="en-US"/>
        </w:rPr>
        <w:t xml:space="preserve">Create the </w:t>
      </w:r>
      <w:r w:rsidR="00A344E0">
        <w:rPr>
          <w:lang w:val="en-US"/>
        </w:rPr>
        <w:t xml:space="preserve">CSS </w:t>
      </w:r>
      <w:r>
        <w:rPr>
          <w:lang w:val="en-US"/>
        </w:rPr>
        <w:t xml:space="preserve">classes for </w:t>
      </w:r>
      <w:r>
        <w:rPr>
          <w:rStyle w:val="P-Code"/>
          <w:lang w:val="en-US"/>
        </w:rPr>
        <w:t>Avatar</w:t>
      </w:r>
      <w:r>
        <w:rPr>
          <w:lang w:val="en-US"/>
        </w:rPr>
        <w:t xml:space="preserve"> and </w:t>
      </w:r>
      <w:r>
        <w:rPr>
          <w:rStyle w:val="P-Code"/>
          <w:lang w:val="en-US"/>
        </w:rPr>
        <w:t>Dropdown</w:t>
      </w:r>
      <w:r>
        <w:rPr>
          <w:lang w:val="en-US"/>
        </w:rPr>
        <w:t xml:space="preserve"> components in the </w:t>
      </w:r>
      <w:proofErr w:type="spellStart"/>
      <w:r>
        <w:rPr>
          <w:rStyle w:val="P-Code"/>
          <w:lang w:val="en-US"/>
        </w:rPr>
        <w:t>index.less</w:t>
      </w:r>
      <w:proofErr w:type="spellEnd"/>
      <w:r>
        <w:rPr>
          <w:lang w:val="en-US"/>
        </w:rPr>
        <w:t xml:space="preserve"> file as follows:</w:t>
      </w:r>
    </w:p>
    <w:p w14:paraId="63D8DDB9" w14:textId="77777777" w:rsidR="00675836" w:rsidRDefault="00074C25">
      <w:pPr>
        <w:pStyle w:val="L-Source"/>
        <w:rPr>
          <w:lang w:val="en-US"/>
        </w:rPr>
      </w:pPr>
      <w:proofErr w:type="gramStart"/>
      <w:r>
        <w:rPr>
          <w:lang w:val="en-US"/>
        </w:rPr>
        <w:lastRenderedPageBreak/>
        <w:t>.avatar</w:t>
      </w:r>
      <w:proofErr w:type="gramEnd"/>
      <w:r>
        <w:rPr>
          <w:lang w:val="en-US"/>
        </w:rPr>
        <w:t xml:space="preserve"> {</w:t>
      </w:r>
    </w:p>
    <w:p w14:paraId="11BF014A" w14:textId="77777777" w:rsidR="00675836" w:rsidRDefault="00074C25">
      <w:pPr>
        <w:pStyle w:val="L-Source"/>
        <w:rPr>
          <w:lang w:val="en-US"/>
        </w:rPr>
      </w:pPr>
      <w:r>
        <w:rPr>
          <w:lang w:val="en-US"/>
        </w:rPr>
        <w:t xml:space="preserve">  color: </w:t>
      </w:r>
      <w:proofErr w:type="gramStart"/>
      <w:r>
        <w:rPr>
          <w:lang w:val="en-US"/>
        </w:rPr>
        <w:t>white;</w:t>
      </w:r>
      <w:proofErr w:type="gramEnd"/>
    </w:p>
    <w:p w14:paraId="67A129C1" w14:textId="77777777" w:rsidR="00675836" w:rsidRDefault="00074C25">
      <w:pPr>
        <w:pStyle w:val="L-Source"/>
        <w:rPr>
          <w:lang w:val="en-US"/>
        </w:rPr>
      </w:pPr>
      <w:r>
        <w:rPr>
          <w:lang w:val="en-US"/>
        </w:rPr>
        <w:t xml:space="preserve">  background-color: #</w:t>
      </w:r>
      <w:proofErr w:type="gramStart"/>
      <w:r>
        <w:rPr>
          <w:lang w:val="en-US"/>
        </w:rPr>
        <w:t>1895bb;</w:t>
      </w:r>
      <w:proofErr w:type="gramEnd"/>
    </w:p>
    <w:p w14:paraId="2CCBC1F5" w14:textId="77777777" w:rsidR="00675836" w:rsidRDefault="00074C25">
      <w:pPr>
        <w:pStyle w:val="L-Source"/>
        <w:rPr>
          <w:lang w:val="en-US"/>
        </w:rPr>
      </w:pPr>
      <w:r>
        <w:rPr>
          <w:lang w:val="en-US"/>
        </w:rPr>
        <w:t xml:space="preserve">  margin: 0px </w:t>
      </w:r>
      <w:proofErr w:type="gramStart"/>
      <w:r>
        <w:rPr>
          <w:lang w:val="en-US"/>
        </w:rPr>
        <w:t>10px;</w:t>
      </w:r>
      <w:proofErr w:type="gramEnd"/>
    </w:p>
    <w:p w14:paraId="1FDC9C9D" w14:textId="77777777" w:rsidR="00675836" w:rsidRDefault="00074C25">
      <w:pPr>
        <w:pStyle w:val="L-Source"/>
        <w:rPr>
          <w:lang w:val="en-US"/>
        </w:rPr>
      </w:pPr>
      <w:r>
        <w:rPr>
          <w:lang w:val="en-US"/>
        </w:rPr>
        <w:t>}</w:t>
      </w:r>
    </w:p>
    <w:p w14:paraId="6D70E6E2" w14:textId="77777777" w:rsidR="00675836" w:rsidRDefault="00675836">
      <w:pPr>
        <w:pStyle w:val="L-Source"/>
        <w:rPr>
          <w:lang w:val="en-US"/>
        </w:rPr>
      </w:pPr>
    </w:p>
    <w:p w14:paraId="1F56609E" w14:textId="77777777" w:rsidR="00675836" w:rsidRDefault="00074C25">
      <w:pPr>
        <w:pStyle w:val="L-Source"/>
        <w:rPr>
          <w:lang w:val="en-US"/>
        </w:rPr>
      </w:pPr>
      <w:proofErr w:type="gramStart"/>
      <w:r>
        <w:rPr>
          <w:lang w:val="en-US"/>
        </w:rPr>
        <w:t>.dropdown</w:t>
      </w:r>
      <w:proofErr w:type="gramEnd"/>
      <w:r>
        <w:rPr>
          <w:lang w:val="en-US"/>
        </w:rPr>
        <w:t xml:space="preserve"> {</w:t>
      </w:r>
    </w:p>
    <w:p w14:paraId="4FC55242" w14:textId="77777777" w:rsidR="00675836" w:rsidRDefault="00074C25">
      <w:pPr>
        <w:pStyle w:val="L-Source"/>
        <w:rPr>
          <w:lang w:val="en-US"/>
        </w:rPr>
      </w:pPr>
      <w:r>
        <w:rPr>
          <w:lang w:val="en-US"/>
        </w:rPr>
        <w:t xml:space="preserve">  display: </w:t>
      </w:r>
      <w:proofErr w:type="gramStart"/>
      <w:r>
        <w:rPr>
          <w:lang w:val="en-US"/>
        </w:rPr>
        <w:t>flex;</w:t>
      </w:r>
      <w:proofErr w:type="gramEnd"/>
    </w:p>
    <w:p w14:paraId="5FF1850B" w14:textId="77777777" w:rsidR="00675836" w:rsidRDefault="00074C25">
      <w:pPr>
        <w:pStyle w:val="L-Source"/>
        <w:rPr>
          <w:lang w:val="en-US"/>
        </w:rPr>
      </w:pPr>
      <w:r>
        <w:rPr>
          <w:lang w:val="en-US"/>
        </w:rPr>
        <w:t xml:space="preserve">  flex-flow: row </w:t>
      </w:r>
      <w:proofErr w:type="spellStart"/>
      <w:proofErr w:type="gramStart"/>
      <w:r>
        <w:rPr>
          <w:lang w:val="en-US"/>
        </w:rPr>
        <w:t>nowrap</w:t>
      </w:r>
      <w:proofErr w:type="spellEnd"/>
      <w:r>
        <w:rPr>
          <w:lang w:val="en-US"/>
        </w:rPr>
        <w:t>;</w:t>
      </w:r>
      <w:proofErr w:type="gramEnd"/>
    </w:p>
    <w:p w14:paraId="4F89D362" w14:textId="77777777" w:rsidR="00675836" w:rsidRDefault="00074C25">
      <w:pPr>
        <w:pStyle w:val="L-Source"/>
        <w:rPr>
          <w:lang w:val="en-US"/>
        </w:rPr>
      </w:pPr>
      <w:r>
        <w:rPr>
          <w:lang w:val="en-US"/>
        </w:rPr>
        <w:t xml:space="preserve">  cursor: </w:t>
      </w:r>
      <w:proofErr w:type="gramStart"/>
      <w:r>
        <w:rPr>
          <w:lang w:val="en-US"/>
        </w:rPr>
        <w:t>pointer;</w:t>
      </w:r>
      <w:proofErr w:type="gramEnd"/>
    </w:p>
    <w:p w14:paraId="757F2F04" w14:textId="77777777" w:rsidR="00675836" w:rsidRDefault="00074C25">
      <w:pPr>
        <w:pStyle w:val="L-Source"/>
        <w:rPr>
          <w:lang w:val="en-US"/>
        </w:rPr>
      </w:pPr>
      <w:r>
        <w:rPr>
          <w:lang w:val="en-US"/>
        </w:rPr>
        <w:t xml:space="preserve">  align-items: </w:t>
      </w:r>
      <w:proofErr w:type="gramStart"/>
      <w:r>
        <w:rPr>
          <w:lang w:val="en-US"/>
        </w:rPr>
        <w:t>center;</w:t>
      </w:r>
      <w:proofErr w:type="gramEnd"/>
    </w:p>
    <w:p w14:paraId="2B3B932E" w14:textId="77777777" w:rsidR="00675836" w:rsidRDefault="00074C25">
      <w:pPr>
        <w:pStyle w:val="L-Source"/>
        <w:rPr>
          <w:lang w:val="en-US"/>
        </w:rPr>
      </w:pPr>
      <w:r>
        <w:rPr>
          <w:lang w:val="en-US"/>
        </w:rPr>
        <w:t xml:space="preserve">  float: </w:t>
      </w:r>
      <w:proofErr w:type="gramStart"/>
      <w:r>
        <w:rPr>
          <w:lang w:val="en-US"/>
        </w:rPr>
        <w:t>right;</w:t>
      </w:r>
      <w:proofErr w:type="gramEnd"/>
    </w:p>
    <w:p w14:paraId="278A26C0" w14:textId="77777777" w:rsidR="00675836" w:rsidRDefault="00074C25">
      <w:pPr>
        <w:pStyle w:val="L-Source"/>
        <w:rPr>
          <w:lang w:val="en-US"/>
        </w:rPr>
      </w:pPr>
      <w:r>
        <w:rPr>
          <w:lang w:val="en-US"/>
        </w:rPr>
        <w:t xml:space="preserve">  height: </w:t>
      </w:r>
      <w:proofErr w:type="gramStart"/>
      <w:r>
        <w:rPr>
          <w:lang w:val="en-US"/>
        </w:rPr>
        <w:t>48px;</w:t>
      </w:r>
      <w:proofErr w:type="gramEnd"/>
    </w:p>
    <w:p w14:paraId="79FD61D2" w14:textId="77777777" w:rsidR="00675836" w:rsidRDefault="00074C25">
      <w:pPr>
        <w:pStyle w:val="L-Source"/>
        <w:rPr>
          <w:lang w:val="en-US"/>
        </w:rPr>
      </w:pPr>
      <w:r>
        <w:rPr>
          <w:lang w:val="en-US"/>
        </w:rPr>
        <w:t xml:space="preserve">  margin-left: </w:t>
      </w:r>
      <w:proofErr w:type="gramStart"/>
      <w:r>
        <w:rPr>
          <w:lang w:val="en-US"/>
        </w:rPr>
        <w:t>auto;</w:t>
      </w:r>
      <w:proofErr w:type="gramEnd"/>
    </w:p>
    <w:p w14:paraId="089EBFD6" w14:textId="77777777" w:rsidR="00675836" w:rsidRDefault="00074C25">
      <w:pPr>
        <w:pStyle w:val="L-Source"/>
        <w:rPr>
          <w:lang w:val="en-US"/>
        </w:rPr>
      </w:pPr>
      <w:r>
        <w:rPr>
          <w:lang w:val="en-US"/>
        </w:rPr>
        <w:t xml:space="preserve">  overflow: </w:t>
      </w:r>
      <w:proofErr w:type="gramStart"/>
      <w:r>
        <w:rPr>
          <w:lang w:val="en-US"/>
        </w:rPr>
        <w:t>hidden;</w:t>
      </w:r>
      <w:proofErr w:type="gramEnd"/>
    </w:p>
    <w:p w14:paraId="4D3222AC" w14:textId="77777777" w:rsidR="00675836" w:rsidRDefault="00074C25">
      <w:pPr>
        <w:pStyle w:val="L-Source"/>
        <w:rPr>
          <w:lang w:val="en-US"/>
        </w:rPr>
      </w:pPr>
      <w:r>
        <w:rPr>
          <w:lang w:val="en-US"/>
        </w:rPr>
        <w:t>}</w:t>
      </w:r>
    </w:p>
    <w:p w14:paraId="17690797" w14:textId="77777777" w:rsidR="00675836" w:rsidRDefault="00074C25">
      <w:pPr>
        <w:pStyle w:val="P-Regular"/>
        <w:rPr>
          <w:lang w:val="en-US"/>
        </w:rPr>
      </w:pPr>
      <w:r>
        <w:rPr>
          <w:lang w:val="en-US"/>
        </w:rPr>
        <w:t xml:space="preserve">Now follow these steps to create the </w:t>
      </w:r>
      <w:proofErr w:type="spellStart"/>
      <w:r>
        <w:rPr>
          <w:rStyle w:val="P-Code"/>
          <w:lang w:val="en-US"/>
        </w:rPr>
        <w:t>HeaderOptions</w:t>
      </w:r>
      <w:proofErr w:type="spellEnd"/>
      <w:r>
        <w:rPr>
          <w:lang w:val="en-US"/>
        </w:rPr>
        <w:t xml:space="preserve"> component:</w:t>
      </w:r>
    </w:p>
    <w:p w14:paraId="3354DCEF" w14:textId="044FA4C6" w:rsidR="00675836" w:rsidRDefault="00074C25">
      <w:pPr>
        <w:pStyle w:val="L-Numbers"/>
        <w:numPr>
          <w:ilvl w:val="0"/>
          <w:numId w:val="8"/>
        </w:numPr>
        <w:rPr>
          <w:lang w:val="pt-PT"/>
        </w:rPr>
      </w:pPr>
      <w:r>
        <w:rPr>
          <w:lang w:val="en-US"/>
        </w:rPr>
        <w:t xml:space="preserve">In the </w:t>
      </w:r>
      <w:r>
        <w:rPr>
          <w:rStyle w:val="P-Code"/>
          <w:lang w:val="en-US"/>
        </w:rPr>
        <w:t>components</w:t>
      </w:r>
      <w:r>
        <w:rPr>
          <w:lang w:val="en-US"/>
        </w:rPr>
        <w:t xml:space="preserve"> folder, create a new folder named </w:t>
      </w:r>
      <w:proofErr w:type="spellStart"/>
      <w:r>
        <w:rPr>
          <w:rStyle w:val="P-Code"/>
          <w:lang w:val="en-US"/>
        </w:rPr>
        <w:t>HeaderOptions</w:t>
      </w:r>
      <w:proofErr w:type="spellEnd"/>
      <w:r>
        <w:rPr>
          <w:lang w:val="en-US"/>
        </w:rPr>
        <w:t xml:space="preserve">. </w:t>
      </w:r>
      <w:r>
        <w:rPr>
          <w:lang w:val="pt-PT"/>
        </w:rPr>
        <w:t xml:space="preserve">Inside it, create a file </w:t>
      </w:r>
      <w:r w:rsidR="00FC2084">
        <w:rPr>
          <w:lang w:val="pt-PT"/>
        </w:rPr>
        <w:t>call</w:t>
      </w:r>
      <w:r>
        <w:rPr>
          <w:lang w:val="pt-PT"/>
        </w:rPr>
        <w:t xml:space="preserve">ed </w:t>
      </w:r>
      <w:r>
        <w:rPr>
          <w:rStyle w:val="P-Code"/>
          <w:lang w:val="pt-PT"/>
        </w:rPr>
        <w:t>index.tsx</w:t>
      </w:r>
      <w:r>
        <w:rPr>
          <w:rStyle w:val="L-RegularChar"/>
          <w:lang w:val="pt-PT"/>
        </w:rPr>
        <w:t>.</w:t>
      </w:r>
    </w:p>
    <w:p w14:paraId="59AC95B0" w14:textId="77777777" w:rsidR="00675836" w:rsidRDefault="00074C25">
      <w:pPr>
        <w:pStyle w:val="L-Numbers"/>
        <w:rPr>
          <w:lang w:val="en-US"/>
        </w:rPr>
      </w:pPr>
      <w:r>
        <w:rPr>
          <w:lang w:val="en-US"/>
        </w:rPr>
        <w:t xml:space="preserve">In the </w:t>
      </w:r>
      <w:proofErr w:type="spellStart"/>
      <w:r>
        <w:rPr>
          <w:rStyle w:val="P-Code"/>
          <w:lang w:val="en-US"/>
        </w:rPr>
        <w:t>index.tsx</w:t>
      </w:r>
      <w:proofErr w:type="spellEnd"/>
      <w:r>
        <w:rPr>
          <w:lang w:val="en-US"/>
        </w:rPr>
        <w:t xml:space="preserve"> file create the component as follows: </w:t>
      </w:r>
    </w:p>
    <w:p w14:paraId="4CF76B1C" w14:textId="77777777" w:rsidR="00675836" w:rsidRDefault="00074C25">
      <w:pPr>
        <w:pStyle w:val="L-Source"/>
        <w:rPr>
          <w:lang w:val="en-US"/>
        </w:rPr>
      </w:pPr>
      <w:r>
        <w:rPr>
          <w:lang w:val="en-US"/>
        </w:rPr>
        <w:t xml:space="preserve">import </w:t>
      </w:r>
      <w:proofErr w:type="gramStart"/>
      <w:r>
        <w:rPr>
          <w:lang w:val="en-US"/>
        </w:rPr>
        <w:t>{ Space</w:t>
      </w:r>
      <w:proofErr w:type="gramEnd"/>
      <w:r>
        <w:rPr>
          <w:lang w:val="en-US"/>
        </w:rPr>
        <w:t xml:space="preserve"> } from '</w:t>
      </w:r>
      <w:proofErr w:type="spellStart"/>
      <w:r>
        <w:rPr>
          <w:lang w:val="en-US"/>
        </w:rPr>
        <w:t>antd</w:t>
      </w:r>
      <w:proofErr w:type="spellEnd"/>
      <w:r>
        <w:rPr>
          <w:lang w:val="en-US"/>
        </w:rPr>
        <w:t>';</w:t>
      </w:r>
    </w:p>
    <w:p w14:paraId="4AD4F9C5" w14:textId="77777777" w:rsidR="00675836" w:rsidRDefault="00074C25">
      <w:pPr>
        <w:pStyle w:val="L-Source"/>
        <w:rPr>
          <w:lang w:val="en-US"/>
        </w:rPr>
      </w:pPr>
      <w:r>
        <w:rPr>
          <w:rStyle w:val="SC-Highlight"/>
          <w:lang w:val="en-US"/>
        </w:rPr>
        <w:t xml:space="preserve">import </w:t>
      </w:r>
      <w:proofErr w:type="gramStart"/>
      <w:r>
        <w:rPr>
          <w:rStyle w:val="SC-Highlight"/>
          <w:lang w:val="en-US"/>
        </w:rPr>
        <w:t xml:space="preserve">{ </w:t>
      </w:r>
      <w:proofErr w:type="spellStart"/>
      <w:r>
        <w:rPr>
          <w:rStyle w:val="SC-Highlight"/>
          <w:lang w:val="en-US"/>
        </w:rPr>
        <w:t>SelectLang</w:t>
      </w:r>
      <w:proofErr w:type="spellEnd"/>
      <w:proofErr w:type="gramEnd"/>
      <w:r>
        <w:rPr>
          <w:rStyle w:val="SC-Highlight"/>
          <w:lang w:val="en-US"/>
        </w:rPr>
        <w:t xml:space="preserve"> } from '</w:t>
      </w:r>
      <w:proofErr w:type="spellStart"/>
      <w:r>
        <w:rPr>
          <w:rStyle w:val="SC-Highlight"/>
          <w:lang w:val="en-US"/>
        </w:rPr>
        <w:t>umi</w:t>
      </w:r>
      <w:proofErr w:type="spellEnd"/>
      <w:r>
        <w:rPr>
          <w:rStyle w:val="SC-Highlight"/>
          <w:lang w:val="en-US"/>
        </w:rPr>
        <w:t>';</w:t>
      </w:r>
    </w:p>
    <w:p w14:paraId="677EEA48" w14:textId="77777777" w:rsidR="00675836" w:rsidRDefault="00074C25">
      <w:pPr>
        <w:pStyle w:val="L-Source"/>
        <w:rPr>
          <w:lang w:val="en-US"/>
        </w:rPr>
      </w:pPr>
      <w:r>
        <w:rPr>
          <w:lang w:val="en-US"/>
        </w:rPr>
        <w:t xml:space="preserve">import </w:t>
      </w:r>
      <w:proofErr w:type="spellStart"/>
      <w:r>
        <w:rPr>
          <w:lang w:val="en-US"/>
        </w:rPr>
        <w:t>HeaderMenu</w:t>
      </w:r>
      <w:proofErr w:type="spellEnd"/>
      <w:r>
        <w:rPr>
          <w:lang w:val="en-US"/>
        </w:rPr>
        <w:t xml:space="preserve"> from </w:t>
      </w:r>
      <w:proofErr w:type="gramStart"/>
      <w:r>
        <w:rPr>
          <w:lang w:val="en-US"/>
        </w:rPr>
        <w:t>'..</w:t>
      </w:r>
      <w:proofErr w:type="gramEnd"/>
      <w:r>
        <w:rPr>
          <w:lang w:val="en-US"/>
        </w:rPr>
        <w:t>/</w:t>
      </w:r>
      <w:proofErr w:type="spellStart"/>
      <w:r>
        <w:rPr>
          <w:lang w:val="en-US"/>
        </w:rPr>
        <w:t>HeaderMenu</w:t>
      </w:r>
      <w:proofErr w:type="spellEnd"/>
      <w:r>
        <w:rPr>
          <w:lang w:val="en-US"/>
        </w:rPr>
        <w:t>';</w:t>
      </w:r>
    </w:p>
    <w:p w14:paraId="0AEEC5B2" w14:textId="77777777" w:rsidR="00675836" w:rsidRDefault="00675836">
      <w:pPr>
        <w:pStyle w:val="L-Source"/>
        <w:rPr>
          <w:lang w:val="en-US"/>
        </w:rPr>
      </w:pPr>
    </w:p>
    <w:p w14:paraId="0522E29C" w14:textId="77777777" w:rsidR="00675836" w:rsidRDefault="00074C25">
      <w:pPr>
        <w:pStyle w:val="L-Source"/>
        <w:rPr>
          <w:lang w:val="en-US"/>
        </w:rPr>
      </w:pPr>
      <w:r>
        <w:rPr>
          <w:lang w:val="en-US"/>
        </w:rPr>
        <w:t xml:space="preserve">export default function </w:t>
      </w:r>
      <w:proofErr w:type="spellStart"/>
      <w:proofErr w:type="gramStart"/>
      <w:r>
        <w:rPr>
          <w:lang w:val="en-US"/>
        </w:rPr>
        <w:t>HeaderOptions</w:t>
      </w:r>
      <w:proofErr w:type="spellEnd"/>
      <w:r>
        <w:rPr>
          <w:lang w:val="en-US"/>
        </w:rPr>
        <w:t>(</w:t>
      </w:r>
      <w:proofErr w:type="gramEnd"/>
      <w:r>
        <w:rPr>
          <w:lang w:val="en-US"/>
        </w:rPr>
        <w:t>) {</w:t>
      </w:r>
    </w:p>
    <w:p w14:paraId="265C1CD7" w14:textId="77777777" w:rsidR="00675836" w:rsidRDefault="00074C25">
      <w:pPr>
        <w:pStyle w:val="L-Source"/>
        <w:rPr>
          <w:lang w:val="en-US"/>
        </w:rPr>
      </w:pPr>
      <w:r>
        <w:rPr>
          <w:lang w:val="en-US"/>
        </w:rPr>
        <w:lastRenderedPageBreak/>
        <w:t xml:space="preserve">  return (</w:t>
      </w:r>
    </w:p>
    <w:p w14:paraId="36CB375A" w14:textId="77777777" w:rsidR="00675836" w:rsidRDefault="00074C25">
      <w:pPr>
        <w:pStyle w:val="L-Source"/>
        <w:rPr>
          <w:lang w:val="en-US"/>
        </w:rPr>
      </w:pPr>
      <w:r>
        <w:rPr>
          <w:lang w:val="en-US"/>
        </w:rPr>
        <w:t xml:space="preserve">    </w:t>
      </w:r>
      <w:r>
        <w:rPr>
          <w:rStyle w:val="SC-Highlight"/>
          <w:lang w:val="en-US"/>
        </w:rPr>
        <w:t>&lt;Space&gt;</w:t>
      </w:r>
    </w:p>
    <w:p w14:paraId="2D1749F8" w14:textId="77777777" w:rsidR="00675836" w:rsidRDefault="00074C25">
      <w:pPr>
        <w:pStyle w:val="L-Source"/>
        <w:rPr>
          <w:lang w:val="en-US"/>
        </w:rPr>
      </w:pPr>
      <w:r>
        <w:rPr>
          <w:lang w:val="en-US"/>
        </w:rPr>
        <w:t xml:space="preserve">      &lt;</w:t>
      </w:r>
      <w:proofErr w:type="spellStart"/>
      <w:r>
        <w:rPr>
          <w:lang w:val="en-US"/>
        </w:rPr>
        <w:t>HeaderMenu</w:t>
      </w:r>
      <w:proofErr w:type="spellEnd"/>
      <w:r>
        <w:rPr>
          <w:lang w:val="en-US"/>
        </w:rPr>
        <w:t xml:space="preserve"> /&gt;</w:t>
      </w:r>
    </w:p>
    <w:p w14:paraId="717D7380" w14:textId="77777777" w:rsidR="00675836" w:rsidRDefault="00074C25">
      <w:pPr>
        <w:pStyle w:val="L-Source"/>
        <w:rPr>
          <w:lang w:val="en-US"/>
        </w:rPr>
      </w:pPr>
      <w:r>
        <w:rPr>
          <w:lang w:val="en-US"/>
        </w:rPr>
        <w:t xml:space="preserve">      </w:t>
      </w:r>
      <w:r>
        <w:rPr>
          <w:rStyle w:val="SC-Highlight"/>
          <w:lang w:val="en-US"/>
        </w:rPr>
        <w:t>&lt;</w:t>
      </w:r>
      <w:proofErr w:type="spellStart"/>
      <w:r>
        <w:rPr>
          <w:rStyle w:val="SC-Highlight"/>
          <w:lang w:val="en-US"/>
        </w:rPr>
        <w:t>SelectLang</w:t>
      </w:r>
      <w:proofErr w:type="spellEnd"/>
      <w:r>
        <w:rPr>
          <w:rStyle w:val="SC-Highlight"/>
          <w:lang w:val="en-US"/>
        </w:rPr>
        <w:t xml:space="preserve"> /&gt;</w:t>
      </w:r>
    </w:p>
    <w:p w14:paraId="74C4EF7B" w14:textId="77777777" w:rsidR="00675836" w:rsidRDefault="00074C25">
      <w:pPr>
        <w:pStyle w:val="L-Source"/>
        <w:rPr>
          <w:lang w:val="en-US"/>
        </w:rPr>
      </w:pPr>
      <w:r>
        <w:rPr>
          <w:lang w:val="en-US"/>
        </w:rPr>
        <w:t xml:space="preserve">    &lt;/Space&gt;</w:t>
      </w:r>
    </w:p>
    <w:p w14:paraId="422436CC" w14:textId="77777777" w:rsidR="00675836" w:rsidRDefault="00074C25">
      <w:pPr>
        <w:pStyle w:val="L-Source"/>
        <w:rPr>
          <w:lang w:val="en-US"/>
        </w:rPr>
      </w:pPr>
      <w:r>
        <w:rPr>
          <w:lang w:val="en-US"/>
        </w:rPr>
        <w:t xml:space="preserve">  );</w:t>
      </w:r>
    </w:p>
    <w:p w14:paraId="0257065B" w14:textId="77777777" w:rsidR="00675836" w:rsidRDefault="00074C25">
      <w:pPr>
        <w:pStyle w:val="L-Source"/>
        <w:rPr>
          <w:lang w:val="en-US"/>
        </w:rPr>
      </w:pPr>
      <w:r>
        <w:rPr>
          <w:lang w:val="en-US"/>
        </w:rPr>
        <w:t>}</w:t>
      </w:r>
    </w:p>
    <w:p w14:paraId="5F9B8728" w14:textId="59DC7A74" w:rsidR="00675836" w:rsidRDefault="00074C25">
      <w:pPr>
        <w:pStyle w:val="L-Regular"/>
        <w:rPr>
          <w:rStyle w:val="L-NumbersChar"/>
          <w:lang w:val="en-US"/>
        </w:rPr>
      </w:pPr>
      <w:r>
        <w:rPr>
          <w:lang w:val="en-US"/>
        </w:rPr>
        <w:t xml:space="preserve">In this component, we use the </w:t>
      </w:r>
      <w:r>
        <w:rPr>
          <w:rStyle w:val="P-Code"/>
          <w:lang w:val="en-US"/>
        </w:rPr>
        <w:t>Space</w:t>
      </w:r>
      <w:r>
        <w:rPr>
          <w:lang w:val="en-US"/>
        </w:rPr>
        <w:t xml:space="preserve"> component from </w:t>
      </w:r>
      <w:proofErr w:type="spellStart"/>
      <w:r>
        <w:rPr>
          <w:rStyle w:val="P-RegularChar"/>
          <w:lang w:val="en-US"/>
        </w:rPr>
        <w:t>Antd</w:t>
      </w:r>
      <w:proofErr w:type="spellEnd"/>
      <w:r>
        <w:rPr>
          <w:lang w:val="en-US"/>
        </w:rPr>
        <w:t xml:space="preserve"> and the recently created </w:t>
      </w:r>
      <w:proofErr w:type="spellStart"/>
      <w:r>
        <w:rPr>
          <w:rStyle w:val="P-Code"/>
          <w:lang w:val="en-US"/>
        </w:rPr>
        <w:t>HeaderMenu</w:t>
      </w:r>
      <w:proofErr w:type="spellEnd"/>
      <w:r>
        <w:rPr>
          <w:lang w:val="en-US"/>
        </w:rPr>
        <w:t xml:space="preserve"> component with the </w:t>
      </w:r>
      <w:proofErr w:type="spellStart"/>
      <w:r>
        <w:rPr>
          <w:rStyle w:val="P-Code"/>
          <w:lang w:val="en-US"/>
        </w:rPr>
        <w:t>SelectLang</w:t>
      </w:r>
      <w:proofErr w:type="spellEnd"/>
      <w:r>
        <w:rPr>
          <w:rStyle w:val="L-NumbersChar"/>
          <w:lang w:val="en-US"/>
        </w:rPr>
        <w:t xml:space="preserve"> component from </w:t>
      </w:r>
      <w:proofErr w:type="spellStart"/>
      <w:r>
        <w:rPr>
          <w:rStyle w:val="L-NumbersChar"/>
          <w:lang w:val="en-US"/>
        </w:rPr>
        <w:t>UmiJS</w:t>
      </w:r>
      <w:proofErr w:type="spellEnd"/>
      <w:r>
        <w:rPr>
          <w:rStyle w:val="L-NumbersChar"/>
          <w:lang w:val="en-US"/>
        </w:rPr>
        <w:t xml:space="preserve"> to render the layout header options.</w:t>
      </w:r>
    </w:p>
    <w:p w14:paraId="51E9D6C2" w14:textId="24732FB1" w:rsidR="00355764" w:rsidRDefault="00772EB8" w:rsidP="00355764">
      <w:pPr>
        <w:pStyle w:val="IMG-Caption"/>
        <w:rPr>
          <w:rStyle w:val="L-NumbersChar"/>
          <w:lang w:val="en-US"/>
        </w:rPr>
      </w:pPr>
      <w:r>
        <w:rPr>
          <w:noProof/>
          <w:sz w:val="22"/>
          <w:lang w:val="en-US"/>
        </w:rPr>
        <w:drawing>
          <wp:inline distT="0" distB="0" distL="0" distR="0" wp14:anchorId="71F94EF2" wp14:editId="01C41586">
            <wp:extent cx="1025718" cy="670662"/>
            <wp:effectExtent l="0" t="0" r="3175" b="0"/>
            <wp:docPr id="9" name="Imagem 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Ícone&#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9509" cy="686218"/>
                    </a:xfrm>
                    <a:prstGeom prst="rect">
                      <a:avLst/>
                    </a:prstGeom>
                  </pic:spPr>
                </pic:pic>
              </a:graphicData>
            </a:graphic>
          </wp:inline>
        </w:drawing>
      </w:r>
    </w:p>
    <w:p w14:paraId="1B9DD8D0" w14:textId="2DF5D7DB" w:rsidR="003E5EA6" w:rsidRPr="00215847" w:rsidRDefault="003E5EA6" w:rsidP="00215847">
      <w:pPr>
        <w:pStyle w:val="IMG-Caption"/>
      </w:pPr>
      <w:r>
        <w:t>Figure 2.</w:t>
      </w:r>
      <w:r w:rsidR="005F4076">
        <w:t>1</w:t>
      </w:r>
      <w:r>
        <w:t>:</w:t>
      </w:r>
      <w:r w:rsidR="00DE0E34">
        <w:t xml:space="preserve"> The</w:t>
      </w:r>
      <w:r>
        <w:t xml:space="preserve"> </w:t>
      </w:r>
      <w:r w:rsidR="00DE0E34">
        <w:t>l</w:t>
      </w:r>
      <w:r w:rsidR="0097426C">
        <w:t>anguage</w:t>
      </w:r>
      <w:r>
        <w:t xml:space="preserve"> </w:t>
      </w:r>
      <w:r w:rsidR="00265192">
        <w:t>selector (</w:t>
      </w:r>
      <w:proofErr w:type="spellStart"/>
      <w:r w:rsidR="00265192">
        <w:t>SelectLang</w:t>
      </w:r>
      <w:proofErr w:type="spellEnd"/>
      <w:r w:rsidR="00265192">
        <w:t xml:space="preserve"> component)</w:t>
      </w:r>
    </w:p>
    <w:p w14:paraId="6C9CE8EA" w14:textId="77777777" w:rsidR="00675836" w:rsidRDefault="00074C25">
      <w:pPr>
        <w:pStyle w:val="P-Regular"/>
        <w:rPr>
          <w:lang w:val="en-US"/>
        </w:rPr>
      </w:pPr>
      <w:r>
        <w:rPr>
          <w:lang w:val="en-US"/>
        </w:rPr>
        <w:t xml:space="preserve">Now to add the </w:t>
      </w:r>
      <w:proofErr w:type="spellStart"/>
      <w:r>
        <w:rPr>
          <w:rStyle w:val="P-Code"/>
          <w:lang w:val="en-US"/>
        </w:rPr>
        <w:t>HeaderOptions</w:t>
      </w:r>
      <w:proofErr w:type="spellEnd"/>
      <w:r>
        <w:rPr>
          <w:lang w:val="en-US"/>
        </w:rPr>
        <w:t xml:space="preserve"> component to the layout, follow these steps:</w:t>
      </w:r>
    </w:p>
    <w:p w14:paraId="5AA0529D" w14:textId="77777777" w:rsidR="00675836" w:rsidRDefault="00074C25">
      <w:pPr>
        <w:pStyle w:val="L-Numbers"/>
        <w:numPr>
          <w:ilvl w:val="0"/>
          <w:numId w:val="9"/>
        </w:numPr>
        <w:rPr>
          <w:lang w:val="en-US"/>
        </w:rPr>
      </w:pPr>
      <w:r>
        <w:rPr>
          <w:lang w:val="en-US"/>
        </w:rPr>
        <w:t xml:space="preserve">Import the </w:t>
      </w:r>
      <w:proofErr w:type="spellStart"/>
      <w:r>
        <w:rPr>
          <w:rStyle w:val="P-Code"/>
          <w:lang w:val="en-US"/>
        </w:rPr>
        <w:t>HeaderOptions</w:t>
      </w:r>
      <w:proofErr w:type="spellEnd"/>
      <w:r>
        <w:rPr>
          <w:lang w:val="en-US"/>
        </w:rPr>
        <w:t xml:space="preserve"> component adding this line to the </w:t>
      </w:r>
      <w:proofErr w:type="spellStart"/>
      <w:r>
        <w:rPr>
          <w:rStyle w:val="P-Code"/>
          <w:lang w:val="en-US"/>
        </w:rPr>
        <w:t>app.tsx</w:t>
      </w:r>
      <w:proofErr w:type="spellEnd"/>
      <w:r>
        <w:rPr>
          <w:lang w:val="en-US"/>
        </w:rPr>
        <w:t xml:space="preserve"> file:</w:t>
      </w:r>
    </w:p>
    <w:p w14:paraId="538E49BE" w14:textId="77777777" w:rsidR="00675836" w:rsidRPr="00215847" w:rsidRDefault="00074C25" w:rsidP="00211161">
      <w:pPr>
        <w:pStyle w:val="L-Source"/>
        <w:rPr>
          <w:rStyle w:val="SC-Highlight"/>
        </w:rPr>
      </w:pPr>
      <w:r w:rsidRPr="00215847">
        <w:rPr>
          <w:rStyle w:val="SC-Highlight"/>
        </w:rPr>
        <w:t xml:space="preserve">import </w:t>
      </w:r>
      <w:proofErr w:type="spellStart"/>
      <w:r w:rsidRPr="00215847">
        <w:rPr>
          <w:rStyle w:val="SC-Highlight"/>
        </w:rPr>
        <w:t>HeaderOptions</w:t>
      </w:r>
      <w:proofErr w:type="spellEnd"/>
      <w:r w:rsidRPr="00215847">
        <w:rPr>
          <w:rStyle w:val="SC-Highlight"/>
        </w:rPr>
        <w:t xml:space="preserve"> from </w:t>
      </w:r>
      <w:proofErr w:type="gramStart"/>
      <w:r w:rsidRPr="00215847">
        <w:rPr>
          <w:rStyle w:val="SC-Highlight"/>
        </w:rPr>
        <w:t>'./</w:t>
      </w:r>
      <w:proofErr w:type="gramEnd"/>
      <w:r w:rsidRPr="00215847">
        <w:rPr>
          <w:rStyle w:val="SC-Highlight"/>
        </w:rPr>
        <w:t>components/</w:t>
      </w:r>
      <w:proofErr w:type="spellStart"/>
      <w:r w:rsidRPr="00215847">
        <w:rPr>
          <w:rStyle w:val="SC-Highlight"/>
        </w:rPr>
        <w:t>HeaderOptions</w:t>
      </w:r>
      <w:proofErr w:type="spellEnd"/>
      <w:r w:rsidRPr="00215847">
        <w:rPr>
          <w:rStyle w:val="SC-Highlight"/>
        </w:rPr>
        <w:t>';</w:t>
      </w:r>
    </w:p>
    <w:p w14:paraId="14AFEFC4" w14:textId="77777777" w:rsidR="00675836" w:rsidRDefault="00074C25">
      <w:pPr>
        <w:pStyle w:val="L-Numbers"/>
        <w:rPr>
          <w:lang w:val="en-US"/>
        </w:rPr>
      </w:pPr>
      <w:r>
        <w:rPr>
          <w:lang w:val="en-US"/>
        </w:rPr>
        <w:t xml:space="preserve">Add the </w:t>
      </w:r>
      <w:proofErr w:type="spellStart"/>
      <w:r>
        <w:rPr>
          <w:rStyle w:val="P-Code"/>
          <w:lang w:val="en-US"/>
        </w:rPr>
        <w:t>HeaderOptions</w:t>
      </w:r>
      <w:proofErr w:type="spellEnd"/>
      <w:r>
        <w:rPr>
          <w:lang w:val="en-US"/>
        </w:rPr>
        <w:t xml:space="preserve"> component to the configuration </w:t>
      </w:r>
      <w:proofErr w:type="spellStart"/>
      <w:r>
        <w:rPr>
          <w:rStyle w:val="P-Code"/>
          <w:lang w:val="en-US"/>
        </w:rPr>
        <w:t>rightContentRender</w:t>
      </w:r>
      <w:proofErr w:type="spellEnd"/>
      <w:r>
        <w:rPr>
          <w:rStyle w:val="L-NumbersChar"/>
          <w:lang w:val="en-US"/>
        </w:rPr>
        <w:t xml:space="preserve"> as follows:</w:t>
      </w:r>
    </w:p>
    <w:p w14:paraId="3C8E01B4" w14:textId="77777777" w:rsidR="00675836" w:rsidRDefault="00074C25">
      <w:pPr>
        <w:pStyle w:val="L-Source"/>
        <w:rPr>
          <w:lang w:val="en-US"/>
        </w:rPr>
      </w:pPr>
      <w:r>
        <w:rPr>
          <w:lang w:val="en-US"/>
        </w:rPr>
        <w:t xml:space="preserve">export const layout: </w:t>
      </w:r>
      <w:proofErr w:type="spellStart"/>
      <w:r>
        <w:rPr>
          <w:lang w:val="en-US"/>
        </w:rPr>
        <w:t>RunTimeLayoutConfig</w:t>
      </w:r>
      <w:proofErr w:type="spellEnd"/>
      <w:r>
        <w:rPr>
          <w:lang w:val="en-US"/>
        </w:rPr>
        <w:t xml:space="preserve"> = () =&gt; {</w:t>
      </w:r>
    </w:p>
    <w:p w14:paraId="2EE42584" w14:textId="77777777" w:rsidR="00675836" w:rsidRDefault="00074C25">
      <w:pPr>
        <w:pStyle w:val="L-Source"/>
        <w:rPr>
          <w:lang w:val="en-US"/>
        </w:rPr>
      </w:pPr>
      <w:r>
        <w:rPr>
          <w:lang w:val="en-US"/>
        </w:rPr>
        <w:t xml:space="preserve">  return {</w:t>
      </w:r>
    </w:p>
    <w:p w14:paraId="01800B9A" w14:textId="77777777" w:rsidR="00675836" w:rsidRDefault="00074C25">
      <w:pPr>
        <w:pStyle w:val="L-Source"/>
        <w:rPr>
          <w:lang w:val="en-US"/>
        </w:rPr>
      </w:pPr>
      <w:r>
        <w:rPr>
          <w:lang w:val="en-US"/>
        </w:rPr>
        <w:t xml:space="preserve">    routes,</w:t>
      </w:r>
    </w:p>
    <w:p w14:paraId="2849D3D6" w14:textId="77777777" w:rsidR="00675836" w:rsidRDefault="00074C25">
      <w:pPr>
        <w:pStyle w:val="L-Source"/>
        <w:rPr>
          <w:lang w:val="en-US"/>
        </w:rPr>
      </w:pPr>
      <w:r>
        <w:rPr>
          <w:lang w:val="en-US"/>
        </w:rPr>
        <w:t xml:space="preserve">    </w:t>
      </w:r>
      <w:proofErr w:type="spellStart"/>
      <w:r>
        <w:rPr>
          <w:rStyle w:val="SC-Highlight"/>
          <w:lang w:val="en-US"/>
        </w:rPr>
        <w:t>rightContentRender</w:t>
      </w:r>
      <w:proofErr w:type="spellEnd"/>
      <w:r>
        <w:rPr>
          <w:rStyle w:val="SC-Highlight"/>
          <w:lang w:val="en-US"/>
        </w:rPr>
        <w:t>: () =&gt; &lt;</w:t>
      </w:r>
      <w:proofErr w:type="spellStart"/>
      <w:r>
        <w:rPr>
          <w:rStyle w:val="SC-Highlight"/>
          <w:lang w:val="en-US"/>
        </w:rPr>
        <w:t>HeaderOptions</w:t>
      </w:r>
      <w:proofErr w:type="spellEnd"/>
      <w:r>
        <w:rPr>
          <w:rStyle w:val="SC-Highlight"/>
          <w:lang w:val="en-US"/>
        </w:rPr>
        <w:t xml:space="preserve"> /&gt;,</w:t>
      </w:r>
    </w:p>
    <w:p w14:paraId="335077C2" w14:textId="77777777" w:rsidR="00675836" w:rsidRDefault="00074C25">
      <w:pPr>
        <w:pStyle w:val="L-Source"/>
        <w:rPr>
          <w:lang w:val="en-US"/>
        </w:rPr>
      </w:pPr>
      <w:r>
        <w:rPr>
          <w:lang w:val="en-US"/>
        </w:rPr>
        <w:t xml:space="preserve">    </w:t>
      </w:r>
      <w:proofErr w:type="spellStart"/>
      <w:r>
        <w:rPr>
          <w:lang w:val="en-US"/>
        </w:rPr>
        <w:t>onPageChange</w:t>
      </w:r>
      <w:proofErr w:type="spellEnd"/>
      <w:r>
        <w:rPr>
          <w:lang w:val="en-US"/>
        </w:rPr>
        <w:t>: () =&gt; {},</w:t>
      </w:r>
    </w:p>
    <w:p w14:paraId="310F299A" w14:textId="77777777" w:rsidR="00675836" w:rsidRDefault="00074C25">
      <w:pPr>
        <w:pStyle w:val="L-Source"/>
        <w:rPr>
          <w:lang w:val="en-US"/>
        </w:rPr>
      </w:pPr>
      <w:r>
        <w:rPr>
          <w:lang w:val="en-US"/>
        </w:rPr>
        <w:lastRenderedPageBreak/>
        <w:t xml:space="preserve">  };</w:t>
      </w:r>
    </w:p>
    <w:p w14:paraId="2DBBCC28" w14:textId="77777777" w:rsidR="00675836" w:rsidRDefault="00074C25">
      <w:pPr>
        <w:pStyle w:val="L-Source"/>
        <w:rPr>
          <w:lang w:val="en-US"/>
        </w:rPr>
      </w:pPr>
      <w:r>
        <w:rPr>
          <w:lang w:val="en-US"/>
        </w:rPr>
        <w:t>};</w:t>
      </w:r>
    </w:p>
    <w:p w14:paraId="1893D624" w14:textId="77777777" w:rsidR="00675836" w:rsidRDefault="00074C25">
      <w:pPr>
        <w:pStyle w:val="P-Regular"/>
        <w:rPr>
          <w:lang w:val="en-US"/>
        </w:rPr>
      </w:pPr>
      <w:r>
        <w:rPr>
          <w:lang w:val="en-US"/>
        </w:rPr>
        <w:t xml:space="preserve">Now the </w:t>
      </w:r>
      <w:proofErr w:type="spellStart"/>
      <w:r>
        <w:rPr>
          <w:rStyle w:val="P-Code"/>
          <w:lang w:val="en-US"/>
        </w:rPr>
        <w:t>HeaderOptions</w:t>
      </w:r>
      <w:proofErr w:type="spellEnd"/>
      <w:r>
        <w:rPr>
          <w:lang w:val="en-US"/>
        </w:rPr>
        <w:t xml:space="preserve"> component should appear in the layout header as follows:</w:t>
      </w:r>
    </w:p>
    <w:p w14:paraId="7A8AD65D" w14:textId="77777777" w:rsidR="00675836" w:rsidRDefault="00074C25" w:rsidP="007611EF">
      <w:pPr>
        <w:pStyle w:val="IMG-Caption"/>
      </w:pPr>
      <w:r>
        <w:rPr>
          <w:noProof/>
        </w:rPr>
        <w:drawing>
          <wp:inline distT="0" distB="0" distL="114300" distR="114300" wp14:anchorId="6E650292" wp14:editId="34208AD5">
            <wp:extent cx="5029200" cy="2546350"/>
            <wp:effectExtent l="0" t="0" r="0" b="6350"/>
            <wp:docPr id="1" name="Picture 1" descr="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1.1"/>
                    <pic:cNvPicPr>
                      <a:picLocks noChangeAspect="1"/>
                    </pic:cNvPicPr>
                  </pic:nvPicPr>
                  <pic:blipFill>
                    <a:blip r:embed="rId11"/>
                    <a:stretch>
                      <a:fillRect/>
                    </a:stretch>
                  </pic:blipFill>
                  <pic:spPr>
                    <a:xfrm>
                      <a:off x="0" y="0"/>
                      <a:ext cx="5029200" cy="2546350"/>
                    </a:xfrm>
                    <a:prstGeom prst="rect">
                      <a:avLst/>
                    </a:prstGeom>
                  </pic:spPr>
                </pic:pic>
              </a:graphicData>
            </a:graphic>
          </wp:inline>
        </w:drawing>
      </w:r>
    </w:p>
    <w:p w14:paraId="3B4EA795" w14:textId="2BC3B361" w:rsidR="00675836" w:rsidRDefault="00074C25" w:rsidP="007611EF">
      <w:pPr>
        <w:pStyle w:val="IMG-Caption"/>
        <w:rPr>
          <w:lang w:val="en-US"/>
        </w:rPr>
      </w:pPr>
      <w:r>
        <w:rPr>
          <w:lang w:val="en-US"/>
        </w:rPr>
        <w:t xml:space="preserve">Figure </w:t>
      </w:r>
      <w:r w:rsidR="0031039B">
        <w:rPr>
          <w:lang w:val="en-US"/>
        </w:rPr>
        <w:t>2</w:t>
      </w:r>
      <w:r>
        <w:rPr>
          <w:lang w:val="en-US"/>
        </w:rPr>
        <w:t>.</w:t>
      </w:r>
      <w:r w:rsidR="009F78A9">
        <w:rPr>
          <w:lang w:val="en-US"/>
        </w:rPr>
        <w:t>2</w:t>
      </w:r>
      <w:r w:rsidR="004C7FDA">
        <w:rPr>
          <w:lang w:val="en-US"/>
        </w:rPr>
        <w:t>:</w:t>
      </w:r>
      <w:r>
        <w:rPr>
          <w:lang w:val="en-US"/>
        </w:rPr>
        <w:t xml:space="preserve"> Layout right content</w:t>
      </w:r>
    </w:p>
    <w:p w14:paraId="537FCFAD" w14:textId="0DC567D5" w:rsidR="00675836" w:rsidRPr="00215847" w:rsidRDefault="00074C25" w:rsidP="00C0581D">
      <w:pPr>
        <w:pStyle w:val="P-Regular"/>
      </w:pPr>
      <w:r w:rsidRPr="00215847">
        <w:t xml:space="preserve">You may have noticed that the language selector did not appear. It will appear </w:t>
      </w:r>
      <w:r w:rsidR="007611EF" w:rsidRPr="00215847">
        <w:t xml:space="preserve">once </w:t>
      </w:r>
      <w:r w:rsidRPr="00215847">
        <w:t>we add language support to the project.</w:t>
      </w:r>
    </w:p>
    <w:p w14:paraId="694F03CD" w14:textId="181814F3" w:rsidR="00675836" w:rsidRPr="00FC2084" w:rsidRDefault="00074C25">
      <w:pPr>
        <w:pStyle w:val="P-Regular"/>
        <w:rPr>
          <w:u w:val="single"/>
          <w:lang w:val="en-US"/>
        </w:rPr>
      </w:pPr>
      <w:r w:rsidRPr="00215847">
        <w:t>To finish setting up our</w:t>
      </w:r>
      <w:r>
        <w:rPr>
          <w:lang w:val="en-US"/>
        </w:rPr>
        <w:t xml:space="preserve"> layout, let’s add the primary color.</w:t>
      </w:r>
      <w:r w:rsidR="00FC2084">
        <w:rPr>
          <w:lang w:val="en-US"/>
        </w:rPr>
        <w:t xml:space="preserve"> </w:t>
      </w:r>
      <w:r>
        <w:rPr>
          <w:lang w:val="en-US"/>
        </w:rPr>
        <w:t xml:space="preserve">We can </w:t>
      </w:r>
      <w:r w:rsidR="00FC2084">
        <w:rPr>
          <w:lang w:val="en-US"/>
        </w:rPr>
        <w:t>customize</w:t>
      </w:r>
      <w:r>
        <w:rPr>
          <w:lang w:val="en-US"/>
        </w:rPr>
        <w:t xml:space="preserve"> the </w:t>
      </w:r>
      <w:r w:rsidR="00FC2084" w:rsidRPr="00FC2084">
        <w:t>CSS</w:t>
      </w:r>
      <w:r>
        <w:rPr>
          <w:lang w:val="en-US"/>
        </w:rPr>
        <w:t xml:space="preserve"> class applied to the layout header using the </w:t>
      </w:r>
      <w:proofErr w:type="spellStart"/>
      <w:r>
        <w:rPr>
          <w:rStyle w:val="P-Code"/>
          <w:lang w:val="en-US"/>
        </w:rPr>
        <w:t>global.less</w:t>
      </w:r>
      <w:proofErr w:type="spellEnd"/>
      <w:r>
        <w:rPr>
          <w:lang w:val="en-US"/>
        </w:rPr>
        <w:t xml:space="preserve"> file</w:t>
      </w:r>
      <w:r w:rsidR="00FC2084">
        <w:rPr>
          <w:lang w:val="en-US"/>
        </w:rPr>
        <w:t xml:space="preserve"> to add the primary color</w:t>
      </w:r>
      <w:r>
        <w:rPr>
          <w:lang w:val="en-US"/>
        </w:rPr>
        <w:t xml:space="preserve">.  </w:t>
      </w:r>
    </w:p>
    <w:p w14:paraId="1751B527" w14:textId="77777777" w:rsidR="00675836" w:rsidRDefault="00074C25">
      <w:pPr>
        <w:pStyle w:val="P-Regular"/>
        <w:rPr>
          <w:lang w:val="en-US"/>
        </w:rPr>
      </w:pPr>
      <w:proofErr w:type="spellStart"/>
      <w:r>
        <w:rPr>
          <w:lang w:val="en-US"/>
        </w:rPr>
        <w:t>UmiJS</w:t>
      </w:r>
      <w:proofErr w:type="spellEnd"/>
      <w:r>
        <w:rPr>
          <w:lang w:val="en-US"/>
        </w:rPr>
        <w:t xml:space="preserve"> will apply the </w:t>
      </w:r>
      <w:proofErr w:type="spellStart"/>
      <w:r>
        <w:rPr>
          <w:rStyle w:val="P-Code"/>
          <w:lang w:val="en-US"/>
        </w:rPr>
        <w:t>global.less</w:t>
      </w:r>
      <w:proofErr w:type="spellEnd"/>
      <w:r>
        <w:rPr>
          <w:lang w:val="en-US"/>
        </w:rPr>
        <w:t xml:space="preserve"> file before all other style sheets, so when you need to customize some style or apply it across all interfaces, you can do that using this file.</w:t>
      </w:r>
    </w:p>
    <w:p w14:paraId="349F5F4D" w14:textId="72C781FA" w:rsidR="00675836" w:rsidRDefault="00074C25">
      <w:pPr>
        <w:pStyle w:val="P-Regular"/>
        <w:rPr>
          <w:lang w:val="en-US"/>
        </w:rPr>
      </w:pPr>
      <w:r>
        <w:rPr>
          <w:lang w:val="en-US"/>
        </w:rPr>
        <w:t xml:space="preserve">Follow these steps to customize </w:t>
      </w:r>
      <w:r w:rsidRPr="00FC2084">
        <w:t xml:space="preserve">the </w:t>
      </w:r>
      <w:r w:rsidR="00FC2084" w:rsidRPr="00FC2084">
        <w:t>CSS</w:t>
      </w:r>
      <w:r w:rsidRPr="00FC2084">
        <w:t xml:space="preserve"> class</w:t>
      </w:r>
      <w:r>
        <w:rPr>
          <w:lang w:val="en-US"/>
        </w:rPr>
        <w:t xml:space="preserve"> applied to the layout header:</w:t>
      </w:r>
    </w:p>
    <w:p w14:paraId="6117E769" w14:textId="77777777" w:rsidR="00675836" w:rsidRDefault="00074C25">
      <w:pPr>
        <w:pStyle w:val="L-Numbers"/>
        <w:numPr>
          <w:ilvl w:val="0"/>
          <w:numId w:val="10"/>
        </w:numPr>
        <w:rPr>
          <w:lang w:val="en-US"/>
        </w:rPr>
      </w:pPr>
      <w:r>
        <w:rPr>
          <w:lang w:val="en-US"/>
        </w:rPr>
        <w:t xml:space="preserve">Create a new file under the </w:t>
      </w:r>
      <w:proofErr w:type="spellStart"/>
      <w:r>
        <w:rPr>
          <w:rStyle w:val="P-Code"/>
          <w:lang w:val="en-US"/>
        </w:rPr>
        <w:t>src</w:t>
      </w:r>
      <w:proofErr w:type="spellEnd"/>
      <w:r>
        <w:rPr>
          <w:lang w:val="en-US"/>
        </w:rPr>
        <w:t xml:space="preserve"> folder named </w:t>
      </w:r>
      <w:proofErr w:type="spellStart"/>
      <w:proofErr w:type="gramStart"/>
      <w:r>
        <w:rPr>
          <w:rStyle w:val="P-Code"/>
          <w:lang w:val="en-US"/>
        </w:rPr>
        <w:t>global.less</w:t>
      </w:r>
      <w:proofErr w:type="spellEnd"/>
      <w:proofErr w:type="gramEnd"/>
      <w:r>
        <w:rPr>
          <w:lang w:val="en-US"/>
        </w:rPr>
        <w:t>.</w:t>
      </w:r>
    </w:p>
    <w:p w14:paraId="6D158A33" w14:textId="77777777" w:rsidR="00675836" w:rsidRDefault="00074C25">
      <w:pPr>
        <w:pStyle w:val="L-Numbers"/>
        <w:numPr>
          <w:ilvl w:val="0"/>
          <w:numId w:val="10"/>
        </w:numPr>
        <w:rPr>
          <w:lang w:val="en-US"/>
        </w:rPr>
      </w:pPr>
      <w:r>
        <w:rPr>
          <w:lang w:val="en-US"/>
        </w:rPr>
        <w:t xml:space="preserve">Add this style to the </w:t>
      </w:r>
      <w:proofErr w:type="spellStart"/>
      <w:r>
        <w:rPr>
          <w:rStyle w:val="P-Code"/>
          <w:lang w:val="en-US"/>
        </w:rPr>
        <w:t>global.less</w:t>
      </w:r>
      <w:proofErr w:type="spellEnd"/>
      <w:r>
        <w:rPr>
          <w:lang w:val="en-US"/>
        </w:rPr>
        <w:t xml:space="preserve"> file:</w:t>
      </w:r>
    </w:p>
    <w:p w14:paraId="6E63A54F" w14:textId="77777777" w:rsidR="00675836" w:rsidRDefault="00074C25">
      <w:pPr>
        <w:pStyle w:val="L-Source"/>
        <w:rPr>
          <w:lang w:val="en-US"/>
        </w:rPr>
      </w:pPr>
      <w:proofErr w:type="gramStart"/>
      <w:r>
        <w:rPr>
          <w:lang w:val="en-US"/>
        </w:rPr>
        <w:t>.ant</w:t>
      </w:r>
      <w:proofErr w:type="gramEnd"/>
      <w:r>
        <w:rPr>
          <w:lang w:val="en-US"/>
        </w:rPr>
        <w:t>-pro-global-header-layout-mix {</w:t>
      </w:r>
    </w:p>
    <w:p w14:paraId="7FC9BF5B" w14:textId="77777777" w:rsidR="00675836" w:rsidRDefault="00074C25">
      <w:pPr>
        <w:pStyle w:val="L-Source"/>
        <w:rPr>
          <w:lang w:val="en-US"/>
        </w:rPr>
      </w:pPr>
      <w:r>
        <w:rPr>
          <w:lang w:val="en-US"/>
        </w:rPr>
        <w:t xml:space="preserve">  background: #</w:t>
      </w:r>
      <w:proofErr w:type="gramStart"/>
      <w:r>
        <w:rPr>
          <w:lang w:val="en-US"/>
        </w:rPr>
        <w:t>1895bb;</w:t>
      </w:r>
      <w:proofErr w:type="gramEnd"/>
    </w:p>
    <w:p w14:paraId="79BF0968" w14:textId="77777777" w:rsidR="00675836" w:rsidRDefault="00074C25">
      <w:pPr>
        <w:pStyle w:val="L-Source"/>
        <w:rPr>
          <w:lang w:val="en-US"/>
        </w:rPr>
      </w:pPr>
      <w:r>
        <w:rPr>
          <w:lang w:val="en-US"/>
        </w:rPr>
        <w:lastRenderedPageBreak/>
        <w:t xml:space="preserve">  background: linear-</w:t>
      </w:r>
      <w:proofErr w:type="gramStart"/>
      <w:r>
        <w:rPr>
          <w:lang w:val="en-US"/>
        </w:rPr>
        <w:t>gradient(</w:t>
      </w:r>
      <w:proofErr w:type="gramEnd"/>
      <w:r>
        <w:rPr>
          <w:lang w:val="en-US"/>
        </w:rPr>
        <w:t>50deg, #1895bb 0%, #14cfbd 100%);</w:t>
      </w:r>
    </w:p>
    <w:p w14:paraId="30D8C4A8" w14:textId="611B9031" w:rsidR="00675836" w:rsidRDefault="00074C25">
      <w:pPr>
        <w:pStyle w:val="L-Source"/>
        <w:rPr>
          <w:lang w:val="en-US"/>
        </w:rPr>
      </w:pPr>
      <w:r>
        <w:rPr>
          <w:lang w:val="en-US"/>
        </w:rPr>
        <w:t>}</w:t>
      </w:r>
    </w:p>
    <w:p w14:paraId="7977932B" w14:textId="4DF54DF2" w:rsidR="001E4FCB" w:rsidRPr="001E4FCB" w:rsidRDefault="002D0F22" w:rsidP="00215847">
      <w:r>
        <w:t>We added a background gradient</w:t>
      </w:r>
      <w:r w:rsidR="008D41FA">
        <w:t xml:space="preserve"> using our primary color</w:t>
      </w:r>
      <w:r>
        <w:t xml:space="preserve"> to the CSS class </w:t>
      </w:r>
      <w:r w:rsidR="00187D62">
        <w:t xml:space="preserve">and </w:t>
      </w:r>
      <w:r>
        <w:t xml:space="preserve">applied </w:t>
      </w:r>
      <w:r w:rsidR="00187D62">
        <w:t xml:space="preserve">that </w:t>
      </w:r>
      <w:r>
        <w:t>to the</w:t>
      </w:r>
      <w:r w:rsidR="003A0910">
        <w:t xml:space="preserve"> global </w:t>
      </w:r>
      <w:r>
        <w:t>header</w:t>
      </w:r>
      <w:r w:rsidR="008D41FA">
        <w:t>.</w:t>
      </w:r>
    </w:p>
    <w:p w14:paraId="06FD2DD6" w14:textId="77777777" w:rsidR="00675836" w:rsidRDefault="00074C25">
      <w:pPr>
        <w:pStyle w:val="P-CalloutHeading"/>
        <w:rPr>
          <w:lang w:val="en-US"/>
        </w:rPr>
      </w:pPr>
      <w:r>
        <w:rPr>
          <w:lang w:val="en-US"/>
        </w:rPr>
        <w:t>Tip</w:t>
      </w:r>
    </w:p>
    <w:p w14:paraId="39D42530" w14:textId="2B217953" w:rsidR="00675836" w:rsidRDefault="00074C25">
      <w:pPr>
        <w:pStyle w:val="P-Callout"/>
        <w:rPr>
          <w:lang w:val="en-US"/>
        </w:rPr>
      </w:pPr>
      <w:r>
        <w:rPr>
          <w:lang w:val="en-US"/>
        </w:rPr>
        <w:t xml:space="preserve">You can </w:t>
      </w:r>
      <w:r w:rsidRPr="009C06F3">
        <w:t xml:space="preserve">find </w:t>
      </w:r>
      <w:r w:rsidR="009C06F3" w:rsidRPr="009C06F3">
        <w:t>CSS</w:t>
      </w:r>
      <w:r w:rsidRPr="009C06F3">
        <w:t xml:space="preserve"> classes</w:t>
      </w:r>
      <w:r>
        <w:rPr>
          <w:lang w:val="en-US"/>
        </w:rPr>
        <w:t xml:space="preserve"> applied to </w:t>
      </w:r>
      <w:r w:rsidR="009C06F3">
        <w:rPr>
          <w:lang w:val="en-US"/>
        </w:rPr>
        <w:t>HTML</w:t>
      </w:r>
      <w:r>
        <w:rPr>
          <w:lang w:val="en-US"/>
        </w:rPr>
        <w:t xml:space="preserve"> elements inspecting the page with your browser dev tools. Usually, you need to press </w:t>
      </w:r>
      <w:r>
        <w:rPr>
          <w:rStyle w:val="P-Italics"/>
          <w:lang w:val="en-US"/>
        </w:rPr>
        <w:t>F12</w:t>
      </w:r>
      <w:r>
        <w:rPr>
          <w:lang w:val="en-US"/>
        </w:rPr>
        <w:t xml:space="preserve"> and </w:t>
      </w:r>
      <w:r w:rsidR="009C06F3">
        <w:rPr>
          <w:lang w:val="en-US"/>
        </w:rPr>
        <w:t>look for</w:t>
      </w:r>
      <w:r>
        <w:rPr>
          <w:lang w:val="en-US"/>
        </w:rPr>
        <w:t xml:space="preserve"> the elements tab.</w:t>
      </w:r>
    </w:p>
    <w:p w14:paraId="1AA36FFE" w14:textId="77777777" w:rsidR="00675836" w:rsidRDefault="00074C25">
      <w:pPr>
        <w:pStyle w:val="P-Regular"/>
        <w:rPr>
          <w:lang w:val="en-US"/>
        </w:rPr>
      </w:pPr>
      <w:r>
        <w:rPr>
          <w:lang w:val="en-US"/>
        </w:rPr>
        <w:t>Now the layout header should look like this:</w:t>
      </w:r>
    </w:p>
    <w:p w14:paraId="0B0C16AE" w14:textId="77777777" w:rsidR="00675836" w:rsidRDefault="00074C25">
      <w:pPr>
        <w:pStyle w:val="IMG-Caption"/>
        <w:rPr>
          <w:lang w:val="pt-PT"/>
        </w:rPr>
      </w:pPr>
      <w:r>
        <w:rPr>
          <w:noProof/>
          <w:lang w:val="pt-PT"/>
        </w:rPr>
        <w:drawing>
          <wp:inline distT="0" distB="0" distL="114300" distR="114300" wp14:anchorId="5F7AE784" wp14:editId="0910A081">
            <wp:extent cx="5019040" cy="300990"/>
            <wp:effectExtent l="0" t="0" r="10160" b="3810"/>
            <wp:docPr id="2" name="Picture 2" descr="fig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1.2"/>
                    <pic:cNvPicPr>
                      <a:picLocks noChangeAspect="1"/>
                    </pic:cNvPicPr>
                  </pic:nvPicPr>
                  <pic:blipFill>
                    <a:blip r:embed="rId12"/>
                    <a:stretch>
                      <a:fillRect/>
                    </a:stretch>
                  </pic:blipFill>
                  <pic:spPr>
                    <a:xfrm>
                      <a:off x="0" y="0"/>
                      <a:ext cx="5019040" cy="300990"/>
                    </a:xfrm>
                    <a:prstGeom prst="rect">
                      <a:avLst/>
                    </a:prstGeom>
                  </pic:spPr>
                </pic:pic>
              </a:graphicData>
            </a:graphic>
          </wp:inline>
        </w:drawing>
      </w:r>
    </w:p>
    <w:p w14:paraId="69CEB58D" w14:textId="517287E8" w:rsidR="00675836" w:rsidRDefault="00074C25">
      <w:pPr>
        <w:pStyle w:val="IMG-Caption"/>
        <w:rPr>
          <w:lang w:val="en-US"/>
        </w:rPr>
      </w:pPr>
      <w:r>
        <w:rPr>
          <w:lang w:val="en-US"/>
        </w:rPr>
        <w:t xml:space="preserve">Figure </w:t>
      </w:r>
      <w:r w:rsidR="001E4FCB">
        <w:rPr>
          <w:lang w:val="en-US"/>
        </w:rPr>
        <w:t>2</w:t>
      </w:r>
      <w:r>
        <w:rPr>
          <w:lang w:val="en-US"/>
        </w:rPr>
        <w:t>.</w:t>
      </w:r>
      <w:r w:rsidR="00DA2DFF">
        <w:rPr>
          <w:lang w:val="en-US"/>
        </w:rPr>
        <w:t>3</w:t>
      </w:r>
      <w:r w:rsidR="00C55811">
        <w:rPr>
          <w:lang w:val="en-US"/>
        </w:rPr>
        <w:t>:</w:t>
      </w:r>
      <w:r>
        <w:rPr>
          <w:lang w:val="en-US"/>
        </w:rPr>
        <w:t xml:space="preserve"> Layout header with primary color applied</w:t>
      </w:r>
    </w:p>
    <w:p w14:paraId="3A17BFBC" w14:textId="48A21954" w:rsidR="00675836" w:rsidRPr="00082DFA" w:rsidRDefault="00074C25">
      <w:r w:rsidRPr="00082DFA">
        <w:t>In this section</w:t>
      </w:r>
      <w:r w:rsidR="00370B41">
        <w:t>,</w:t>
      </w:r>
      <w:r w:rsidRPr="00082DFA">
        <w:t xml:space="preserve"> we set</w:t>
      </w:r>
      <w:r w:rsidR="00370B41">
        <w:t xml:space="preserve"> </w:t>
      </w:r>
      <w:r w:rsidRPr="00082DFA">
        <w:t>up the</w:t>
      </w:r>
      <w:r w:rsidR="00142525">
        <w:t xml:space="preserve"> default</w:t>
      </w:r>
      <w:r w:rsidRPr="00082DFA">
        <w:t xml:space="preserve"> layout </w:t>
      </w:r>
      <w:r w:rsidR="00142525">
        <w:t xml:space="preserve">for all pages </w:t>
      </w:r>
      <w:r w:rsidRPr="00082DFA">
        <w:t xml:space="preserve">by configuring the </w:t>
      </w:r>
      <w:r w:rsidRPr="00082DFA">
        <w:rPr>
          <w:rStyle w:val="P-Keyword"/>
        </w:rPr>
        <w:t>plugin-layout</w:t>
      </w:r>
      <w:r w:rsidRPr="00082DFA">
        <w:rPr>
          <w:rStyle w:val="P-RegularChar"/>
          <w:lang w:val="en-US"/>
        </w:rPr>
        <w:t xml:space="preserve"> and customizing the layout using the </w:t>
      </w:r>
      <w:proofErr w:type="spellStart"/>
      <w:r w:rsidRPr="00082DFA">
        <w:rPr>
          <w:rStyle w:val="P-Code"/>
        </w:rPr>
        <w:t>global.less</w:t>
      </w:r>
      <w:proofErr w:type="spellEnd"/>
      <w:r w:rsidRPr="00082DFA">
        <w:rPr>
          <w:rStyle w:val="P-RegularChar"/>
          <w:lang w:val="en-US"/>
        </w:rPr>
        <w:t xml:space="preserve"> file. We also created the components to render the user avatar, name</w:t>
      </w:r>
      <w:r w:rsidR="00370B41">
        <w:rPr>
          <w:rStyle w:val="P-RegularChar"/>
          <w:lang w:val="en-US"/>
        </w:rPr>
        <w:t>,</w:t>
      </w:r>
      <w:r w:rsidRPr="00082DFA">
        <w:rPr>
          <w:rStyle w:val="P-RegularChar"/>
          <w:lang w:val="en-US"/>
        </w:rPr>
        <w:t xml:space="preserve"> and</w:t>
      </w:r>
      <w:r w:rsidR="001E4FCB">
        <w:rPr>
          <w:rStyle w:val="P-RegularChar"/>
          <w:lang w:val="en-US"/>
        </w:rPr>
        <w:t xml:space="preserve"> </w:t>
      </w:r>
      <w:r w:rsidRPr="00082DFA">
        <w:rPr>
          <w:rStyle w:val="P-RegularChar"/>
          <w:lang w:val="en-US"/>
        </w:rPr>
        <w:t xml:space="preserve">language selector. </w:t>
      </w:r>
      <w:r>
        <w:t>Now let’s build the home page</w:t>
      </w:r>
      <w:r w:rsidRPr="00082DFA">
        <w:t xml:space="preserve"> and set up internationalization. </w:t>
      </w:r>
    </w:p>
    <w:p w14:paraId="3C235D26" w14:textId="77777777" w:rsidR="00675836" w:rsidRDefault="00074C25">
      <w:pPr>
        <w:pStyle w:val="H1-Section"/>
      </w:pPr>
      <w:r>
        <w:t>Creating the home page and setting up i18n</w:t>
      </w:r>
    </w:p>
    <w:p w14:paraId="165EF54F" w14:textId="11CFC514" w:rsidR="00852493" w:rsidRPr="004A4CCA" w:rsidRDefault="00852493" w:rsidP="004A4CCA">
      <w:pPr>
        <w:pStyle w:val="P-Regular"/>
      </w:pPr>
      <w:r w:rsidRPr="004A4CCA">
        <w:t>In this section, we’ll create the home page and set up the application</w:t>
      </w:r>
      <w:r w:rsidR="001E4FCB">
        <w:t>’s</w:t>
      </w:r>
      <w:r w:rsidRPr="004A4CCA">
        <w:t xml:space="preserve"> internationalization for Portuguese and English.</w:t>
      </w:r>
    </w:p>
    <w:p w14:paraId="665BC1D9" w14:textId="18598004" w:rsidR="00675836" w:rsidRDefault="00074C25">
      <w:pPr>
        <w:pStyle w:val="P-Regular"/>
        <w:rPr>
          <w:rStyle w:val="P-RegularChar"/>
          <w:lang w:val="en-US"/>
        </w:rPr>
      </w:pPr>
      <w:r>
        <w:rPr>
          <w:lang w:val="en-US"/>
        </w:rPr>
        <w:t xml:space="preserve">Our home page will be composed of two main components: </w:t>
      </w:r>
      <w:proofErr w:type="spellStart"/>
      <w:r>
        <w:rPr>
          <w:rStyle w:val="P-Code"/>
          <w:lang w:val="en-US"/>
        </w:rPr>
        <w:t>PageContainer</w:t>
      </w:r>
      <w:proofErr w:type="spellEnd"/>
      <w:r>
        <w:rPr>
          <w:lang w:val="en-US"/>
        </w:rPr>
        <w:t xml:space="preserve"> and the </w:t>
      </w:r>
      <w:proofErr w:type="spellStart"/>
      <w:r>
        <w:rPr>
          <w:rStyle w:val="P-Code"/>
          <w:lang w:val="en-US"/>
        </w:rPr>
        <w:t>ProTable</w:t>
      </w:r>
      <w:proofErr w:type="spellEnd"/>
      <w:r>
        <w:rPr>
          <w:rStyle w:val="P-RegularChar"/>
          <w:lang w:val="en-US"/>
        </w:rPr>
        <w:t xml:space="preserve">. </w:t>
      </w:r>
      <w:r w:rsidR="004A4CCA" w:rsidRPr="00E3246B">
        <w:rPr>
          <w:lang w:val="en-US"/>
        </w:rPr>
        <w:t xml:space="preserve">When users log in to the application, we want them to see some information such as </w:t>
      </w:r>
      <w:r w:rsidR="008C162A">
        <w:rPr>
          <w:lang w:val="en-US"/>
        </w:rPr>
        <w:t xml:space="preserve">the </w:t>
      </w:r>
      <w:r w:rsidR="004A4CCA" w:rsidRPr="00E3246B">
        <w:rPr>
          <w:lang w:val="en-US"/>
        </w:rPr>
        <w:t>user</w:t>
      </w:r>
      <w:r w:rsidR="00B908E0">
        <w:rPr>
          <w:lang w:val="en-US"/>
        </w:rPr>
        <w:t>’s</w:t>
      </w:r>
      <w:r w:rsidR="004A4CCA" w:rsidRPr="00E3246B">
        <w:rPr>
          <w:lang w:val="en-US"/>
        </w:rPr>
        <w:t xml:space="preserve"> name, role, and a list of recently opened opportunities</w:t>
      </w:r>
      <w:r w:rsidRPr="00E3246B">
        <w:t>.</w:t>
      </w:r>
      <w:r w:rsidR="001E4FCB">
        <w:t xml:space="preserve"> To do that, follow these steps:</w:t>
      </w:r>
    </w:p>
    <w:p w14:paraId="692880D7" w14:textId="38BAEC33" w:rsidR="00675836" w:rsidRDefault="00E3246B" w:rsidP="00215847">
      <w:pPr>
        <w:pStyle w:val="L-Numbers"/>
        <w:numPr>
          <w:ilvl w:val="0"/>
          <w:numId w:val="19"/>
        </w:numPr>
      </w:pPr>
      <w:r w:rsidRPr="001E4FCB">
        <w:rPr>
          <w:rStyle w:val="P-RegularChar"/>
          <w:lang w:val="en-US"/>
        </w:rPr>
        <w:t>L</w:t>
      </w:r>
      <w:r w:rsidR="00074C25" w:rsidRPr="001E4FCB">
        <w:rPr>
          <w:rStyle w:val="P-RegularChar"/>
          <w:lang w:val="en-US"/>
        </w:rPr>
        <w:t>et’s</w:t>
      </w:r>
      <w:r w:rsidRPr="001E4FCB">
        <w:rPr>
          <w:rStyle w:val="P-RegularChar"/>
          <w:lang w:val="en-US"/>
        </w:rPr>
        <w:t xml:space="preserve"> start by</w:t>
      </w:r>
      <w:r w:rsidR="00074C25" w:rsidRPr="001E4FCB">
        <w:rPr>
          <w:rStyle w:val="P-RegularChar"/>
          <w:lang w:val="en-US"/>
        </w:rPr>
        <w:t xml:space="preserve"> add</w:t>
      </w:r>
      <w:r w:rsidRPr="001E4FCB">
        <w:rPr>
          <w:rStyle w:val="P-RegularChar"/>
          <w:lang w:val="en-US"/>
        </w:rPr>
        <w:t>ing</w:t>
      </w:r>
      <w:r w:rsidR="00074C25" w:rsidRPr="001E4FCB">
        <w:rPr>
          <w:rStyle w:val="P-RegularChar"/>
          <w:lang w:val="en-US"/>
        </w:rPr>
        <w:t xml:space="preserve"> the </w:t>
      </w:r>
      <w:proofErr w:type="spellStart"/>
      <w:r w:rsidR="00074C25" w:rsidRPr="00215847">
        <w:rPr>
          <w:rStyle w:val="P-Code"/>
          <w:lang w:val="en-US"/>
        </w:rPr>
        <w:t>PageContainer</w:t>
      </w:r>
      <w:proofErr w:type="spellEnd"/>
      <w:r w:rsidR="00074C25" w:rsidRPr="001E4FCB">
        <w:rPr>
          <w:rStyle w:val="P-RegularChar"/>
          <w:lang w:val="en-US"/>
        </w:rPr>
        <w:t xml:space="preserve"> component to the </w:t>
      </w:r>
      <w:proofErr w:type="spellStart"/>
      <w:r w:rsidR="00074C25" w:rsidRPr="00215847">
        <w:rPr>
          <w:rStyle w:val="P-Code"/>
          <w:lang w:val="en-US"/>
        </w:rPr>
        <w:t>index.tsx</w:t>
      </w:r>
      <w:proofErr w:type="spellEnd"/>
      <w:r w:rsidR="00074C25" w:rsidRPr="001E4FCB">
        <w:rPr>
          <w:rStyle w:val="P-RegularChar"/>
          <w:lang w:val="en-US"/>
        </w:rPr>
        <w:t xml:space="preserve"> file under </w:t>
      </w:r>
      <w:proofErr w:type="spellStart"/>
      <w:r w:rsidR="00074C25" w:rsidRPr="00215847">
        <w:rPr>
          <w:rStyle w:val="P-Code"/>
          <w:lang w:val="en-US"/>
        </w:rPr>
        <w:t>src</w:t>
      </w:r>
      <w:proofErr w:type="spellEnd"/>
      <w:r w:rsidR="00074C25" w:rsidRPr="00215847">
        <w:rPr>
          <w:rStyle w:val="P-Code"/>
          <w:lang w:val="en-US"/>
        </w:rPr>
        <w:t>/pages/Home</w:t>
      </w:r>
      <w:r w:rsidR="00074C25" w:rsidRPr="001E4FCB">
        <w:rPr>
          <w:rStyle w:val="P-RegularChar"/>
          <w:lang w:val="en-US"/>
        </w:rPr>
        <w:t xml:space="preserve"> folder as follows:</w:t>
      </w:r>
    </w:p>
    <w:p w14:paraId="51E39E3B" w14:textId="77777777" w:rsidR="00675836" w:rsidRDefault="00074C25" w:rsidP="00215847">
      <w:pPr>
        <w:pStyle w:val="L-Source"/>
        <w:rPr>
          <w:rStyle w:val="SC-Highlight"/>
          <w:rFonts w:cstheme="minorBidi"/>
          <w:szCs w:val="22"/>
          <w:lang w:val="en-US"/>
        </w:rPr>
      </w:pPr>
      <w:r>
        <w:t>import styles from './</w:t>
      </w:r>
      <w:proofErr w:type="spellStart"/>
      <w:r>
        <w:t>index.less</w:t>
      </w:r>
      <w:proofErr w:type="spellEnd"/>
      <w:proofErr w:type="gramStart"/>
      <w:r>
        <w:t>';</w:t>
      </w:r>
      <w:proofErr w:type="gramEnd"/>
    </w:p>
    <w:p w14:paraId="243A2D61" w14:textId="77777777" w:rsidR="00675836" w:rsidRDefault="00074C25" w:rsidP="00215847">
      <w:pPr>
        <w:pStyle w:val="L-Source"/>
        <w:rPr>
          <w:rStyle w:val="SC-Highlight"/>
          <w:lang w:val="en-US"/>
        </w:rPr>
      </w:pPr>
      <w:r>
        <w:rPr>
          <w:rStyle w:val="SC-Highlight"/>
          <w:lang w:val="en-US"/>
        </w:rPr>
        <w:lastRenderedPageBreak/>
        <w:t xml:space="preserve">import </w:t>
      </w:r>
      <w:proofErr w:type="gramStart"/>
      <w:r>
        <w:rPr>
          <w:rStyle w:val="SC-Highlight"/>
          <w:lang w:val="en-US"/>
        </w:rPr>
        <w:t xml:space="preserve">{ </w:t>
      </w:r>
      <w:proofErr w:type="spellStart"/>
      <w:r>
        <w:rPr>
          <w:rStyle w:val="SC-Highlight"/>
          <w:lang w:val="en-US"/>
        </w:rPr>
        <w:t>PageContainer</w:t>
      </w:r>
      <w:proofErr w:type="spellEnd"/>
      <w:proofErr w:type="gramEnd"/>
      <w:r>
        <w:rPr>
          <w:rStyle w:val="SC-Highlight"/>
          <w:lang w:val="en-US"/>
        </w:rPr>
        <w:t xml:space="preserve"> } from '@ant-design/pro-layout';</w:t>
      </w:r>
    </w:p>
    <w:p w14:paraId="66EBA3F3" w14:textId="77777777" w:rsidR="00675836" w:rsidRDefault="00675836" w:rsidP="00215847">
      <w:pPr>
        <w:pStyle w:val="L-Source"/>
      </w:pPr>
    </w:p>
    <w:p w14:paraId="78FD8694" w14:textId="77777777" w:rsidR="00675836" w:rsidRDefault="00074C25" w:rsidP="00215847">
      <w:pPr>
        <w:pStyle w:val="L-Source"/>
      </w:pPr>
      <w:r>
        <w:t xml:space="preserve">export default function </w:t>
      </w:r>
      <w:proofErr w:type="spellStart"/>
      <w:proofErr w:type="gramStart"/>
      <w:r>
        <w:t>IndexPage</w:t>
      </w:r>
      <w:proofErr w:type="spellEnd"/>
      <w:r>
        <w:t>(</w:t>
      </w:r>
      <w:proofErr w:type="gramEnd"/>
      <w:r>
        <w:t>) {</w:t>
      </w:r>
    </w:p>
    <w:p w14:paraId="3120CBC9" w14:textId="77777777" w:rsidR="00675836" w:rsidRDefault="00074C25" w:rsidP="00215847">
      <w:pPr>
        <w:pStyle w:val="L-Source"/>
      </w:pPr>
      <w:r>
        <w:t xml:space="preserve">  return (</w:t>
      </w:r>
    </w:p>
    <w:p w14:paraId="5236A6C6" w14:textId="77777777" w:rsidR="00675836" w:rsidRDefault="00074C25" w:rsidP="00215847">
      <w:pPr>
        <w:pStyle w:val="L-Source"/>
      </w:pPr>
      <w:r>
        <w:t xml:space="preserve">    </w:t>
      </w:r>
      <w:r>
        <w:rPr>
          <w:rStyle w:val="SC-Highlight"/>
          <w:lang w:val="en-US"/>
        </w:rPr>
        <w:t>&lt;</w:t>
      </w:r>
      <w:proofErr w:type="spellStart"/>
      <w:r>
        <w:rPr>
          <w:rStyle w:val="SC-Highlight"/>
          <w:lang w:val="en-US"/>
        </w:rPr>
        <w:t>PageContainer</w:t>
      </w:r>
      <w:proofErr w:type="spellEnd"/>
    </w:p>
    <w:p w14:paraId="15A8E215" w14:textId="77777777" w:rsidR="00675836" w:rsidRDefault="00074C25" w:rsidP="00215847">
      <w:pPr>
        <w:pStyle w:val="L-Source"/>
      </w:pPr>
      <w:r>
        <w:t xml:space="preserve">      header</w:t>
      </w:r>
      <w:proofErr w:type="gramStart"/>
      <w:r>
        <w:t>={</w:t>
      </w:r>
      <w:proofErr w:type="gramEnd"/>
      <w:r>
        <w:t xml:space="preserve">{ </w:t>
      </w:r>
      <w:r>
        <w:rPr>
          <w:rStyle w:val="SC-Highlight"/>
          <w:lang w:val="en-US"/>
        </w:rPr>
        <w:t>title: undefined</w:t>
      </w:r>
      <w:r>
        <w:t xml:space="preserve"> }}</w:t>
      </w:r>
    </w:p>
    <w:p w14:paraId="0AF6058A" w14:textId="77777777" w:rsidR="00675836" w:rsidRDefault="00074C25" w:rsidP="00215847">
      <w:pPr>
        <w:pStyle w:val="L-Source"/>
      </w:pPr>
      <w:r>
        <w:t xml:space="preserve">      style</w:t>
      </w:r>
      <w:proofErr w:type="gramStart"/>
      <w:r>
        <w:t>={</w:t>
      </w:r>
      <w:proofErr w:type="gramEnd"/>
      <w:r>
        <w:t xml:space="preserve">{ </w:t>
      </w:r>
      <w:proofErr w:type="spellStart"/>
      <w:r>
        <w:t>minHeight</w:t>
      </w:r>
      <w:proofErr w:type="spellEnd"/>
      <w:r>
        <w:t>: '90vh' }}</w:t>
      </w:r>
    </w:p>
    <w:p w14:paraId="1B3F44AB" w14:textId="77777777" w:rsidR="00675836" w:rsidRDefault="00074C25" w:rsidP="00215847">
      <w:pPr>
        <w:pStyle w:val="L-Source"/>
      </w:pPr>
      <w:r>
        <w:t xml:space="preserve">      content</w:t>
      </w:r>
      <w:proofErr w:type="gramStart"/>
      <w:r>
        <w:t>={</w:t>
      </w:r>
      <w:proofErr w:type="gramEnd"/>
      <w:r>
        <w:t>}</w:t>
      </w:r>
    </w:p>
    <w:p w14:paraId="653A1D2D" w14:textId="77777777" w:rsidR="00675836" w:rsidRDefault="00074C25" w:rsidP="00215847">
      <w:pPr>
        <w:pStyle w:val="L-Source"/>
      </w:pPr>
      <w:r>
        <w:t xml:space="preserve">    &gt;&lt;/</w:t>
      </w:r>
      <w:proofErr w:type="spellStart"/>
      <w:r>
        <w:t>PageContainer</w:t>
      </w:r>
      <w:proofErr w:type="spellEnd"/>
      <w:r>
        <w:t>&gt;</w:t>
      </w:r>
    </w:p>
    <w:p w14:paraId="017E2503" w14:textId="77777777" w:rsidR="00675836" w:rsidRDefault="00074C25" w:rsidP="00215847">
      <w:pPr>
        <w:pStyle w:val="L-Source"/>
      </w:pPr>
      <w:r>
        <w:t xml:space="preserve">  );</w:t>
      </w:r>
    </w:p>
    <w:p w14:paraId="5F5E9983" w14:textId="77777777" w:rsidR="00675836" w:rsidRDefault="00074C25" w:rsidP="00215847">
      <w:pPr>
        <w:pStyle w:val="L-Source"/>
      </w:pPr>
      <w:r>
        <w:t>}</w:t>
      </w:r>
    </w:p>
    <w:p w14:paraId="4B3423FC" w14:textId="0B620FAA" w:rsidR="00675836" w:rsidRDefault="00074C25" w:rsidP="00215847">
      <w:pPr>
        <w:pStyle w:val="L-Regular"/>
        <w:rPr>
          <w:rStyle w:val="P-RegularChar"/>
          <w:lang w:val="en-US"/>
        </w:rPr>
      </w:pPr>
      <w:r>
        <w:t xml:space="preserve">By default, the </w:t>
      </w:r>
      <w:proofErr w:type="spellStart"/>
      <w:r>
        <w:rPr>
          <w:rStyle w:val="P-Code"/>
          <w:lang w:val="en-US"/>
        </w:rPr>
        <w:t>PageContainer</w:t>
      </w:r>
      <w:proofErr w:type="spellEnd"/>
      <w:r>
        <w:t xml:space="preserve"> component will render the page title you defined as the route name in the </w:t>
      </w:r>
      <w:proofErr w:type="spellStart"/>
      <w:r>
        <w:rPr>
          <w:rStyle w:val="P-Code"/>
          <w:lang w:val="en-US"/>
        </w:rPr>
        <w:t>routes.ts</w:t>
      </w:r>
      <w:proofErr w:type="spellEnd"/>
      <w:r>
        <w:rPr>
          <w:rStyle w:val="P-RegularChar"/>
          <w:lang w:val="en-US"/>
        </w:rPr>
        <w:t xml:space="preserve"> file, but we set it to </w:t>
      </w:r>
      <w:r>
        <w:rPr>
          <w:rStyle w:val="P-Code"/>
          <w:lang w:val="en-US"/>
        </w:rPr>
        <w:t>undefined</w:t>
      </w:r>
      <w:r>
        <w:rPr>
          <w:rStyle w:val="P-RegularChar"/>
          <w:lang w:val="en-US"/>
        </w:rPr>
        <w:t xml:space="preserve"> as we don’t want to display the title on this page.</w:t>
      </w:r>
    </w:p>
    <w:p w14:paraId="2A556758" w14:textId="1778C5CA" w:rsidR="00675836" w:rsidRDefault="00074C25" w:rsidP="00215847">
      <w:pPr>
        <w:pStyle w:val="L-Numbers"/>
        <w:rPr>
          <w:rStyle w:val="P-RegularChar"/>
          <w:lang w:val="en-US"/>
        </w:rPr>
      </w:pPr>
      <w:r>
        <w:rPr>
          <w:rStyle w:val="P-RegularChar"/>
          <w:lang w:val="en-US"/>
        </w:rPr>
        <w:t xml:space="preserve">Now we’ll add some basic information to the content of </w:t>
      </w:r>
      <w:proofErr w:type="spellStart"/>
      <w:r>
        <w:rPr>
          <w:rStyle w:val="P-Code"/>
          <w:lang w:val="en-US"/>
        </w:rPr>
        <w:t>PageContainer</w:t>
      </w:r>
      <w:proofErr w:type="spellEnd"/>
      <w:r>
        <w:rPr>
          <w:rStyle w:val="P-RegularChar"/>
          <w:lang w:val="en-US"/>
        </w:rPr>
        <w:t xml:space="preserve">. We want that when the user logs into the application, they see a greeting followed by their name, role, and avatar, so </w:t>
      </w:r>
      <w:r w:rsidR="003A0175">
        <w:rPr>
          <w:rStyle w:val="P-RegularChar"/>
          <w:lang w:val="en-US"/>
        </w:rPr>
        <w:t xml:space="preserve">go ahead and </w:t>
      </w:r>
      <w:r>
        <w:rPr>
          <w:rStyle w:val="P-RegularChar"/>
          <w:lang w:val="en-US"/>
        </w:rPr>
        <w:t>add th</w:t>
      </w:r>
      <w:r w:rsidR="003A0175">
        <w:rPr>
          <w:rStyle w:val="P-RegularChar"/>
          <w:lang w:val="en-US"/>
        </w:rPr>
        <w:t>e following</w:t>
      </w:r>
      <w:r>
        <w:rPr>
          <w:rStyle w:val="P-RegularChar"/>
          <w:lang w:val="en-US"/>
        </w:rPr>
        <w:t xml:space="preserve"> information to the </w:t>
      </w:r>
      <w:r>
        <w:rPr>
          <w:rStyle w:val="P-Code"/>
          <w:lang w:val="en-US"/>
        </w:rPr>
        <w:t>content</w:t>
      </w:r>
      <w:r>
        <w:rPr>
          <w:rStyle w:val="P-RegularChar"/>
          <w:lang w:val="en-US"/>
        </w:rPr>
        <w:t xml:space="preserve"> property of </w:t>
      </w:r>
      <w:proofErr w:type="spellStart"/>
      <w:r>
        <w:rPr>
          <w:rStyle w:val="P-Code"/>
          <w:lang w:val="en-US"/>
        </w:rPr>
        <w:t>PageContainer</w:t>
      </w:r>
      <w:proofErr w:type="spellEnd"/>
      <w:r>
        <w:rPr>
          <w:rStyle w:val="P-RegularChar"/>
          <w:lang w:val="en-US"/>
        </w:rPr>
        <w:t xml:space="preserve"> as follows:</w:t>
      </w:r>
    </w:p>
    <w:p w14:paraId="296A6AEB" w14:textId="77777777" w:rsidR="00675836" w:rsidRPr="00215847" w:rsidRDefault="00074C25" w:rsidP="00215847">
      <w:pPr>
        <w:pStyle w:val="L-Source"/>
      </w:pPr>
      <w:r w:rsidRPr="00215847">
        <w:rPr>
          <w:rStyle w:val="SC-Highlight"/>
        </w:rPr>
        <w:t>content</w:t>
      </w:r>
      <w:proofErr w:type="gramStart"/>
      <w:r w:rsidRPr="00215847">
        <w:t>={</w:t>
      </w:r>
      <w:proofErr w:type="gramEnd"/>
    </w:p>
    <w:p w14:paraId="72948BF0" w14:textId="77777777" w:rsidR="00675836" w:rsidRPr="00215847" w:rsidRDefault="00074C25" w:rsidP="00215847">
      <w:pPr>
        <w:pStyle w:val="L-Source"/>
      </w:pPr>
      <w:r w:rsidRPr="00215847">
        <w:t xml:space="preserve">&lt;div </w:t>
      </w:r>
      <w:proofErr w:type="spellStart"/>
      <w:r w:rsidRPr="00215847">
        <w:t>className</w:t>
      </w:r>
      <w:proofErr w:type="spellEnd"/>
      <w:r w:rsidRPr="00215847">
        <w:t>={</w:t>
      </w:r>
      <w:proofErr w:type="spellStart"/>
      <w:proofErr w:type="gramStart"/>
      <w:r w:rsidRPr="00215847">
        <w:t>styles.pageHeaderContent</w:t>
      </w:r>
      <w:proofErr w:type="spellEnd"/>
      <w:proofErr w:type="gramEnd"/>
      <w:r w:rsidRPr="00215847">
        <w:t>}&gt;</w:t>
      </w:r>
    </w:p>
    <w:p w14:paraId="47C97CD5" w14:textId="77777777" w:rsidR="00675836" w:rsidRPr="00215847" w:rsidRDefault="00074C25" w:rsidP="00215847">
      <w:pPr>
        <w:pStyle w:val="L-Source"/>
      </w:pPr>
      <w:r w:rsidRPr="00215847">
        <w:t xml:space="preserve">          &lt;div </w:t>
      </w:r>
      <w:proofErr w:type="spellStart"/>
      <w:r w:rsidRPr="00215847">
        <w:t>className</w:t>
      </w:r>
      <w:proofErr w:type="spellEnd"/>
      <w:r w:rsidRPr="00215847">
        <w:t>={</w:t>
      </w:r>
      <w:proofErr w:type="spellStart"/>
      <w:proofErr w:type="gramStart"/>
      <w:r w:rsidRPr="00215847">
        <w:t>styles.avatar</w:t>
      </w:r>
      <w:proofErr w:type="spellEnd"/>
      <w:proofErr w:type="gramEnd"/>
      <w:r w:rsidRPr="00215847">
        <w:t>}&gt;</w:t>
      </w:r>
    </w:p>
    <w:p w14:paraId="17C6E0F5" w14:textId="77777777" w:rsidR="00675836" w:rsidRPr="00215847" w:rsidRDefault="00074C25" w:rsidP="00215847">
      <w:pPr>
        <w:pStyle w:val="L-Source"/>
        <w:rPr>
          <w:rStyle w:val="SC-Highlight"/>
        </w:rPr>
      </w:pPr>
      <w:r w:rsidRPr="00215847">
        <w:rPr>
          <w:rStyle w:val="SC-Highlight"/>
          <w:b w:val="0"/>
          <w:shd w:val="clear" w:color="auto" w:fill="auto"/>
        </w:rPr>
        <w:t xml:space="preserve">            </w:t>
      </w:r>
      <w:r w:rsidRPr="00215847">
        <w:rPr>
          <w:rStyle w:val="SC-Highlight"/>
        </w:rPr>
        <w:t>&lt;Avatar</w:t>
      </w:r>
    </w:p>
    <w:p w14:paraId="43B0C7DB" w14:textId="77777777" w:rsidR="00675836" w:rsidRPr="00215847" w:rsidRDefault="00074C25" w:rsidP="00215847">
      <w:pPr>
        <w:pStyle w:val="L-Source"/>
      </w:pPr>
      <w:r w:rsidRPr="00215847">
        <w:t xml:space="preserve">              alt="avatar"</w:t>
      </w:r>
    </w:p>
    <w:p w14:paraId="6FF006E1" w14:textId="77777777" w:rsidR="00675836" w:rsidRPr="00215847" w:rsidRDefault="00074C25" w:rsidP="00215847">
      <w:pPr>
        <w:pStyle w:val="L-Source"/>
      </w:pPr>
      <w:r w:rsidRPr="00215847">
        <w:t xml:space="preserve">              </w:t>
      </w:r>
      <w:proofErr w:type="spellStart"/>
      <w:r w:rsidRPr="00215847">
        <w:t>className</w:t>
      </w:r>
      <w:proofErr w:type="spellEnd"/>
      <w:r w:rsidRPr="00215847">
        <w:t>={</w:t>
      </w:r>
      <w:proofErr w:type="spellStart"/>
      <w:proofErr w:type="gramStart"/>
      <w:r w:rsidRPr="00215847">
        <w:t>styles.avatarComponent</w:t>
      </w:r>
      <w:proofErr w:type="spellEnd"/>
      <w:proofErr w:type="gramEnd"/>
      <w:r w:rsidRPr="00215847">
        <w:t>}</w:t>
      </w:r>
    </w:p>
    <w:p w14:paraId="6644DC46" w14:textId="77777777" w:rsidR="00675836" w:rsidRPr="00215847" w:rsidRDefault="00074C25" w:rsidP="00215847">
      <w:pPr>
        <w:pStyle w:val="L-Source"/>
      </w:pPr>
      <w:r w:rsidRPr="00215847">
        <w:t xml:space="preserve">              size</w:t>
      </w:r>
      <w:proofErr w:type="gramStart"/>
      <w:r w:rsidRPr="00215847">
        <w:t>={</w:t>
      </w:r>
      <w:proofErr w:type="gramEnd"/>
      <w:r w:rsidRPr="00215847">
        <w:t xml:space="preserve">{ </w:t>
      </w:r>
      <w:proofErr w:type="spellStart"/>
      <w:r w:rsidRPr="00215847">
        <w:t>xs</w:t>
      </w:r>
      <w:proofErr w:type="spellEnd"/>
      <w:r w:rsidRPr="00215847">
        <w:t xml:space="preserve">: 64, </w:t>
      </w:r>
      <w:proofErr w:type="spellStart"/>
      <w:r w:rsidRPr="00215847">
        <w:t>sm</w:t>
      </w:r>
      <w:proofErr w:type="spellEnd"/>
      <w:r w:rsidRPr="00215847">
        <w:t xml:space="preserve">: 64, md: 64, lg: 64, xl: 80, </w:t>
      </w:r>
      <w:proofErr w:type="spellStart"/>
      <w:r w:rsidRPr="00215847">
        <w:t>xxl</w:t>
      </w:r>
      <w:proofErr w:type="spellEnd"/>
      <w:r w:rsidRPr="00215847">
        <w:t>: 100 }}</w:t>
      </w:r>
    </w:p>
    <w:p w14:paraId="7AC3510D" w14:textId="77777777" w:rsidR="00675836" w:rsidRPr="00215847" w:rsidRDefault="00074C25" w:rsidP="00215847">
      <w:pPr>
        <w:pStyle w:val="L-Source"/>
      </w:pPr>
      <w:r w:rsidRPr="00215847">
        <w:lastRenderedPageBreak/>
        <w:t xml:space="preserve">              icon</w:t>
      </w:r>
      <w:proofErr w:type="gramStart"/>
      <w:r w:rsidRPr="00215847">
        <w:t>={</w:t>
      </w:r>
      <w:proofErr w:type="gramEnd"/>
      <w:r w:rsidRPr="00215847">
        <w:t>&lt;</w:t>
      </w:r>
      <w:proofErr w:type="spellStart"/>
      <w:r w:rsidRPr="00215847">
        <w:t>UserOutlined</w:t>
      </w:r>
      <w:proofErr w:type="spellEnd"/>
      <w:r w:rsidRPr="00215847">
        <w:t xml:space="preserve"> /&gt;}</w:t>
      </w:r>
    </w:p>
    <w:p w14:paraId="320967F2" w14:textId="77777777" w:rsidR="00675836" w:rsidRPr="00215847" w:rsidRDefault="00074C25" w:rsidP="00215847">
      <w:pPr>
        <w:pStyle w:val="L-Source"/>
      </w:pPr>
      <w:r w:rsidRPr="00215847">
        <w:t xml:space="preserve">            /&gt;</w:t>
      </w:r>
    </w:p>
    <w:p w14:paraId="2DE56B15" w14:textId="77777777" w:rsidR="00675836" w:rsidRPr="00215847" w:rsidRDefault="00074C25" w:rsidP="00215847">
      <w:pPr>
        <w:pStyle w:val="L-Source"/>
      </w:pPr>
      <w:r w:rsidRPr="00215847">
        <w:t xml:space="preserve">         &lt;/div&gt;</w:t>
      </w:r>
    </w:p>
    <w:p w14:paraId="5549D8FF" w14:textId="77777777" w:rsidR="00675836" w:rsidRPr="00215847" w:rsidRDefault="00074C25" w:rsidP="00215847">
      <w:pPr>
        <w:pStyle w:val="L-Source"/>
      </w:pPr>
      <w:r w:rsidRPr="00215847">
        <w:t xml:space="preserve">         &lt;div </w:t>
      </w:r>
      <w:proofErr w:type="spellStart"/>
      <w:r w:rsidRPr="00215847">
        <w:t>className</w:t>
      </w:r>
      <w:proofErr w:type="spellEnd"/>
      <w:r w:rsidRPr="00215847">
        <w:t>={</w:t>
      </w:r>
      <w:proofErr w:type="spellStart"/>
      <w:proofErr w:type="gramStart"/>
      <w:r w:rsidRPr="00215847">
        <w:t>styles.content</w:t>
      </w:r>
      <w:proofErr w:type="spellEnd"/>
      <w:proofErr w:type="gramEnd"/>
      <w:r w:rsidRPr="00215847">
        <w:t>}&gt;</w:t>
      </w:r>
    </w:p>
    <w:p w14:paraId="0D169CB6" w14:textId="77777777" w:rsidR="00675836" w:rsidRPr="00215847" w:rsidRDefault="00074C25" w:rsidP="00215847">
      <w:pPr>
        <w:pStyle w:val="L-Source"/>
        <w:rPr>
          <w:rStyle w:val="SC-Highlight"/>
        </w:rPr>
      </w:pPr>
      <w:r w:rsidRPr="00215847">
        <w:t xml:space="preserve">         </w:t>
      </w:r>
      <w:r w:rsidRPr="00215847">
        <w:tab/>
      </w:r>
      <w:r w:rsidRPr="00215847">
        <w:rPr>
          <w:rStyle w:val="SC-Highlight"/>
        </w:rPr>
        <w:t xml:space="preserve">&lt;div </w:t>
      </w:r>
      <w:proofErr w:type="spellStart"/>
      <w:r w:rsidRPr="00215847">
        <w:rPr>
          <w:rStyle w:val="SC-Highlight"/>
        </w:rPr>
        <w:t>className</w:t>
      </w:r>
      <w:proofErr w:type="spellEnd"/>
      <w:r w:rsidRPr="00215847">
        <w:rPr>
          <w:rStyle w:val="SC-Highlight"/>
        </w:rPr>
        <w:t>={</w:t>
      </w:r>
      <w:proofErr w:type="spellStart"/>
      <w:proofErr w:type="gramStart"/>
      <w:r w:rsidRPr="00215847">
        <w:rPr>
          <w:rStyle w:val="SC-Highlight"/>
        </w:rPr>
        <w:t>styles.contentTitle</w:t>
      </w:r>
      <w:proofErr w:type="spellEnd"/>
      <w:proofErr w:type="gramEnd"/>
      <w:r w:rsidRPr="00215847">
        <w:rPr>
          <w:rStyle w:val="SC-Highlight"/>
        </w:rPr>
        <w:t>}&gt;Hello John Doe, welcome.&lt;/div&gt;</w:t>
      </w:r>
    </w:p>
    <w:p w14:paraId="37869F13" w14:textId="77777777" w:rsidR="00675836" w:rsidRPr="00215847" w:rsidRDefault="00074C25" w:rsidP="00215847">
      <w:pPr>
        <w:pStyle w:val="L-Source"/>
      </w:pPr>
      <w:r w:rsidRPr="00215847">
        <w:t xml:space="preserve">         </w:t>
      </w:r>
      <w:r w:rsidRPr="00215847">
        <w:tab/>
        <w:t>&lt;div&gt;Inside Sales | Umi Group&lt;/div&gt;</w:t>
      </w:r>
    </w:p>
    <w:p w14:paraId="42917524" w14:textId="77777777" w:rsidR="00675836" w:rsidRPr="00215847" w:rsidRDefault="00074C25" w:rsidP="00215847">
      <w:pPr>
        <w:pStyle w:val="L-Source"/>
      </w:pPr>
      <w:r w:rsidRPr="00215847">
        <w:t xml:space="preserve">         &lt;/div&gt;</w:t>
      </w:r>
    </w:p>
    <w:p w14:paraId="6147CCBA" w14:textId="77777777" w:rsidR="00675836" w:rsidRPr="00215847" w:rsidRDefault="00074C25" w:rsidP="00215847">
      <w:pPr>
        <w:pStyle w:val="L-Source"/>
      </w:pPr>
      <w:r w:rsidRPr="00215847">
        <w:t>&lt;/div&gt;</w:t>
      </w:r>
    </w:p>
    <w:p w14:paraId="1A85F5EE" w14:textId="77777777" w:rsidR="00675836" w:rsidRPr="00215847" w:rsidRDefault="00074C25" w:rsidP="00215847">
      <w:pPr>
        <w:pStyle w:val="L-Source"/>
      </w:pPr>
      <w:r w:rsidRPr="00215847">
        <w:t>}</w:t>
      </w:r>
    </w:p>
    <w:p w14:paraId="203876B1" w14:textId="59C53740" w:rsidR="00675836" w:rsidRDefault="00074C25" w:rsidP="00215847">
      <w:pPr>
        <w:pStyle w:val="L-Regular"/>
        <w:rPr>
          <w:rStyle w:val="P-RegularChar"/>
          <w:lang w:val="en-US"/>
        </w:rPr>
      </w:pPr>
      <w:r>
        <w:rPr>
          <w:rStyle w:val="P-RegularChar"/>
          <w:lang w:val="en-US"/>
        </w:rPr>
        <w:t xml:space="preserve">Here we added the </w:t>
      </w:r>
      <w:r>
        <w:rPr>
          <w:rStyle w:val="P-Code"/>
          <w:lang w:val="en-US"/>
        </w:rPr>
        <w:t>Avatar</w:t>
      </w:r>
      <w:r>
        <w:rPr>
          <w:rStyle w:val="P-RegularChar"/>
          <w:lang w:val="en-US"/>
        </w:rPr>
        <w:t xml:space="preserve"> component from </w:t>
      </w:r>
      <w:proofErr w:type="spellStart"/>
      <w:r w:rsidRPr="00215847">
        <w:rPr>
          <w:rStyle w:val="P-Code"/>
        </w:rPr>
        <w:t>Antd</w:t>
      </w:r>
      <w:proofErr w:type="spellEnd"/>
      <w:r>
        <w:rPr>
          <w:rStyle w:val="P-RegularChar"/>
          <w:lang w:val="en-US"/>
        </w:rPr>
        <w:t xml:space="preserve"> followed by the greeting, user</w:t>
      </w:r>
      <w:r w:rsidR="00187D62">
        <w:rPr>
          <w:rStyle w:val="P-RegularChar"/>
          <w:lang w:val="en-US"/>
        </w:rPr>
        <w:t>’s</w:t>
      </w:r>
      <w:r>
        <w:rPr>
          <w:rStyle w:val="P-RegularChar"/>
          <w:lang w:val="en-US"/>
        </w:rPr>
        <w:t xml:space="preserve"> name</w:t>
      </w:r>
      <w:r w:rsidR="00594844">
        <w:rPr>
          <w:rStyle w:val="P-RegularChar"/>
          <w:lang w:val="en-US"/>
        </w:rPr>
        <w:t>,</w:t>
      </w:r>
      <w:r>
        <w:rPr>
          <w:rStyle w:val="P-RegularChar"/>
          <w:lang w:val="en-US"/>
        </w:rPr>
        <w:t xml:space="preserve"> and role.</w:t>
      </w:r>
    </w:p>
    <w:p w14:paraId="312E25DD" w14:textId="77777777" w:rsidR="00675836" w:rsidRDefault="00074C25" w:rsidP="00215847">
      <w:pPr>
        <w:pStyle w:val="L-Numbers"/>
        <w:rPr>
          <w:rStyle w:val="P-RegularChar"/>
          <w:lang w:val="en-US"/>
        </w:rPr>
      </w:pPr>
      <w:r>
        <w:rPr>
          <w:rStyle w:val="P-RegularChar"/>
          <w:lang w:val="en-US"/>
        </w:rPr>
        <w:t xml:space="preserve">We also need to define the styles in the file </w:t>
      </w:r>
      <w:proofErr w:type="spellStart"/>
      <w:proofErr w:type="gramStart"/>
      <w:r>
        <w:rPr>
          <w:rStyle w:val="P-Code"/>
          <w:lang w:val="en-US"/>
        </w:rPr>
        <w:t>index.less</w:t>
      </w:r>
      <w:proofErr w:type="spellEnd"/>
      <w:proofErr w:type="gramEnd"/>
      <w:r>
        <w:rPr>
          <w:rStyle w:val="P-RegularChar"/>
          <w:lang w:val="en-US"/>
        </w:rPr>
        <w:t xml:space="preserve">. Add these styles to the </w:t>
      </w:r>
      <w:proofErr w:type="spellStart"/>
      <w:r>
        <w:rPr>
          <w:rStyle w:val="P-Code"/>
          <w:lang w:val="en-US"/>
        </w:rPr>
        <w:t>index.less</w:t>
      </w:r>
      <w:proofErr w:type="spellEnd"/>
      <w:r>
        <w:rPr>
          <w:rStyle w:val="P-RegularChar"/>
          <w:lang w:val="en-US"/>
        </w:rPr>
        <w:t xml:space="preserve"> file under </w:t>
      </w:r>
      <w:proofErr w:type="spellStart"/>
      <w:r>
        <w:rPr>
          <w:rStyle w:val="P-Code"/>
          <w:lang w:val="en-US"/>
        </w:rPr>
        <w:t>src</w:t>
      </w:r>
      <w:proofErr w:type="spellEnd"/>
      <w:r>
        <w:rPr>
          <w:rStyle w:val="P-Code"/>
          <w:lang w:val="en-US"/>
        </w:rPr>
        <w:t>/pages/Home</w:t>
      </w:r>
      <w:r>
        <w:rPr>
          <w:rStyle w:val="P-RegularChar"/>
          <w:lang w:val="en-US"/>
        </w:rPr>
        <w:t xml:space="preserve"> folder as follows:</w:t>
      </w:r>
    </w:p>
    <w:p w14:paraId="526F66A7" w14:textId="77777777" w:rsidR="00675836" w:rsidRDefault="00074C25" w:rsidP="00215847">
      <w:pPr>
        <w:pStyle w:val="L-Source"/>
        <w:rPr>
          <w:rStyle w:val="SC-Highlight"/>
          <w:rFonts w:cstheme="minorBidi"/>
          <w:szCs w:val="22"/>
          <w:lang w:val="en-US"/>
        </w:rPr>
      </w:pPr>
      <w:r>
        <w:rPr>
          <w:rStyle w:val="SC-Highlight"/>
          <w:lang w:val="en-US"/>
        </w:rPr>
        <w:t>@import '~</w:t>
      </w:r>
      <w:proofErr w:type="spellStart"/>
      <w:r>
        <w:rPr>
          <w:rStyle w:val="SC-Highlight"/>
          <w:lang w:val="en-US"/>
        </w:rPr>
        <w:t>antd</w:t>
      </w:r>
      <w:proofErr w:type="spellEnd"/>
      <w:r>
        <w:rPr>
          <w:rStyle w:val="SC-Highlight"/>
          <w:lang w:val="en-US"/>
        </w:rPr>
        <w:t>/es/style/themes/</w:t>
      </w:r>
      <w:proofErr w:type="spellStart"/>
      <w:r>
        <w:rPr>
          <w:rStyle w:val="SC-Highlight"/>
          <w:lang w:val="en-US"/>
        </w:rPr>
        <w:t>default.less</w:t>
      </w:r>
      <w:proofErr w:type="spellEnd"/>
      <w:proofErr w:type="gramStart"/>
      <w:r>
        <w:rPr>
          <w:rStyle w:val="SC-Highlight"/>
          <w:lang w:val="en-US"/>
        </w:rPr>
        <w:t>';</w:t>
      </w:r>
      <w:proofErr w:type="gramEnd"/>
    </w:p>
    <w:p w14:paraId="16C1E691" w14:textId="77777777" w:rsidR="00675836" w:rsidRDefault="00675836" w:rsidP="00215847">
      <w:pPr>
        <w:pStyle w:val="L-Source"/>
        <w:rPr>
          <w:rStyle w:val="P-RegularChar"/>
          <w:lang w:val="en-US"/>
        </w:rPr>
      </w:pPr>
    </w:p>
    <w:p w14:paraId="27B7109C" w14:textId="77777777" w:rsidR="00675836" w:rsidRPr="00215847" w:rsidRDefault="00074C25" w:rsidP="00215847">
      <w:pPr>
        <w:pStyle w:val="L-Source"/>
        <w:rPr>
          <w:rStyle w:val="P-RegularChar"/>
          <w:rFonts w:ascii="Courier" w:hAnsi="Courier" w:cs="Consolas"/>
          <w:szCs w:val="21"/>
        </w:rPr>
      </w:pPr>
      <w:proofErr w:type="gramStart"/>
      <w:r w:rsidRPr="00215847">
        <w:rPr>
          <w:rStyle w:val="P-RegularChar"/>
          <w:rFonts w:ascii="Courier" w:hAnsi="Courier" w:cs="Consolas"/>
          <w:szCs w:val="21"/>
        </w:rPr>
        <w:t>.</w:t>
      </w:r>
      <w:proofErr w:type="spellStart"/>
      <w:r w:rsidRPr="00215847">
        <w:rPr>
          <w:rStyle w:val="P-RegularChar"/>
          <w:rFonts w:ascii="Courier" w:hAnsi="Courier" w:cs="Consolas"/>
          <w:szCs w:val="21"/>
        </w:rPr>
        <w:t>pageHeaderContent</w:t>
      </w:r>
      <w:proofErr w:type="spellEnd"/>
      <w:proofErr w:type="gramEnd"/>
      <w:r w:rsidRPr="00215847">
        <w:rPr>
          <w:rStyle w:val="P-RegularChar"/>
          <w:rFonts w:ascii="Courier" w:hAnsi="Courier" w:cs="Consolas"/>
          <w:szCs w:val="21"/>
        </w:rPr>
        <w:t xml:space="preserve"> {</w:t>
      </w:r>
    </w:p>
    <w:p w14:paraId="3504F289"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display: </w:t>
      </w:r>
      <w:proofErr w:type="gramStart"/>
      <w:r w:rsidRPr="00215847">
        <w:rPr>
          <w:rStyle w:val="P-RegularChar"/>
          <w:rFonts w:ascii="Courier" w:hAnsi="Courier" w:cs="Consolas"/>
          <w:szCs w:val="21"/>
        </w:rPr>
        <w:t>flex;</w:t>
      </w:r>
      <w:proofErr w:type="gramEnd"/>
    </w:p>
    <w:p w14:paraId="19D93EA6" w14:textId="77777777" w:rsidR="00675836" w:rsidRPr="00215847" w:rsidRDefault="00675836" w:rsidP="00215847">
      <w:pPr>
        <w:pStyle w:val="L-Source"/>
        <w:rPr>
          <w:rStyle w:val="P-RegularChar"/>
          <w:rFonts w:ascii="Courier" w:hAnsi="Courier" w:cs="Consolas"/>
          <w:szCs w:val="21"/>
        </w:rPr>
      </w:pPr>
    </w:p>
    <w:p w14:paraId="3E4527B8"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gramStart"/>
      <w:r w:rsidRPr="00215847">
        <w:rPr>
          <w:rStyle w:val="P-RegularChar"/>
          <w:rFonts w:ascii="Courier" w:hAnsi="Courier" w:cs="Consolas"/>
          <w:szCs w:val="21"/>
        </w:rPr>
        <w:t>.avatar</w:t>
      </w:r>
      <w:proofErr w:type="gramEnd"/>
      <w:r w:rsidRPr="00215847">
        <w:rPr>
          <w:rStyle w:val="P-RegularChar"/>
          <w:rFonts w:ascii="Courier" w:hAnsi="Courier" w:cs="Consolas"/>
          <w:szCs w:val="21"/>
        </w:rPr>
        <w:t xml:space="preserve"> {</w:t>
      </w:r>
    </w:p>
    <w:p w14:paraId="7E118745"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flex: 0 1 </w:t>
      </w:r>
      <w:proofErr w:type="gramStart"/>
      <w:r w:rsidRPr="00215847">
        <w:rPr>
          <w:rStyle w:val="P-RegularChar"/>
          <w:rFonts w:ascii="Courier" w:hAnsi="Courier" w:cs="Consolas"/>
          <w:szCs w:val="21"/>
        </w:rPr>
        <w:t>72px;</w:t>
      </w:r>
      <w:proofErr w:type="gramEnd"/>
    </w:p>
    <w:p w14:paraId="017F6293"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&amp; &gt; span {</w:t>
      </w:r>
    </w:p>
    <w:p w14:paraId="0EF5424D"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display: </w:t>
      </w:r>
      <w:proofErr w:type="gramStart"/>
      <w:r w:rsidRPr="00215847">
        <w:rPr>
          <w:rStyle w:val="P-RegularChar"/>
          <w:rFonts w:ascii="Courier" w:hAnsi="Courier" w:cs="Consolas"/>
          <w:szCs w:val="21"/>
        </w:rPr>
        <w:t>block;</w:t>
      </w:r>
      <w:proofErr w:type="gramEnd"/>
    </w:p>
    <w:p w14:paraId="71FD2D7B"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width: </w:t>
      </w:r>
      <w:proofErr w:type="gramStart"/>
      <w:r w:rsidRPr="00215847">
        <w:rPr>
          <w:rStyle w:val="P-RegularChar"/>
          <w:rFonts w:ascii="Courier" w:hAnsi="Courier" w:cs="Consolas"/>
          <w:szCs w:val="21"/>
        </w:rPr>
        <w:t>72px;</w:t>
      </w:r>
      <w:proofErr w:type="gramEnd"/>
    </w:p>
    <w:p w14:paraId="18C6C527"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height: </w:t>
      </w:r>
      <w:proofErr w:type="gramStart"/>
      <w:r w:rsidRPr="00215847">
        <w:rPr>
          <w:rStyle w:val="P-RegularChar"/>
          <w:rFonts w:ascii="Courier" w:hAnsi="Courier" w:cs="Consolas"/>
          <w:szCs w:val="21"/>
        </w:rPr>
        <w:t>72px;</w:t>
      </w:r>
      <w:proofErr w:type="gramEnd"/>
    </w:p>
    <w:p w14:paraId="1C8635F9"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lastRenderedPageBreak/>
        <w:t xml:space="preserve">      border-radius: </w:t>
      </w:r>
      <w:proofErr w:type="gramStart"/>
      <w:r w:rsidRPr="00215847">
        <w:rPr>
          <w:rStyle w:val="P-RegularChar"/>
          <w:rFonts w:ascii="Courier" w:hAnsi="Courier" w:cs="Consolas"/>
          <w:szCs w:val="21"/>
        </w:rPr>
        <w:t>72px;</w:t>
      </w:r>
      <w:proofErr w:type="gramEnd"/>
    </w:p>
    <w:p w14:paraId="63D14BE6"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6F59AA77" w14:textId="77777777" w:rsidR="00675836" w:rsidRPr="00215847" w:rsidRDefault="00675836" w:rsidP="00215847">
      <w:pPr>
        <w:pStyle w:val="L-Source"/>
        <w:rPr>
          <w:rStyle w:val="P-RegularChar"/>
          <w:rFonts w:ascii="Courier" w:hAnsi="Courier" w:cs="Consolas"/>
          <w:szCs w:val="21"/>
        </w:rPr>
      </w:pPr>
    </w:p>
    <w:p w14:paraId="5DED975B"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gramStart"/>
      <w:r w:rsidRPr="00215847">
        <w:rPr>
          <w:rStyle w:val="P-RegularChar"/>
          <w:rFonts w:ascii="Courier" w:hAnsi="Courier" w:cs="Consolas"/>
          <w:szCs w:val="21"/>
        </w:rPr>
        <w:t>.</w:t>
      </w:r>
      <w:proofErr w:type="spellStart"/>
      <w:r w:rsidRPr="00215847">
        <w:rPr>
          <w:rStyle w:val="P-RegularChar"/>
          <w:rFonts w:ascii="Courier" w:hAnsi="Courier" w:cs="Consolas"/>
          <w:szCs w:val="21"/>
        </w:rPr>
        <w:t>avatarComponent</w:t>
      </w:r>
      <w:proofErr w:type="spellEnd"/>
      <w:proofErr w:type="gramEnd"/>
      <w:r w:rsidRPr="00215847">
        <w:rPr>
          <w:rStyle w:val="P-RegularChar"/>
          <w:rFonts w:ascii="Courier" w:hAnsi="Courier" w:cs="Consolas"/>
          <w:szCs w:val="21"/>
        </w:rPr>
        <w:t xml:space="preserve"> {</w:t>
      </w:r>
    </w:p>
    <w:p w14:paraId="7ED46F46"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color: </w:t>
      </w:r>
      <w:proofErr w:type="gramStart"/>
      <w:r w:rsidRPr="00215847">
        <w:rPr>
          <w:rStyle w:val="P-RegularChar"/>
          <w:rFonts w:ascii="Courier" w:hAnsi="Courier" w:cs="Consolas"/>
          <w:szCs w:val="21"/>
        </w:rPr>
        <w:t>white;</w:t>
      </w:r>
      <w:proofErr w:type="gramEnd"/>
    </w:p>
    <w:p w14:paraId="36BDBBE1"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background-color: </w:t>
      </w:r>
      <w:r w:rsidRPr="00215847">
        <w:rPr>
          <w:rStyle w:val="SC-Highlight"/>
        </w:rPr>
        <w:t>@primary-</w:t>
      </w:r>
      <w:proofErr w:type="gramStart"/>
      <w:r w:rsidRPr="00215847">
        <w:rPr>
          <w:rStyle w:val="SC-Highlight"/>
        </w:rPr>
        <w:t>color;</w:t>
      </w:r>
      <w:proofErr w:type="gramEnd"/>
    </w:p>
    <w:p w14:paraId="27DD6C80"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74982218"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0B60EA62" w14:textId="77777777" w:rsidR="00675836" w:rsidRPr="00215847" w:rsidRDefault="00675836" w:rsidP="00215847">
      <w:pPr>
        <w:pStyle w:val="L-Source"/>
        <w:rPr>
          <w:rStyle w:val="P-RegularChar"/>
          <w:rFonts w:ascii="Courier" w:hAnsi="Courier" w:cs="Consolas"/>
          <w:szCs w:val="21"/>
        </w:rPr>
      </w:pPr>
    </w:p>
    <w:p w14:paraId="200C683A"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gramStart"/>
      <w:r w:rsidRPr="00215847">
        <w:rPr>
          <w:rStyle w:val="P-RegularChar"/>
          <w:rFonts w:ascii="Courier" w:hAnsi="Courier" w:cs="Consolas"/>
          <w:szCs w:val="21"/>
        </w:rPr>
        <w:t>.content</w:t>
      </w:r>
      <w:proofErr w:type="gramEnd"/>
      <w:r w:rsidRPr="00215847">
        <w:rPr>
          <w:rStyle w:val="P-RegularChar"/>
          <w:rFonts w:ascii="Courier" w:hAnsi="Courier" w:cs="Consolas"/>
          <w:szCs w:val="21"/>
        </w:rPr>
        <w:t xml:space="preserve"> {</w:t>
      </w:r>
    </w:p>
    <w:p w14:paraId="17073C82"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position: </w:t>
      </w:r>
      <w:proofErr w:type="gramStart"/>
      <w:r w:rsidRPr="00215847">
        <w:rPr>
          <w:rStyle w:val="P-RegularChar"/>
          <w:rFonts w:ascii="Courier" w:hAnsi="Courier" w:cs="Consolas"/>
          <w:szCs w:val="21"/>
        </w:rPr>
        <w:t>relative;</w:t>
      </w:r>
      <w:proofErr w:type="gramEnd"/>
    </w:p>
    <w:p w14:paraId="0BA90CFD"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top: </w:t>
      </w:r>
      <w:proofErr w:type="gramStart"/>
      <w:r w:rsidRPr="00215847">
        <w:rPr>
          <w:rStyle w:val="P-RegularChar"/>
          <w:rFonts w:ascii="Courier" w:hAnsi="Courier" w:cs="Consolas"/>
          <w:szCs w:val="21"/>
        </w:rPr>
        <w:t>4px;</w:t>
      </w:r>
      <w:proofErr w:type="gramEnd"/>
    </w:p>
    <w:p w14:paraId="6F63FD81"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flex: 1 1 </w:t>
      </w:r>
      <w:proofErr w:type="gramStart"/>
      <w:r w:rsidRPr="00215847">
        <w:rPr>
          <w:rStyle w:val="P-RegularChar"/>
          <w:rFonts w:ascii="Courier" w:hAnsi="Courier" w:cs="Consolas"/>
          <w:szCs w:val="21"/>
        </w:rPr>
        <w:t>auto;</w:t>
      </w:r>
      <w:proofErr w:type="gramEnd"/>
    </w:p>
    <w:p w14:paraId="6A013586"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margin-left: </w:t>
      </w:r>
      <w:proofErr w:type="gramStart"/>
      <w:r w:rsidRPr="00215847">
        <w:rPr>
          <w:rStyle w:val="P-RegularChar"/>
          <w:rFonts w:ascii="Courier" w:hAnsi="Courier" w:cs="Consolas"/>
          <w:szCs w:val="21"/>
        </w:rPr>
        <w:t>24px;</w:t>
      </w:r>
      <w:proofErr w:type="gramEnd"/>
    </w:p>
    <w:p w14:paraId="4B6F32AA"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color: </w:t>
      </w:r>
      <w:r w:rsidRPr="00215847">
        <w:rPr>
          <w:rStyle w:val="SC-Highlight"/>
        </w:rPr>
        <w:t>@text-color-</w:t>
      </w:r>
      <w:proofErr w:type="gramStart"/>
      <w:r w:rsidRPr="00215847">
        <w:rPr>
          <w:rStyle w:val="SC-Highlight"/>
        </w:rPr>
        <w:t>secondary;</w:t>
      </w:r>
      <w:proofErr w:type="gramEnd"/>
    </w:p>
    <w:p w14:paraId="03F78D90"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line-height: </w:t>
      </w:r>
      <w:proofErr w:type="gramStart"/>
      <w:r w:rsidRPr="00215847">
        <w:rPr>
          <w:rStyle w:val="P-RegularChar"/>
          <w:rFonts w:ascii="Courier" w:hAnsi="Courier" w:cs="Consolas"/>
          <w:szCs w:val="21"/>
        </w:rPr>
        <w:t>22px;</w:t>
      </w:r>
      <w:proofErr w:type="gramEnd"/>
    </w:p>
    <w:p w14:paraId="4AFE6CB5" w14:textId="77777777" w:rsidR="00675836" w:rsidRPr="00215847" w:rsidRDefault="00675836" w:rsidP="00215847">
      <w:pPr>
        <w:pStyle w:val="L-Source"/>
        <w:rPr>
          <w:rStyle w:val="P-RegularChar"/>
          <w:rFonts w:ascii="Courier" w:hAnsi="Courier" w:cs="Consolas"/>
          <w:szCs w:val="21"/>
        </w:rPr>
      </w:pPr>
    </w:p>
    <w:p w14:paraId="1D9D39B7"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gramStart"/>
      <w:r w:rsidRPr="00215847">
        <w:rPr>
          <w:rStyle w:val="P-RegularChar"/>
          <w:rFonts w:ascii="Courier" w:hAnsi="Courier" w:cs="Consolas"/>
          <w:szCs w:val="21"/>
        </w:rPr>
        <w:t>.</w:t>
      </w:r>
      <w:proofErr w:type="spellStart"/>
      <w:r w:rsidRPr="00215847">
        <w:rPr>
          <w:rStyle w:val="P-RegularChar"/>
          <w:rFonts w:ascii="Courier" w:hAnsi="Courier" w:cs="Consolas"/>
          <w:szCs w:val="21"/>
        </w:rPr>
        <w:t>contentTitle</w:t>
      </w:r>
      <w:proofErr w:type="spellEnd"/>
      <w:proofErr w:type="gramEnd"/>
      <w:r w:rsidRPr="00215847">
        <w:rPr>
          <w:rStyle w:val="P-RegularChar"/>
          <w:rFonts w:ascii="Courier" w:hAnsi="Courier" w:cs="Consolas"/>
          <w:szCs w:val="21"/>
        </w:rPr>
        <w:t xml:space="preserve"> {</w:t>
      </w:r>
    </w:p>
    <w:p w14:paraId="33BBF2C7"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margin-bottom: </w:t>
      </w:r>
      <w:proofErr w:type="gramStart"/>
      <w:r w:rsidRPr="00215847">
        <w:rPr>
          <w:rStyle w:val="P-RegularChar"/>
          <w:rFonts w:ascii="Courier" w:hAnsi="Courier" w:cs="Consolas"/>
          <w:szCs w:val="21"/>
        </w:rPr>
        <w:t>12px;</w:t>
      </w:r>
      <w:proofErr w:type="gramEnd"/>
    </w:p>
    <w:p w14:paraId="4C5D9934"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color: </w:t>
      </w:r>
      <w:r w:rsidRPr="00215847">
        <w:rPr>
          <w:rStyle w:val="SC-Highlight"/>
        </w:rPr>
        <w:t>@heading-</w:t>
      </w:r>
      <w:proofErr w:type="gramStart"/>
      <w:r w:rsidRPr="00215847">
        <w:rPr>
          <w:rStyle w:val="SC-Highlight"/>
        </w:rPr>
        <w:t>color;</w:t>
      </w:r>
      <w:proofErr w:type="gramEnd"/>
    </w:p>
    <w:p w14:paraId="3DCB42B9"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font-weight: </w:t>
      </w:r>
      <w:proofErr w:type="gramStart"/>
      <w:r w:rsidRPr="00215847">
        <w:rPr>
          <w:rStyle w:val="P-RegularChar"/>
          <w:rFonts w:ascii="Courier" w:hAnsi="Courier" w:cs="Consolas"/>
          <w:szCs w:val="21"/>
        </w:rPr>
        <w:t>500;</w:t>
      </w:r>
      <w:proofErr w:type="gramEnd"/>
    </w:p>
    <w:p w14:paraId="39CB7D16"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font-size: </w:t>
      </w:r>
      <w:proofErr w:type="gramStart"/>
      <w:r w:rsidRPr="00215847">
        <w:rPr>
          <w:rStyle w:val="P-RegularChar"/>
          <w:rFonts w:ascii="Courier" w:hAnsi="Courier" w:cs="Consolas"/>
          <w:szCs w:val="21"/>
        </w:rPr>
        <w:t>20px;</w:t>
      </w:r>
      <w:proofErr w:type="gramEnd"/>
    </w:p>
    <w:p w14:paraId="4E8A9294"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line-height: </w:t>
      </w:r>
      <w:proofErr w:type="gramStart"/>
      <w:r w:rsidRPr="00215847">
        <w:rPr>
          <w:rStyle w:val="P-RegularChar"/>
          <w:rFonts w:ascii="Courier" w:hAnsi="Courier" w:cs="Consolas"/>
          <w:szCs w:val="21"/>
        </w:rPr>
        <w:t>28px;</w:t>
      </w:r>
      <w:proofErr w:type="gramEnd"/>
    </w:p>
    <w:p w14:paraId="35260C96"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0FBDA1A6"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78EF17E5"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lastRenderedPageBreak/>
        <w:t>}</w:t>
      </w:r>
    </w:p>
    <w:p w14:paraId="0774AE0C" w14:textId="51E680FA" w:rsidR="00675836" w:rsidRDefault="00074C25" w:rsidP="00215847">
      <w:pPr>
        <w:pStyle w:val="L-Regular"/>
      </w:pPr>
      <w:r>
        <w:t xml:space="preserve">Notice that we imported a file called </w:t>
      </w:r>
      <w:proofErr w:type="spellStart"/>
      <w:proofErr w:type="gramStart"/>
      <w:r>
        <w:rPr>
          <w:rStyle w:val="P-Code"/>
          <w:lang w:val="en-US"/>
        </w:rPr>
        <w:t>default.less</w:t>
      </w:r>
      <w:proofErr w:type="spellEnd"/>
      <w:proofErr w:type="gramEnd"/>
      <w:r>
        <w:t xml:space="preserve"> from </w:t>
      </w:r>
      <w:proofErr w:type="spellStart"/>
      <w:r>
        <w:rPr>
          <w:rStyle w:val="P-RegularChar"/>
          <w:lang w:val="en-US"/>
        </w:rPr>
        <w:t>Antd</w:t>
      </w:r>
      <w:proofErr w:type="spellEnd"/>
      <w:r>
        <w:rPr>
          <w:rStyle w:val="P-RegularChar"/>
          <w:lang w:val="en-US"/>
        </w:rPr>
        <w:t>.</w:t>
      </w:r>
      <w:r>
        <w:t xml:space="preserve"> This file contains the defaul</w:t>
      </w:r>
      <w:r w:rsidRPr="00934938">
        <w:t xml:space="preserve">t </w:t>
      </w:r>
      <w:r w:rsidR="00934938" w:rsidRPr="00934938">
        <w:t>LESS</w:t>
      </w:r>
      <w:r>
        <w:t xml:space="preserve"> variables used by Ant Design components to define the styles. We are using some of these variables in our</w:t>
      </w:r>
      <w:r w:rsidR="007870A0">
        <w:t xml:space="preserve"> CSS</w:t>
      </w:r>
      <w:r>
        <w:t xml:space="preserve"> </w:t>
      </w:r>
      <w:r w:rsidR="00031736">
        <w:t>class</w:t>
      </w:r>
      <w:r>
        <w:t>es too.</w:t>
      </w:r>
    </w:p>
    <w:p w14:paraId="2245AD98" w14:textId="6F7B5075" w:rsidR="00675836" w:rsidRPr="00215847" w:rsidRDefault="00074C25" w:rsidP="00215847">
      <w:pPr>
        <w:pStyle w:val="L-Regular"/>
      </w:pPr>
      <w:r>
        <w:t>I highly recommend you familiarize yourself with these variables</w:t>
      </w:r>
      <w:r w:rsidR="00FB2F46">
        <w:t>;</w:t>
      </w:r>
      <w:r>
        <w:t xml:space="preserve"> this will help you maintain </w:t>
      </w:r>
      <w:r w:rsidR="00FB2F46">
        <w:t>a consistent style</w:t>
      </w:r>
      <w:r>
        <w:t xml:space="preserve"> with the Ant </w:t>
      </w:r>
      <w:r w:rsidR="003A0175">
        <w:t>Design</w:t>
      </w:r>
      <w:r>
        <w:t xml:space="preserve"> specification. You can access the </w:t>
      </w:r>
      <w:proofErr w:type="spellStart"/>
      <w:r>
        <w:rPr>
          <w:rStyle w:val="P-Code"/>
          <w:lang w:val="en-US"/>
        </w:rPr>
        <w:t>default.less</w:t>
      </w:r>
      <w:proofErr w:type="spellEnd"/>
      <w:r>
        <w:t xml:space="preserve"> file by pressing </w:t>
      </w:r>
      <w:r>
        <w:rPr>
          <w:rStyle w:val="P-Italics"/>
          <w:lang w:val="en-US"/>
        </w:rPr>
        <w:t>Ctrl</w:t>
      </w:r>
      <w:r>
        <w:t xml:space="preserve"> and clicking </w:t>
      </w:r>
      <w:r w:rsidR="003A0175">
        <w:t>o</w:t>
      </w:r>
      <w:r>
        <w:t xml:space="preserve">n its import path, or you can see the file on GitHub at </w:t>
      </w:r>
      <w:r>
        <w:rPr>
          <w:rStyle w:val="P-URL"/>
          <w:lang w:val="en-US"/>
        </w:rPr>
        <w:t>https://github.com/ant-design/ant-design/blob/master/components/style/themes/default.less</w:t>
      </w:r>
      <w:r w:rsidRPr="00215847">
        <w:t>.</w:t>
      </w:r>
    </w:p>
    <w:p w14:paraId="268CDB25" w14:textId="77777777" w:rsidR="003A0175" w:rsidRDefault="00074C25" w:rsidP="00215847">
      <w:pPr>
        <w:pStyle w:val="L-Regular"/>
      </w:pPr>
      <w:r>
        <w:t xml:space="preserve">The next component we'll add to our page is </w:t>
      </w:r>
      <w:proofErr w:type="spellStart"/>
      <w:r>
        <w:rPr>
          <w:rStyle w:val="P-Code"/>
          <w:lang w:val="en-US"/>
        </w:rPr>
        <w:t>ProTable</w:t>
      </w:r>
      <w:proofErr w:type="spellEnd"/>
      <w:r>
        <w:t xml:space="preserve">; this is a Pro Components component that abstracts the logic for manipulating a batch of data in a table. </w:t>
      </w:r>
    </w:p>
    <w:p w14:paraId="662172A3" w14:textId="54CF0F5A" w:rsidR="00675836" w:rsidRDefault="00074C25" w:rsidP="00215847">
      <w:pPr>
        <w:pStyle w:val="L-Numbers"/>
      </w:pPr>
      <w:r>
        <w:t>To add the component</w:t>
      </w:r>
      <w:r w:rsidR="005C0D4D">
        <w:t>,</w:t>
      </w:r>
      <w:r>
        <w:t xml:space="preserve"> we need to install its package, so run this command to install it:</w:t>
      </w:r>
    </w:p>
    <w:p w14:paraId="2C37CFED" w14:textId="77777777" w:rsidR="00675836" w:rsidRPr="00215847" w:rsidRDefault="00074C25" w:rsidP="00215847">
      <w:pPr>
        <w:pStyle w:val="L-Source"/>
        <w:rPr>
          <w:rStyle w:val="SC-Highlight"/>
        </w:rPr>
      </w:pPr>
      <w:r w:rsidRPr="00215847">
        <w:rPr>
          <w:rStyle w:val="SC-Highlight"/>
        </w:rPr>
        <w:t>$ yarn add @ant-design/pro-table</w:t>
      </w:r>
    </w:p>
    <w:p w14:paraId="74308279" w14:textId="77777777" w:rsidR="00675836" w:rsidRDefault="00074C25" w:rsidP="00215847">
      <w:pPr>
        <w:pStyle w:val="L-Numbers"/>
        <w:rPr>
          <w:rStyle w:val="P-RegularChar"/>
          <w:lang w:val="en-US"/>
        </w:rPr>
      </w:pPr>
      <w:r>
        <w:rPr>
          <w:rStyle w:val="P-RegularChar"/>
          <w:lang w:val="en-US"/>
        </w:rPr>
        <w:t xml:space="preserve">Next, add the </w:t>
      </w:r>
      <w:proofErr w:type="spellStart"/>
      <w:r>
        <w:rPr>
          <w:rStyle w:val="P-Code"/>
          <w:lang w:val="en-US"/>
        </w:rPr>
        <w:t>ProTable</w:t>
      </w:r>
      <w:proofErr w:type="spellEnd"/>
      <w:r>
        <w:rPr>
          <w:rStyle w:val="P-RegularChar"/>
          <w:lang w:val="en-US"/>
        </w:rPr>
        <w:t xml:space="preserve"> component as a child of </w:t>
      </w:r>
      <w:proofErr w:type="spellStart"/>
      <w:r>
        <w:rPr>
          <w:rStyle w:val="P-Code"/>
          <w:lang w:val="en-US"/>
        </w:rPr>
        <w:t>PageContainer</w:t>
      </w:r>
      <w:proofErr w:type="spellEnd"/>
      <w:r>
        <w:rPr>
          <w:rStyle w:val="P-RegularChar"/>
          <w:lang w:val="en-US"/>
        </w:rPr>
        <w:t xml:space="preserve"> to the </w:t>
      </w:r>
      <w:proofErr w:type="spellStart"/>
      <w:r>
        <w:rPr>
          <w:rStyle w:val="P-Code"/>
          <w:lang w:val="en-US"/>
        </w:rPr>
        <w:t>index.tsx</w:t>
      </w:r>
      <w:proofErr w:type="spellEnd"/>
      <w:r>
        <w:rPr>
          <w:rStyle w:val="P-RegularChar"/>
          <w:lang w:val="en-US"/>
        </w:rPr>
        <w:t xml:space="preserve"> file under </w:t>
      </w:r>
      <w:proofErr w:type="spellStart"/>
      <w:r>
        <w:rPr>
          <w:rStyle w:val="P-Code"/>
          <w:lang w:val="en-US"/>
        </w:rPr>
        <w:t>src</w:t>
      </w:r>
      <w:proofErr w:type="spellEnd"/>
      <w:r>
        <w:rPr>
          <w:rStyle w:val="P-Code"/>
          <w:lang w:val="en-US"/>
        </w:rPr>
        <w:t>/pages/Home</w:t>
      </w:r>
      <w:r>
        <w:rPr>
          <w:rStyle w:val="P-RegularChar"/>
          <w:lang w:val="en-US"/>
        </w:rPr>
        <w:t xml:space="preserve"> as follows:</w:t>
      </w:r>
    </w:p>
    <w:p w14:paraId="040A51D3"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&lt;div style</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 width: '100%' }}&gt;</w:t>
      </w:r>
    </w:p>
    <w:p w14:paraId="1AF1B47E" w14:textId="77777777" w:rsidR="00675836" w:rsidRPr="00215847" w:rsidRDefault="00074C25" w:rsidP="00215847">
      <w:pPr>
        <w:pStyle w:val="L-Source"/>
        <w:rPr>
          <w:rStyle w:val="SC-Highlight"/>
        </w:rPr>
      </w:pPr>
      <w:r w:rsidRPr="00215847">
        <w:rPr>
          <w:rStyle w:val="P-RegularChar"/>
          <w:rFonts w:ascii="Courier" w:hAnsi="Courier" w:cs="Consolas"/>
          <w:szCs w:val="21"/>
        </w:rPr>
        <w:t xml:space="preserve">  </w:t>
      </w:r>
      <w:r w:rsidRPr="00215847">
        <w:rPr>
          <w:rStyle w:val="SC-Highlight"/>
        </w:rPr>
        <w:t>&lt;</w:t>
      </w:r>
      <w:proofErr w:type="spellStart"/>
      <w:r w:rsidRPr="00215847">
        <w:rPr>
          <w:rStyle w:val="SC-Highlight"/>
        </w:rPr>
        <w:t>ProTable</w:t>
      </w:r>
      <w:proofErr w:type="spellEnd"/>
      <w:r w:rsidRPr="00215847">
        <w:rPr>
          <w:rStyle w:val="SC-Highlight"/>
        </w:rPr>
        <w:t>&lt;any&gt;</w:t>
      </w:r>
    </w:p>
    <w:p w14:paraId="45A5F906"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headerTitle</w:t>
      </w:r>
      <w:proofErr w:type="spellEnd"/>
      <w:r w:rsidRPr="00215847">
        <w:rPr>
          <w:rStyle w:val="P-RegularChar"/>
          <w:rFonts w:ascii="Courier" w:hAnsi="Courier" w:cs="Consolas"/>
          <w:szCs w:val="21"/>
        </w:rPr>
        <w:t>="Recent opportunities"</w:t>
      </w:r>
    </w:p>
    <w:p w14:paraId="0B4F3E50"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pagination</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pageSize</w:t>
      </w:r>
      <w:proofErr w:type="spellEnd"/>
      <w:r w:rsidRPr="00215847">
        <w:rPr>
          <w:rStyle w:val="P-RegularChar"/>
          <w:rFonts w:ascii="Courier" w:hAnsi="Courier" w:cs="Consolas"/>
          <w:szCs w:val="21"/>
        </w:rPr>
        <w:t>: 5 }}</w:t>
      </w:r>
    </w:p>
    <w:p w14:paraId="7A164273"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rowKey</w:t>
      </w:r>
      <w:proofErr w:type="spellEnd"/>
      <w:r w:rsidRPr="00215847">
        <w:rPr>
          <w:rStyle w:val="P-RegularChar"/>
          <w:rFonts w:ascii="Courier" w:hAnsi="Courier" w:cs="Consolas"/>
          <w:szCs w:val="21"/>
        </w:rPr>
        <w:t>="id"</w:t>
      </w:r>
    </w:p>
    <w:p w14:paraId="4300293E"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search={false}</w:t>
      </w:r>
    </w:p>
    <w:p w14:paraId="783B05EA"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 xml:space="preserve">  /&gt;</w:t>
      </w:r>
    </w:p>
    <w:p w14:paraId="0B5ECC69" w14:textId="77777777" w:rsidR="00675836" w:rsidRPr="00215847" w:rsidRDefault="00074C25" w:rsidP="00215847">
      <w:pPr>
        <w:pStyle w:val="L-Source"/>
        <w:rPr>
          <w:rStyle w:val="P-RegularChar"/>
          <w:rFonts w:ascii="Courier" w:hAnsi="Courier" w:cs="Consolas"/>
          <w:szCs w:val="21"/>
        </w:rPr>
      </w:pPr>
      <w:r w:rsidRPr="00215847">
        <w:rPr>
          <w:rStyle w:val="P-RegularChar"/>
          <w:rFonts w:ascii="Courier" w:hAnsi="Courier" w:cs="Consolas"/>
          <w:szCs w:val="21"/>
        </w:rPr>
        <w:t>&lt;/div&gt;</w:t>
      </w:r>
    </w:p>
    <w:p w14:paraId="4ED488EC" w14:textId="48C9AC2E" w:rsidR="00675836" w:rsidRDefault="00074C25">
      <w:pPr>
        <w:pStyle w:val="P-Regular"/>
        <w:rPr>
          <w:rStyle w:val="P-RegularChar"/>
          <w:lang w:val="en-US"/>
        </w:rPr>
      </w:pPr>
      <w:r>
        <w:rPr>
          <w:rStyle w:val="P-RegularChar"/>
          <w:lang w:val="en-US"/>
        </w:rPr>
        <w:t>At this point</w:t>
      </w:r>
      <w:r w:rsidR="005C0D4D">
        <w:rPr>
          <w:rStyle w:val="P-RegularChar"/>
          <w:lang w:val="en-US"/>
        </w:rPr>
        <w:t>,</w:t>
      </w:r>
      <w:r>
        <w:rPr>
          <w:rStyle w:val="P-RegularChar"/>
          <w:lang w:val="en-US"/>
        </w:rPr>
        <w:t xml:space="preserve"> your home page should look like this:</w:t>
      </w:r>
    </w:p>
    <w:p w14:paraId="4A95A917" w14:textId="77777777" w:rsidR="00675836" w:rsidRDefault="00074C25">
      <w:pPr>
        <w:pStyle w:val="IMG-Caption"/>
        <w:rPr>
          <w:rStyle w:val="P-RegularChar"/>
          <w:lang w:val="pt-PT"/>
        </w:rPr>
      </w:pPr>
      <w:r>
        <w:rPr>
          <w:rStyle w:val="P-RegularChar"/>
          <w:noProof/>
          <w:lang w:val="pt-PT"/>
        </w:rPr>
        <w:lastRenderedPageBreak/>
        <w:drawing>
          <wp:inline distT="0" distB="0" distL="114300" distR="114300" wp14:anchorId="5DEA1767" wp14:editId="7890C080">
            <wp:extent cx="5024120" cy="2352040"/>
            <wp:effectExtent l="0" t="0" r="5080" b="10160"/>
            <wp:docPr id="3" name="Picture 3"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1.3"/>
                    <pic:cNvPicPr>
                      <a:picLocks noChangeAspect="1"/>
                    </pic:cNvPicPr>
                  </pic:nvPicPr>
                  <pic:blipFill>
                    <a:blip r:embed="rId13"/>
                    <a:stretch>
                      <a:fillRect/>
                    </a:stretch>
                  </pic:blipFill>
                  <pic:spPr>
                    <a:xfrm>
                      <a:off x="0" y="0"/>
                      <a:ext cx="5024120" cy="2352040"/>
                    </a:xfrm>
                    <a:prstGeom prst="rect">
                      <a:avLst/>
                    </a:prstGeom>
                  </pic:spPr>
                </pic:pic>
              </a:graphicData>
            </a:graphic>
          </wp:inline>
        </w:drawing>
      </w:r>
    </w:p>
    <w:p w14:paraId="6A84ABA6" w14:textId="15B2C320" w:rsidR="00675836" w:rsidRDefault="00074C25">
      <w:pPr>
        <w:pStyle w:val="IMG-Caption"/>
        <w:rPr>
          <w:lang w:val="en-US"/>
        </w:rPr>
      </w:pPr>
      <w:r>
        <w:rPr>
          <w:lang w:val="en-US"/>
        </w:rPr>
        <w:t xml:space="preserve">Figure </w:t>
      </w:r>
      <w:r w:rsidR="003A0175">
        <w:rPr>
          <w:lang w:val="en-US"/>
        </w:rPr>
        <w:t>2</w:t>
      </w:r>
      <w:r>
        <w:rPr>
          <w:lang w:val="en-US"/>
        </w:rPr>
        <w:t>.</w:t>
      </w:r>
      <w:r w:rsidR="00134A30">
        <w:rPr>
          <w:lang w:val="en-US"/>
        </w:rPr>
        <w:t>4</w:t>
      </w:r>
      <w:r w:rsidR="00F82A85">
        <w:rPr>
          <w:lang w:val="en-US"/>
        </w:rPr>
        <w:t xml:space="preserve">: </w:t>
      </w:r>
      <w:r>
        <w:rPr>
          <w:lang w:val="en-US"/>
        </w:rPr>
        <w:t>Home page interface</w:t>
      </w:r>
    </w:p>
    <w:p w14:paraId="7EB9E667" w14:textId="77777777" w:rsidR="00675836" w:rsidRDefault="00074C25">
      <w:pPr>
        <w:pStyle w:val="P-Regular"/>
      </w:pPr>
      <w:r>
        <w:t>Now it’s time to add support for internationalization (</w:t>
      </w:r>
      <w:r>
        <w:rPr>
          <w:rStyle w:val="P-Keyword"/>
        </w:rPr>
        <w:t>i18n</w:t>
      </w:r>
      <w:r>
        <w:t>) in our application.</w:t>
      </w:r>
    </w:p>
    <w:p w14:paraId="3CC8FB39" w14:textId="77777777" w:rsidR="00675836" w:rsidRPr="00082DFA" w:rsidRDefault="00074C25">
      <w:pPr>
        <w:pStyle w:val="H2-Heading"/>
      </w:pPr>
      <w:r w:rsidRPr="00082DFA">
        <w:t>Setting up internationalization</w:t>
      </w:r>
    </w:p>
    <w:p w14:paraId="055A92A7" w14:textId="77777777" w:rsidR="00675836" w:rsidRDefault="00074C25">
      <w:pPr>
        <w:pStyle w:val="P-Regular"/>
      </w:pPr>
      <w:r w:rsidRPr="00082DFA">
        <w:rPr>
          <w:lang w:val="en-US"/>
        </w:rPr>
        <w:t xml:space="preserve">To add support to i18n using the </w:t>
      </w:r>
      <w:r w:rsidRPr="00082DFA">
        <w:rPr>
          <w:rStyle w:val="P-Keyword"/>
          <w:lang w:val="en-US"/>
        </w:rPr>
        <w:t>plugin-locale</w:t>
      </w:r>
      <w:r w:rsidRPr="00082DFA">
        <w:rPr>
          <w:lang w:val="en-US"/>
        </w:rPr>
        <w:t>, f</w:t>
      </w:r>
      <w:proofErr w:type="spellStart"/>
      <w:r>
        <w:t>irst</w:t>
      </w:r>
      <w:proofErr w:type="spellEnd"/>
      <w:r>
        <w:t xml:space="preserve">, we must move all the text we want to translate to multi-language files under the </w:t>
      </w:r>
      <w:proofErr w:type="spellStart"/>
      <w:r>
        <w:rPr>
          <w:rStyle w:val="P-Code"/>
        </w:rPr>
        <w:t>src</w:t>
      </w:r>
      <w:proofErr w:type="spellEnd"/>
      <w:r>
        <w:rPr>
          <w:rStyle w:val="P-Code"/>
        </w:rPr>
        <w:t>/locales</w:t>
      </w:r>
      <w:r>
        <w:t xml:space="preserve"> folder.</w:t>
      </w:r>
      <w:r w:rsidRPr="00082DFA">
        <w:rPr>
          <w:lang w:val="en-US"/>
        </w:rPr>
        <w:t xml:space="preserve"> </w:t>
      </w:r>
      <w:r>
        <w:t>I’ll build the entire application in English and Portuguese to demonstrate this feature, but you don’t need to worry about it; you can download the</w:t>
      </w:r>
      <w:r w:rsidRPr="00082DFA">
        <w:rPr>
          <w:lang w:val="en-US"/>
        </w:rPr>
        <w:t xml:space="preserve"> Portuguese</w:t>
      </w:r>
      <w:r>
        <w:t xml:space="preserve"> file</w:t>
      </w:r>
      <w:r w:rsidRPr="00082DFA">
        <w:rPr>
          <w:lang w:val="en-US"/>
        </w:rPr>
        <w:t>s</w:t>
      </w:r>
      <w:r>
        <w:t xml:space="preserve"> available at </w:t>
      </w:r>
      <w:r>
        <w:rPr>
          <w:rStyle w:val="P-URL"/>
        </w:rPr>
        <w:t>https://github.com/PacktPublishing/Enterprise-React-Development-with-UmiJs</w:t>
      </w:r>
      <w:r>
        <w:t>. Follow these steps to create our language files:</w:t>
      </w:r>
    </w:p>
    <w:p w14:paraId="7EB8B514" w14:textId="4F326AD6" w:rsidR="00675836" w:rsidRPr="00082DFA" w:rsidRDefault="00074C25">
      <w:pPr>
        <w:pStyle w:val="L-Numbers"/>
        <w:numPr>
          <w:ilvl w:val="0"/>
          <w:numId w:val="11"/>
        </w:numPr>
        <w:rPr>
          <w:lang w:val="en-US"/>
        </w:rPr>
      </w:pPr>
      <w:r w:rsidRPr="00082DFA">
        <w:rPr>
          <w:lang w:val="en-US"/>
        </w:rPr>
        <w:t xml:space="preserve">Create a file named </w:t>
      </w:r>
      <w:proofErr w:type="spellStart"/>
      <w:r w:rsidRPr="00082DFA">
        <w:rPr>
          <w:rStyle w:val="P-Code"/>
          <w:lang w:val="en-US"/>
        </w:rPr>
        <w:t>en-US.ts</w:t>
      </w:r>
      <w:proofErr w:type="spellEnd"/>
      <w:r w:rsidRPr="00082DFA">
        <w:rPr>
          <w:lang w:val="en-US"/>
        </w:rPr>
        <w:t xml:space="preserve"> under</w:t>
      </w:r>
      <w:r w:rsidR="00FC51B2">
        <w:rPr>
          <w:lang w:val="en-US"/>
        </w:rPr>
        <w:t xml:space="preserve"> the</w:t>
      </w:r>
      <w:r w:rsidRPr="00082DFA">
        <w:rPr>
          <w:lang w:val="en-US"/>
        </w:rPr>
        <w:t xml:space="preserve"> </w:t>
      </w:r>
      <w:proofErr w:type="spellStart"/>
      <w:r w:rsidRPr="00082DFA">
        <w:rPr>
          <w:rStyle w:val="P-Code"/>
          <w:lang w:val="en-US"/>
        </w:rPr>
        <w:t>src</w:t>
      </w:r>
      <w:proofErr w:type="spellEnd"/>
      <w:r w:rsidRPr="00082DFA">
        <w:rPr>
          <w:rStyle w:val="P-Code"/>
          <w:lang w:val="en-US"/>
        </w:rPr>
        <w:t>/locales</w:t>
      </w:r>
      <w:r w:rsidRPr="00082DFA">
        <w:rPr>
          <w:lang w:val="en-US"/>
        </w:rPr>
        <w:t xml:space="preserve"> folder, download the file </w:t>
      </w:r>
      <w:proofErr w:type="spellStart"/>
      <w:r w:rsidRPr="00082DFA">
        <w:rPr>
          <w:rStyle w:val="P-Code"/>
          <w:lang w:val="en-US"/>
        </w:rPr>
        <w:t>pt-BR.ts</w:t>
      </w:r>
      <w:proofErr w:type="spellEnd"/>
      <w:r w:rsidRPr="00082DFA">
        <w:rPr>
          <w:lang w:val="en-US"/>
        </w:rPr>
        <w:t>, and place it under the same folder.</w:t>
      </w:r>
    </w:p>
    <w:p w14:paraId="0F07CB1C" w14:textId="77777777" w:rsidR="00675836" w:rsidRPr="00082DFA" w:rsidRDefault="00074C25">
      <w:pPr>
        <w:pStyle w:val="L-Numbers"/>
        <w:numPr>
          <w:ilvl w:val="0"/>
          <w:numId w:val="11"/>
        </w:numPr>
        <w:rPr>
          <w:lang w:val="en-US"/>
        </w:rPr>
      </w:pPr>
      <w:r w:rsidRPr="00082DFA">
        <w:rPr>
          <w:lang w:val="en-US"/>
        </w:rPr>
        <w:t xml:space="preserve">Type the texts for the home page in the </w:t>
      </w:r>
      <w:proofErr w:type="spellStart"/>
      <w:r w:rsidRPr="00082DFA">
        <w:rPr>
          <w:rStyle w:val="P-Code"/>
          <w:lang w:val="en-US"/>
        </w:rPr>
        <w:t>en-US.ts</w:t>
      </w:r>
      <w:proofErr w:type="spellEnd"/>
      <w:r w:rsidRPr="00082DFA">
        <w:rPr>
          <w:lang w:val="en-US"/>
        </w:rPr>
        <w:t xml:space="preserve"> file as follows:</w:t>
      </w:r>
    </w:p>
    <w:p w14:paraId="3907BAFA" w14:textId="77777777" w:rsidR="00675836" w:rsidRPr="00082DFA" w:rsidRDefault="00074C25">
      <w:pPr>
        <w:pStyle w:val="L-Source"/>
        <w:rPr>
          <w:lang w:val="en-US"/>
        </w:rPr>
      </w:pPr>
      <w:r w:rsidRPr="00082DFA">
        <w:rPr>
          <w:lang w:val="en-US"/>
        </w:rPr>
        <w:t>export default {</w:t>
      </w:r>
    </w:p>
    <w:p w14:paraId="789CDF6F" w14:textId="77777777" w:rsidR="00675836" w:rsidRPr="00082DFA" w:rsidRDefault="00074C25">
      <w:pPr>
        <w:pStyle w:val="L-Source"/>
        <w:rPr>
          <w:lang w:val="en-US"/>
        </w:rPr>
      </w:pPr>
      <w:r w:rsidRPr="00082DFA">
        <w:rPr>
          <w:lang w:val="en-US"/>
        </w:rPr>
        <w:t xml:space="preserve">  '</w:t>
      </w:r>
      <w:proofErr w:type="spellStart"/>
      <w:proofErr w:type="gramStart"/>
      <w:r w:rsidRPr="00082DFA">
        <w:rPr>
          <w:lang w:val="en-US"/>
        </w:rPr>
        <w:t>home.recents</w:t>
      </w:r>
      <w:proofErr w:type="spellEnd"/>
      <w:proofErr w:type="gramEnd"/>
      <w:r w:rsidRPr="00082DFA">
        <w:rPr>
          <w:lang w:val="en-US"/>
        </w:rPr>
        <w:t>': 'Recent opportunities',</w:t>
      </w:r>
    </w:p>
    <w:p w14:paraId="3534A4A1" w14:textId="77777777" w:rsidR="00675836" w:rsidRPr="00082DFA" w:rsidRDefault="00074C25">
      <w:pPr>
        <w:pStyle w:val="L-Source"/>
        <w:rPr>
          <w:lang w:val="en-US"/>
        </w:rPr>
      </w:pPr>
      <w:r w:rsidRPr="00082DFA">
        <w:rPr>
          <w:lang w:val="en-US"/>
        </w:rPr>
        <w:t xml:space="preserve">  '</w:t>
      </w:r>
      <w:proofErr w:type="spellStart"/>
      <w:proofErr w:type="gramStart"/>
      <w:r w:rsidRPr="00082DFA">
        <w:rPr>
          <w:lang w:val="en-US"/>
        </w:rPr>
        <w:t>greetings.hello</w:t>
      </w:r>
      <w:proofErr w:type="spellEnd"/>
      <w:proofErr w:type="gramEnd"/>
      <w:r w:rsidRPr="00082DFA">
        <w:rPr>
          <w:lang w:val="en-US"/>
        </w:rPr>
        <w:t>': 'Hello',</w:t>
      </w:r>
    </w:p>
    <w:p w14:paraId="3F9C7F58" w14:textId="77777777" w:rsidR="00675836" w:rsidRPr="00082DFA" w:rsidRDefault="00074C25">
      <w:pPr>
        <w:pStyle w:val="L-Source"/>
        <w:rPr>
          <w:lang w:val="en-US"/>
        </w:rPr>
      </w:pPr>
      <w:r w:rsidRPr="00082DFA">
        <w:rPr>
          <w:lang w:val="en-US"/>
        </w:rPr>
        <w:t xml:space="preserve">  '</w:t>
      </w:r>
      <w:proofErr w:type="spellStart"/>
      <w:proofErr w:type="gramStart"/>
      <w:r w:rsidRPr="00082DFA">
        <w:rPr>
          <w:lang w:val="en-US"/>
        </w:rPr>
        <w:t>greetings.welcome</w:t>
      </w:r>
      <w:proofErr w:type="spellEnd"/>
      <w:proofErr w:type="gramEnd"/>
      <w:r w:rsidRPr="00082DFA">
        <w:rPr>
          <w:lang w:val="en-US"/>
        </w:rPr>
        <w:t>': 'welcome',</w:t>
      </w:r>
    </w:p>
    <w:p w14:paraId="71CE180D" w14:textId="77777777" w:rsidR="00675836" w:rsidRDefault="00074C25">
      <w:pPr>
        <w:pStyle w:val="L-Source"/>
        <w:rPr>
          <w:lang w:val="pt-PT"/>
        </w:rPr>
      </w:pPr>
      <w:r>
        <w:rPr>
          <w:lang w:val="pt-PT"/>
        </w:rPr>
        <w:lastRenderedPageBreak/>
        <w:t>};</w:t>
      </w:r>
    </w:p>
    <w:p w14:paraId="0A7D96B3" w14:textId="41B6308C" w:rsidR="00675836" w:rsidRPr="00082DFA" w:rsidRDefault="00554B6E">
      <w:pPr>
        <w:pStyle w:val="L-Numbers"/>
        <w:rPr>
          <w:lang w:val="en-US"/>
        </w:rPr>
      </w:pPr>
      <w:r>
        <w:rPr>
          <w:lang w:val="en-US"/>
        </w:rPr>
        <w:t>W</w:t>
      </w:r>
      <w:r w:rsidR="00074C25" w:rsidRPr="00082DFA">
        <w:rPr>
          <w:lang w:val="en-US"/>
        </w:rPr>
        <w:t xml:space="preserve">e need to change the texts </w:t>
      </w:r>
      <w:r>
        <w:rPr>
          <w:lang w:val="en-US"/>
        </w:rPr>
        <w:t>o</w:t>
      </w:r>
      <w:r w:rsidR="00074C25" w:rsidRPr="00082DFA">
        <w:rPr>
          <w:lang w:val="en-US"/>
        </w:rPr>
        <w:t xml:space="preserve">n the home page by the component </w:t>
      </w:r>
      <w:proofErr w:type="spellStart"/>
      <w:r w:rsidR="00074C25" w:rsidRPr="00082DFA">
        <w:rPr>
          <w:rStyle w:val="P-Code"/>
          <w:lang w:val="en-US"/>
        </w:rPr>
        <w:t>FormattedMessage</w:t>
      </w:r>
      <w:proofErr w:type="spellEnd"/>
      <w:r w:rsidR="00074C25" w:rsidRPr="00082DFA">
        <w:rPr>
          <w:rStyle w:val="P-RegularChar"/>
          <w:lang w:val="en-US"/>
        </w:rPr>
        <w:t xml:space="preserve">. Import the component in the </w:t>
      </w:r>
      <w:proofErr w:type="spellStart"/>
      <w:r w:rsidR="00074C25" w:rsidRPr="00082DFA">
        <w:rPr>
          <w:rStyle w:val="P-Code"/>
          <w:lang w:val="en-US"/>
        </w:rPr>
        <w:t>index.ts</w:t>
      </w:r>
      <w:proofErr w:type="spellEnd"/>
      <w:r w:rsidR="00074C25" w:rsidRPr="00082DFA">
        <w:rPr>
          <w:rStyle w:val="P-RegularChar"/>
          <w:lang w:val="en-US"/>
        </w:rPr>
        <w:t xml:space="preserve"> file under the </w:t>
      </w:r>
      <w:proofErr w:type="spellStart"/>
      <w:r w:rsidR="00074C25" w:rsidRPr="00082DFA">
        <w:rPr>
          <w:rStyle w:val="P-Code"/>
          <w:lang w:val="en-US"/>
        </w:rPr>
        <w:t>src</w:t>
      </w:r>
      <w:proofErr w:type="spellEnd"/>
      <w:r w:rsidR="00074C25" w:rsidRPr="00082DFA">
        <w:rPr>
          <w:rStyle w:val="P-Code"/>
          <w:lang w:val="en-US"/>
        </w:rPr>
        <w:t>/pages</w:t>
      </w:r>
      <w:r w:rsidR="00074C25" w:rsidRPr="00082DFA">
        <w:rPr>
          <w:rStyle w:val="P-RegularChar"/>
          <w:lang w:val="en-US"/>
        </w:rPr>
        <w:t xml:space="preserve"> folder adding this line:</w:t>
      </w:r>
    </w:p>
    <w:p w14:paraId="0F0AFAC4" w14:textId="77777777" w:rsidR="00675836" w:rsidRDefault="00074C25">
      <w:pPr>
        <w:pStyle w:val="L-Source"/>
        <w:rPr>
          <w:lang w:val="pt-PT"/>
        </w:rPr>
      </w:pPr>
      <w:r>
        <w:rPr>
          <w:lang w:val="pt-PT"/>
        </w:rPr>
        <w:t>import { FormattedMessage } from 'umi';</w:t>
      </w:r>
    </w:p>
    <w:p w14:paraId="3342EB59" w14:textId="77777777" w:rsidR="00675836" w:rsidRPr="00082DFA" w:rsidRDefault="00074C25">
      <w:pPr>
        <w:pStyle w:val="L-Numbers"/>
        <w:rPr>
          <w:lang w:val="en-US"/>
        </w:rPr>
      </w:pPr>
      <w:r w:rsidRPr="00082DFA">
        <w:rPr>
          <w:lang w:val="en-US"/>
        </w:rPr>
        <w:t>And change the text by the component as follows:</w:t>
      </w:r>
    </w:p>
    <w:p w14:paraId="294B8D60" w14:textId="77777777" w:rsidR="00675836" w:rsidRPr="00082DFA" w:rsidRDefault="00074C25">
      <w:pPr>
        <w:pStyle w:val="L-Source"/>
        <w:rPr>
          <w:lang w:val="en-US"/>
        </w:rPr>
      </w:pPr>
      <w:r w:rsidRPr="00082DFA">
        <w:rPr>
          <w:lang w:val="en-US"/>
        </w:rPr>
        <w:t xml:space="preserve">&lt;div </w:t>
      </w:r>
      <w:proofErr w:type="spellStart"/>
      <w:r w:rsidRPr="00082DFA">
        <w:rPr>
          <w:lang w:val="en-US"/>
        </w:rPr>
        <w:t>className</w:t>
      </w:r>
      <w:proofErr w:type="spellEnd"/>
      <w:r w:rsidRPr="00082DFA">
        <w:rPr>
          <w:lang w:val="en-US"/>
        </w:rPr>
        <w:t>={</w:t>
      </w:r>
      <w:proofErr w:type="spellStart"/>
      <w:proofErr w:type="gramStart"/>
      <w:r w:rsidRPr="00082DFA">
        <w:rPr>
          <w:lang w:val="en-US"/>
        </w:rPr>
        <w:t>styles.content</w:t>
      </w:r>
      <w:proofErr w:type="spellEnd"/>
      <w:proofErr w:type="gramEnd"/>
      <w:r w:rsidRPr="00082DFA">
        <w:rPr>
          <w:lang w:val="en-US"/>
        </w:rPr>
        <w:t>}&gt;</w:t>
      </w:r>
    </w:p>
    <w:p w14:paraId="527B5FC2" w14:textId="77777777" w:rsidR="00675836" w:rsidRPr="00082DFA" w:rsidRDefault="00074C25">
      <w:pPr>
        <w:pStyle w:val="L-Source"/>
        <w:ind w:firstLine="720"/>
        <w:rPr>
          <w:lang w:val="en-US"/>
        </w:rPr>
      </w:pPr>
      <w:r w:rsidRPr="00082DFA">
        <w:rPr>
          <w:lang w:val="en-US"/>
        </w:rPr>
        <w:t xml:space="preserve">&lt;div </w:t>
      </w:r>
      <w:proofErr w:type="spellStart"/>
      <w:r w:rsidRPr="00082DFA">
        <w:rPr>
          <w:lang w:val="en-US"/>
        </w:rPr>
        <w:t>className</w:t>
      </w:r>
      <w:proofErr w:type="spellEnd"/>
      <w:r w:rsidRPr="00082DFA">
        <w:rPr>
          <w:lang w:val="en-US"/>
        </w:rPr>
        <w:t>={</w:t>
      </w:r>
      <w:proofErr w:type="spellStart"/>
      <w:proofErr w:type="gramStart"/>
      <w:r w:rsidRPr="00082DFA">
        <w:rPr>
          <w:lang w:val="en-US"/>
        </w:rPr>
        <w:t>styles.contentTitle</w:t>
      </w:r>
      <w:proofErr w:type="spellEnd"/>
      <w:proofErr w:type="gramEnd"/>
      <w:r w:rsidRPr="00082DFA">
        <w:rPr>
          <w:lang w:val="en-US"/>
        </w:rPr>
        <w:t>}&gt;</w:t>
      </w:r>
    </w:p>
    <w:p w14:paraId="6215850B" w14:textId="77777777" w:rsidR="00675836" w:rsidRPr="00082DFA" w:rsidRDefault="00074C25">
      <w:pPr>
        <w:pStyle w:val="L-Source"/>
        <w:rPr>
          <w:lang w:val="en-US"/>
        </w:rPr>
      </w:pPr>
      <w:r w:rsidRPr="00082DFA">
        <w:rPr>
          <w:lang w:val="en-US"/>
        </w:rPr>
        <w:t xml:space="preserve">     </w:t>
      </w:r>
      <w:r w:rsidRPr="00082DFA">
        <w:rPr>
          <w:lang w:val="en-US"/>
        </w:rPr>
        <w:tab/>
      </w:r>
      <w:r w:rsidRPr="00082DFA">
        <w:rPr>
          <w:lang w:val="en-US"/>
        </w:rPr>
        <w:tab/>
      </w:r>
      <w:r w:rsidRPr="00082DFA">
        <w:rPr>
          <w:rStyle w:val="SC-Highlight"/>
          <w:lang w:val="en-US"/>
        </w:rPr>
        <w:t>&lt;</w:t>
      </w:r>
      <w:proofErr w:type="spellStart"/>
      <w:r w:rsidRPr="00082DFA">
        <w:rPr>
          <w:rStyle w:val="SC-Highlight"/>
          <w:lang w:val="en-US"/>
        </w:rPr>
        <w:t>FormattedMessage</w:t>
      </w:r>
      <w:proofErr w:type="spellEnd"/>
      <w:r w:rsidRPr="00082DFA">
        <w:rPr>
          <w:rStyle w:val="SC-Highlight"/>
          <w:lang w:val="en-US"/>
        </w:rPr>
        <w:t xml:space="preserve"> id="</w:t>
      </w:r>
      <w:proofErr w:type="spellStart"/>
      <w:proofErr w:type="gramStart"/>
      <w:r w:rsidRPr="00082DFA">
        <w:rPr>
          <w:rStyle w:val="SC-Highlight"/>
          <w:lang w:val="en-US"/>
        </w:rPr>
        <w:t>greetings.hello</w:t>
      </w:r>
      <w:proofErr w:type="spellEnd"/>
      <w:proofErr w:type="gramEnd"/>
      <w:r w:rsidRPr="00082DFA">
        <w:rPr>
          <w:rStyle w:val="SC-Highlight"/>
          <w:lang w:val="en-US"/>
        </w:rPr>
        <w:t>" /&gt;</w:t>
      </w:r>
      <w:r w:rsidRPr="00082DFA">
        <w:rPr>
          <w:lang w:val="en-US"/>
        </w:rPr>
        <w:t xml:space="preserve"> John Doe,{' '}</w:t>
      </w:r>
    </w:p>
    <w:p w14:paraId="6E9DE297" w14:textId="77777777" w:rsidR="00675836" w:rsidRPr="00082DFA" w:rsidRDefault="00074C25">
      <w:pPr>
        <w:pStyle w:val="L-Source"/>
        <w:rPr>
          <w:lang w:val="en-US"/>
        </w:rPr>
      </w:pPr>
      <w:r w:rsidRPr="00082DFA">
        <w:rPr>
          <w:lang w:val="en-US"/>
        </w:rPr>
        <w:t xml:space="preserve">           </w:t>
      </w:r>
      <w:r w:rsidRPr="00082DFA">
        <w:rPr>
          <w:rStyle w:val="SC-Highlight"/>
          <w:lang w:val="en-US"/>
        </w:rPr>
        <w:t>&lt;</w:t>
      </w:r>
      <w:proofErr w:type="spellStart"/>
      <w:r w:rsidRPr="00082DFA">
        <w:rPr>
          <w:rStyle w:val="SC-Highlight"/>
          <w:lang w:val="en-US"/>
        </w:rPr>
        <w:t>FormattedMessage</w:t>
      </w:r>
      <w:proofErr w:type="spellEnd"/>
      <w:r w:rsidRPr="00082DFA">
        <w:rPr>
          <w:rStyle w:val="SC-Highlight"/>
          <w:lang w:val="en-US"/>
        </w:rPr>
        <w:t xml:space="preserve"> id="</w:t>
      </w:r>
      <w:proofErr w:type="spellStart"/>
      <w:proofErr w:type="gramStart"/>
      <w:r w:rsidRPr="00082DFA">
        <w:rPr>
          <w:rStyle w:val="SC-Highlight"/>
          <w:lang w:val="en-US"/>
        </w:rPr>
        <w:t>greetings.welcome</w:t>
      </w:r>
      <w:proofErr w:type="spellEnd"/>
      <w:proofErr w:type="gramEnd"/>
      <w:r w:rsidRPr="00082DFA">
        <w:rPr>
          <w:rStyle w:val="SC-Highlight"/>
          <w:lang w:val="en-US"/>
        </w:rPr>
        <w:t>" /&gt;</w:t>
      </w:r>
      <w:r w:rsidRPr="00082DFA">
        <w:rPr>
          <w:lang w:val="en-US"/>
        </w:rPr>
        <w:t>.</w:t>
      </w:r>
    </w:p>
    <w:p w14:paraId="3A0AB4C4" w14:textId="77777777" w:rsidR="00675836" w:rsidRPr="00082DFA" w:rsidRDefault="00074C25">
      <w:pPr>
        <w:pStyle w:val="L-Source"/>
        <w:rPr>
          <w:lang w:val="en-US"/>
        </w:rPr>
      </w:pPr>
      <w:r w:rsidRPr="00082DFA">
        <w:rPr>
          <w:lang w:val="en-US"/>
        </w:rPr>
        <w:t xml:space="preserve">      &lt;/div&gt;</w:t>
      </w:r>
    </w:p>
    <w:p w14:paraId="47C58B0F" w14:textId="77777777" w:rsidR="00675836" w:rsidRPr="00082DFA" w:rsidRDefault="00074C25">
      <w:pPr>
        <w:pStyle w:val="L-Source"/>
        <w:rPr>
          <w:lang w:val="en-US"/>
        </w:rPr>
      </w:pPr>
      <w:r w:rsidRPr="00082DFA">
        <w:rPr>
          <w:lang w:val="en-US"/>
        </w:rPr>
        <w:t xml:space="preserve">      &lt;div&gt;Inside Sales | Umi Group&lt;/div&gt;</w:t>
      </w:r>
    </w:p>
    <w:p w14:paraId="00749FB6" w14:textId="77777777" w:rsidR="00675836" w:rsidRDefault="00074C25">
      <w:pPr>
        <w:pStyle w:val="L-Source"/>
        <w:rPr>
          <w:lang w:val="pt-PT"/>
        </w:rPr>
      </w:pPr>
      <w:r>
        <w:rPr>
          <w:lang w:val="pt-PT"/>
        </w:rPr>
        <w:t>&lt;/div&gt;</w:t>
      </w:r>
    </w:p>
    <w:p w14:paraId="151FB3C1" w14:textId="77777777" w:rsidR="00675836" w:rsidRPr="00082DFA" w:rsidRDefault="00074C25">
      <w:pPr>
        <w:pStyle w:val="L-Numbers"/>
        <w:rPr>
          <w:lang w:val="en-US"/>
        </w:rPr>
      </w:pPr>
      <w:r w:rsidRPr="00082DFA">
        <w:rPr>
          <w:lang w:val="en-US"/>
        </w:rPr>
        <w:t xml:space="preserve">Also change the </w:t>
      </w:r>
      <w:proofErr w:type="spellStart"/>
      <w:r w:rsidRPr="00082DFA">
        <w:rPr>
          <w:rStyle w:val="P-Code"/>
          <w:lang w:val="en-US"/>
        </w:rPr>
        <w:t>ProTable</w:t>
      </w:r>
      <w:proofErr w:type="spellEnd"/>
      <w:r w:rsidRPr="00082DFA">
        <w:rPr>
          <w:lang w:val="en-US"/>
        </w:rPr>
        <w:t xml:space="preserve"> </w:t>
      </w:r>
      <w:proofErr w:type="spellStart"/>
      <w:r w:rsidRPr="00082DFA">
        <w:rPr>
          <w:rStyle w:val="P-Code"/>
          <w:lang w:val="en-US"/>
        </w:rPr>
        <w:t>headerTitle</w:t>
      </w:r>
      <w:proofErr w:type="spellEnd"/>
      <w:r w:rsidRPr="00082DFA">
        <w:rPr>
          <w:lang w:val="en-US"/>
        </w:rPr>
        <w:t xml:space="preserve"> property as follows:</w:t>
      </w:r>
    </w:p>
    <w:p w14:paraId="7C3FB426" w14:textId="77777777" w:rsidR="00675836" w:rsidRPr="00082DFA" w:rsidRDefault="00074C25">
      <w:pPr>
        <w:pStyle w:val="L-Source"/>
        <w:rPr>
          <w:lang w:val="en-US"/>
        </w:rPr>
      </w:pPr>
      <w:proofErr w:type="spellStart"/>
      <w:r w:rsidRPr="00082DFA">
        <w:rPr>
          <w:lang w:val="en-US"/>
        </w:rPr>
        <w:t>headerTitle</w:t>
      </w:r>
      <w:proofErr w:type="spellEnd"/>
      <w:proofErr w:type="gramStart"/>
      <w:r w:rsidRPr="00082DFA">
        <w:rPr>
          <w:lang w:val="en-US"/>
        </w:rPr>
        <w:t>={</w:t>
      </w:r>
      <w:proofErr w:type="gramEnd"/>
      <w:r w:rsidRPr="00082DFA">
        <w:rPr>
          <w:rStyle w:val="SC-Highlight"/>
          <w:lang w:val="en-US"/>
        </w:rPr>
        <w:t>&lt;</w:t>
      </w:r>
      <w:proofErr w:type="spellStart"/>
      <w:r w:rsidRPr="00082DFA">
        <w:rPr>
          <w:rStyle w:val="SC-Highlight"/>
          <w:lang w:val="en-US"/>
        </w:rPr>
        <w:t>FormattedMessage</w:t>
      </w:r>
      <w:proofErr w:type="spellEnd"/>
      <w:r w:rsidRPr="00082DFA">
        <w:rPr>
          <w:rStyle w:val="SC-Highlight"/>
          <w:lang w:val="en-US"/>
        </w:rPr>
        <w:t xml:space="preserve"> id="</w:t>
      </w:r>
      <w:proofErr w:type="spellStart"/>
      <w:r w:rsidRPr="00082DFA">
        <w:rPr>
          <w:rStyle w:val="SC-Highlight"/>
          <w:lang w:val="en-US"/>
        </w:rPr>
        <w:t>home.recents</w:t>
      </w:r>
      <w:proofErr w:type="spellEnd"/>
      <w:r w:rsidRPr="00082DFA">
        <w:rPr>
          <w:rStyle w:val="SC-Highlight"/>
          <w:lang w:val="en-US"/>
        </w:rPr>
        <w:t>" /&gt;</w:t>
      </w:r>
      <w:r w:rsidRPr="00082DFA">
        <w:rPr>
          <w:lang w:val="en-US"/>
        </w:rPr>
        <w:t>}</w:t>
      </w:r>
    </w:p>
    <w:p w14:paraId="32EF149F" w14:textId="6067E9A7" w:rsidR="00675836" w:rsidRPr="00082DFA" w:rsidRDefault="00074C25">
      <w:pPr>
        <w:pStyle w:val="L-Regular"/>
        <w:rPr>
          <w:rStyle w:val="P-RegularChar"/>
          <w:lang w:val="en-US"/>
        </w:rPr>
      </w:pPr>
      <w:r w:rsidRPr="00082DFA">
        <w:rPr>
          <w:lang w:val="en-US"/>
        </w:rPr>
        <w:t xml:space="preserve">The </w:t>
      </w:r>
      <w:proofErr w:type="spellStart"/>
      <w:r w:rsidRPr="00082DFA">
        <w:rPr>
          <w:rStyle w:val="P-Code"/>
          <w:lang w:val="en-US"/>
        </w:rPr>
        <w:t>FormattedMessage</w:t>
      </w:r>
      <w:proofErr w:type="spellEnd"/>
      <w:r w:rsidRPr="00082DFA">
        <w:rPr>
          <w:rStyle w:val="P-RegularChar"/>
          <w:lang w:val="en-US"/>
        </w:rPr>
        <w:t xml:space="preserve"> component property </w:t>
      </w:r>
      <w:r w:rsidRPr="00082DFA">
        <w:rPr>
          <w:rStyle w:val="P-Code"/>
          <w:lang w:val="en-US"/>
        </w:rPr>
        <w:t>id</w:t>
      </w:r>
      <w:r w:rsidRPr="00082DFA">
        <w:rPr>
          <w:rStyle w:val="P-RegularChar"/>
          <w:lang w:val="en-US"/>
        </w:rPr>
        <w:t xml:space="preserve"> </w:t>
      </w:r>
      <w:r w:rsidR="00D50774">
        <w:rPr>
          <w:rStyle w:val="P-RegularChar"/>
          <w:lang w:val="en-US"/>
        </w:rPr>
        <w:t>must</w:t>
      </w:r>
      <w:r w:rsidRPr="00082DFA">
        <w:rPr>
          <w:rStyle w:val="P-RegularChar"/>
          <w:lang w:val="en-US"/>
        </w:rPr>
        <w:t xml:space="preserve"> ma</w:t>
      </w:r>
      <w:r w:rsidR="00D50774">
        <w:rPr>
          <w:rStyle w:val="P-RegularChar"/>
          <w:lang w:val="en-US"/>
        </w:rPr>
        <w:t>t</w:t>
      </w:r>
      <w:r w:rsidRPr="00082DFA">
        <w:rPr>
          <w:rStyle w:val="P-RegularChar"/>
          <w:lang w:val="en-US"/>
        </w:rPr>
        <w:t xml:space="preserve">ch the same key in the </w:t>
      </w:r>
      <w:proofErr w:type="spellStart"/>
      <w:r w:rsidRPr="00082DFA">
        <w:rPr>
          <w:rStyle w:val="P-Code"/>
          <w:lang w:val="en-US"/>
        </w:rPr>
        <w:t>en-US.ts</w:t>
      </w:r>
      <w:proofErr w:type="spellEnd"/>
      <w:r w:rsidRPr="00082DFA">
        <w:rPr>
          <w:rStyle w:val="P-RegularChar"/>
          <w:lang w:val="en-US"/>
        </w:rPr>
        <w:t xml:space="preserve"> and the </w:t>
      </w:r>
      <w:proofErr w:type="spellStart"/>
      <w:r w:rsidRPr="00082DFA">
        <w:rPr>
          <w:rStyle w:val="P-Code"/>
          <w:lang w:val="en-US"/>
        </w:rPr>
        <w:t>pt-BR.ts</w:t>
      </w:r>
      <w:proofErr w:type="spellEnd"/>
      <w:r w:rsidRPr="00082DFA">
        <w:rPr>
          <w:rStyle w:val="P-RegularChar"/>
          <w:lang w:val="en-US"/>
        </w:rPr>
        <w:t xml:space="preserve"> file. As you select the language</w:t>
      </w:r>
      <w:r w:rsidR="00633A90">
        <w:rPr>
          <w:rStyle w:val="P-RegularChar"/>
          <w:lang w:val="en-US"/>
        </w:rPr>
        <w:t>,</w:t>
      </w:r>
      <w:r w:rsidRPr="00082DFA">
        <w:rPr>
          <w:rStyle w:val="P-RegularChar"/>
          <w:lang w:val="en-US"/>
        </w:rPr>
        <w:t xml:space="preserve"> the component will render the corresponding text.</w:t>
      </w:r>
    </w:p>
    <w:p w14:paraId="18F6EEE8" w14:textId="32500207" w:rsidR="00675836" w:rsidRPr="00B44270" w:rsidRDefault="00074C25">
      <w:pPr>
        <w:pStyle w:val="P-Regular"/>
        <w:rPr>
          <w:rStyle w:val="P-RegularChar"/>
          <w:lang w:val="en-US"/>
        </w:rPr>
      </w:pPr>
      <w:r w:rsidRPr="00082DFA">
        <w:rPr>
          <w:rStyle w:val="P-RegularChar"/>
          <w:lang w:val="en-US"/>
        </w:rPr>
        <w:t>We want the menu titles translated</w:t>
      </w:r>
      <w:r w:rsidR="00B44270">
        <w:rPr>
          <w:rStyle w:val="P-RegularChar"/>
          <w:lang w:val="en-US"/>
        </w:rPr>
        <w:t xml:space="preserve">, so let’s add files to </w:t>
      </w:r>
      <w:r w:rsidR="00FD795A">
        <w:rPr>
          <w:rStyle w:val="P-RegularChar"/>
          <w:lang w:val="en-US"/>
        </w:rPr>
        <w:t>translate</w:t>
      </w:r>
      <w:r w:rsidRPr="00082DFA">
        <w:rPr>
          <w:rStyle w:val="P-RegularChar"/>
          <w:lang w:val="en-US"/>
        </w:rPr>
        <w:t xml:space="preserve"> men</w:t>
      </w:r>
      <w:r w:rsidR="00B44270">
        <w:rPr>
          <w:rStyle w:val="P-RegularChar"/>
          <w:lang w:val="en-US"/>
        </w:rPr>
        <w:t>u</w:t>
      </w:r>
      <w:r w:rsidR="00FD795A">
        <w:rPr>
          <w:rStyle w:val="P-RegularChar"/>
          <w:lang w:val="en-US"/>
        </w:rPr>
        <w:t xml:space="preserve"> items</w:t>
      </w:r>
      <w:r w:rsidRPr="00082DFA">
        <w:rPr>
          <w:rStyle w:val="P-RegularChar"/>
          <w:lang w:val="en-US"/>
        </w:rPr>
        <w:t xml:space="preserve">. </w:t>
      </w:r>
      <w:r w:rsidRPr="00B44270">
        <w:rPr>
          <w:rStyle w:val="P-RegularChar"/>
          <w:lang w:val="en-US"/>
        </w:rPr>
        <w:t>Follows these steps:</w:t>
      </w:r>
    </w:p>
    <w:p w14:paraId="5437F746" w14:textId="784AF1DC" w:rsidR="00675836" w:rsidRPr="00082DFA" w:rsidRDefault="00074C25">
      <w:pPr>
        <w:pStyle w:val="L-Numbers"/>
        <w:numPr>
          <w:ilvl w:val="0"/>
          <w:numId w:val="12"/>
        </w:numPr>
        <w:rPr>
          <w:rStyle w:val="P-RegularChar"/>
          <w:lang w:val="en-US"/>
        </w:rPr>
      </w:pPr>
      <w:r w:rsidRPr="00082DFA">
        <w:rPr>
          <w:rStyle w:val="P-RegularChar"/>
          <w:lang w:val="en-US"/>
        </w:rPr>
        <w:t xml:space="preserve">Create a new folder named </w:t>
      </w:r>
      <w:proofErr w:type="spellStart"/>
      <w:r w:rsidRPr="00082DFA">
        <w:rPr>
          <w:rStyle w:val="P-Code"/>
          <w:lang w:val="en-US"/>
        </w:rPr>
        <w:t>en</w:t>
      </w:r>
      <w:proofErr w:type="spellEnd"/>
      <w:r w:rsidRPr="00082DFA">
        <w:rPr>
          <w:rStyle w:val="P-Code"/>
          <w:lang w:val="en-US"/>
        </w:rPr>
        <w:t>-US</w:t>
      </w:r>
      <w:r w:rsidRPr="00082DFA">
        <w:rPr>
          <w:rStyle w:val="P-RegularChar"/>
          <w:lang w:val="en-US"/>
        </w:rPr>
        <w:t xml:space="preserve"> under the </w:t>
      </w:r>
      <w:proofErr w:type="spellStart"/>
      <w:r w:rsidRPr="00082DFA">
        <w:rPr>
          <w:rStyle w:val="P-Code"/>
          <w:lang w:val="en-US"/>
        </w:rPr>
        <w:t>src</w:t>
      </w:r>
      <w:proofErr w:type="spellEnd"/>
      <w:r w:rsidRPr="00082DFA">
        <w:rPr>
          <w:rStyle w:val="P-Code"/>
          <w:lang w:val="en-US"/>
        </w:rPr>
        <w:t>/locales</w:t>
      </w:r>
      <w:r w:rsidRPr="00082DFA">
        <w:rPr>
          <w:rStyle w:val="P-RegularChar"/>
          <w:lang w:val="en-US"/>
        </w:rPr>
        <w:t xml:space="preserve"> folder. Under the </w:t>
      </w:r>
      <w:proofErr w:type="spellStart"/>
      <w:r w:rsidRPr="00082DFA">
        <w:rPr>
          <w:rStyle w:val="P-Code"/>
          <w:lang w:val="en-US"/>
        </w:rPr>
        <w:t>en</w:t>
      </w:r>
      <w:proofErr w:type="spellEnd"/>
      <w:r w:rsidRPr="00082DFA">
        <w:rPr>
          <w:rStyle w:val="P-Code"/>
          <w:lang w:val="en-US"/>
        </w:rPr>
        <w:t>-US</w:t>
      </w:r>
      <w:r w:rsidRPr="00082DFA">
        <w:rPr>
          <w:rStyle w:val="P-RegularChar"/>
          <w:lang w:val="en-US"/>
        </w:rPr>
        <w:t xml:space="preserve"> folder</w:t>
      </w:r>
      <w:r w:rsidR="00695251">
        <w:rPr>
          <w:rStyle w:val="P-RegularChar"/>
          <w:lang w:val="en-US"/>
        </w:rPr>
        <w:t>,</w:t>
      </w:r>
      <w:r w:rsidRPr="00082DFA">
        <w:rPr>
          <w:rStyle w:val="P-RegularChar"/>
          <w:lang w:val="en-US"/>
        </w:rPr>
        <w:t xml:space="preserve"> create a new file named </w:t>
      </w:r>
      <w:proofErr w:type="spellStart"/>
      <w:r w:rsidRPr="00082DFA">
        <w:rPr>
          <w:rStyle w:val="P-Code"/>
          <w:lang w:val="en-US"/>
        </w:rPr>
        <w:t>menu.ts</w:t>
      </w:r>
      <w:proofErr w:type="spellEnd"/>
      <w:r w:rsidRPr="00082DFA">
        <w:rPr>
          <w:rStyle w:val="P-RegularChar"/>
          <w:lang w:val="en-US"/>
        </w:rPr>
        <w:t>.</w:t>
      </w:r>
    </w:p>
    <w:p w14:paraId="02160CBA" w14:textId="77777777" w:rsidR="00675836" w:rsidRPr="00082DFA" w:rsidRDefault="00074C25">
      <w:pPr>
        <w:pStyle w:val="L-Numbers"/>
        <w:numPr>
          <w:ilvl w:val="0"/>
          <w:numId w:val="12"/>
        </w:numPr>
        <w:rPr>
          <w:rStyle w:val="P-RegularChar"/>
          <w:lang w:val="en-US"/>
        </w:rPr>
      </w:pPr>
      <w:r w:rsidRPr="00082DFA">
        <w:rPr>
          <w:rStyle w:val="P-RegularChar"/>
          <w:lang w:val="en-US"/>
        </w:rPr>
        <w:t xml:space="preserve">Add the text to render in the menu item to the </w:t>
      </w:r>
      <w:proofErr w:type="spellStart"/>
      <w:r w:rsidRPr="00082DFA">
        <w:rPr>
          <w:rStyle w:val="P-Code"/>
          <w:lang w:val="en-US"/>
        </w:rPr>
        <w:t>menu.ts</w:t>
      </w:r>
      <w:proofErr w:type="spellEnd"/>
      <w:r w:rsidRPr="00082DFA">
        <w:rPr>
          <w:rStyle w:val="P-RegularChar"/>
          <w:lang w:val="en-US"/>
        </w:rPr>
        <w:t xml:space="preserve"> file as follows:</w:t>
      </w:r>
    </w:p>
    <w:p w14:paraId="22F2FC4F" w14:textId="77777777" w:rsidR="00675836" w:rsidRPr="00215847" w:rsidRDefault="00074C25" w:rsidP="00450CF9">
      <w:pPr>
        <w:pStyle w:val="L-Source"/>
      </w:pPr>
      <w:r w:rsidRPr="00215847">
        <w:t>export default {</w:t>
      </w:r>
    </w:p>
    <w:p w14:paraId="5EC63A24" w14:textId="77777777" w:rsidR="00675836" w:rsidRPr="00215847" w:rsidRDefault="00074C25" w:rsidP="00450CF9">
      <w:pPr>
        <w:pStyle w:val="L-Source"/>
      </w:pPr>
      <w:r w:rsidRPr="00215847">
        <w:lastRenderedPageBreak/>
        <w:t xml:space="preserve">  '</w:t>
      </w:r>
      <w:proofErr w:type="spellStart"/>
      <w:proofErr w:type="gramStart"/>
      <w:r w:rsidRPr="00215847">
        <w:t>menu.home</w:t>
      </w:r>
      <w:proofErr w:type="spellEnd"/>
      <w:proofErr w:type="gramEnd"/>
      <w:r w:rsidRPr="00215847">
        <w:t>': 'Home',</w:t>
      </w:r>
    </w:p>
    <w:p w14:paraId="75B166F1" w14:textId="77777777" w:rsidR="00675836" w:rsidRPr="00215847" w:rsidRDefault="00074C25" w:rsidP="00450CF9">
      <w:pPr>
        <w:pStyle w:val="L-Source"/>
      </w:pPr>
      <w:r w:rsidRPr="00215847">
        <w:t>};</w:t>
      </w:r>
    </w:p>
    <w:p w14:paraId="31C73306" w14:textId="5D50DD14" w:rsidR="00675836" w:rsidRPr="00082DFA" w:rsidRDefault="00074C25">
      <w:pPr>
        <w:pStyle w:val="L-Regular"/>
        <w:rPr>
          <w:rStyle w:val="P-RegularChar"/>
          <w:lang w:val="en-US"/>
        </w:rPr>
      </w:pPr>
      <w:r w:rsidRPr="00082DFA">
        <w:rPr>
          <w:rStyle w:val="P-RegularChar"/>
          <w:lang w:val="en-US"/>
        </w:rPr>
        <w:t xml:space="preserve">The key for the text needs to match the </w:t>
      </w:r>
      <w:r w:rsidRPr="00082DFA">
        <w:rPr>
          <w:rStyle w:val="P-Code"/>
          <w:lang w:val="en-US"/>
        </w:rPr>
        <w:t>name</w:t>
      </w:r>
      <w:r w:rsidRPr="00082DFA">
        <w:rPr>
          <w:rStyle w:val="P-RegularChar"/>
          <w:lang w:val="en-US"/>
        </w:rPr>
        <w:t xml:space="preserve"> property in the </w:t>
      </w:r>
      <w:proofErr w:type="spellStart"/>
      <w:r w:rsidRPr="00082DFA">
        <w:rPr>
          <w:rStyle w:val="P-Code"/>
          <w:lang w:val="en-US"/>
        </w:rPr>
        <w:t>routes.ts</w:t>
      </w:r>
      <w:proofErr w:type="spellEnd"/>
      <w:r w:rsidRPr="00082DFA">
        <w:rPr>
          <w:rStyle w:val="P-RegularChar"/>
          <w:lang w:val="en-US"/>
        </w:rPr>
        <w:t xml:space="preserve"> file. The </w:t>
      </w:r>
      <w:r w:rsidRPr="00082DFA">
        <w:rPr>
          <w:rStyle w:val="P-Keyword"/>
          <w:lang w:val="en-US"/>
        </w:rPr>
        <w:t>plugin-</w:t>
      </w:r>
      <w:r w:rsidR="00596EBE">
        <w:rPr>
          <w:rStyle w:val="P-Keyword"/>
          <w:lang w:val="en-US"/>
        </w:rPr>
        <w:t>locale</w:t>
      </w:r>
      <w:r w:rsidRPr="00082DFA">
        <w:rPr>
          <w:rStyle w:val="P-RegularChar"/>
          <w:lang w:val="en-US"/>
        </w:rPr>
        <w:t xml:space="preserve"> will render the correct text as you change between languages.</w:t>
      </w:r>
    </w:p>
    <w:p w14:paraId="41FD303E" w14:textId="77777777" w:rsidR="00675836" w:rsidRPr="00082DFA" w:rsidRDefault="00074C25">
      <w:pPr>
        <w:pStyle w:val="L-Numbers"/>
        <w:rPr>
          <w:rStyle w:val="P-RegularChar"/>
          <w:lang w:val="en-US"/>
        </w:rPr>
      </w:pPr>
      <w:r w:rsidRPr="00082DFA">
        <w:rPr>
          <w:rStyle w:val="P-RegularChar"/>
          <w:lang w:val="en-US"/>
        </w:rPr>
        <w:t xml:space="preserve">Import the </w:t>
      </w:r>
      <w:proofErr w:type="spellStart"/>
      <w:r w:rsidRPr="00082DFA">
        <w:rPr>
          <w:rStyle w:val="P-Code"/>
          <w:lang w:val="en-US"/>
        </w:rPr>
        <w:t>menu.ts</w:t>
      </w:r>
      <w:proofErr w:type="spellEnd"/>
      <w:r w:rsidRPr="00082DFA">
        <w:rPr>
          <w:rStyle w:val="P-RegularChar"/>
          <w:lang w:val="en-US"/>
        </w:rPr>
        <w:t xml:space="preserve"> file into the </w:t>
      </w:r>
      <w:proofErr w:type="spellStart"/>
      <w:r w:rsidRPr="00082DFA">
        <w:rPr>
          <w:rStyle w:val="P-Code"/>
          <w:lang w:val="en-US"/>
        </w:rPr>
        <w:t>en-US.ts</w:t>
      </w:r>
      <w:proofErr w:type="spellEnd"/>
      <w:r w:rsidRPr="00082DFA">
        <w:rPr>
          <w:rStyle w:val="P-RegularChar"/>
          <w:lang w:val="en-US"/>
        </w:rPr>
        <w:t xml:space="preserve"> file as follows:</w:t>
      </w:r>
    </w:p>
    <w:p w14:paraId="293083CE" w14:textId="77777777" w:rsidR="00675836" w:rsidRPr="00215847" w:rsidRDefault="00074C25" w:rsidP="00450CF9">
      <w:pPr>
        <w:pStyle w:val="L-Source"/>
        <w:rPr>
          <w:rStyle w:val="SC-Highlight"/>
        </w:rPr>
      </w:pPr>
      <w:r w:rsidRPr="00215847">
        <w:rPr>
          <w:rStyle w:val="SC-Highlight"/>
        </w:rPr>
        <w:t xml:space="preserve">import menu from </w:t>
      </w:r>
      <w:proofErr w:type="gramStart"/>
      <w:r w:rsidRPr="00215847">
        <w:rPr>
          <w:rStyle w:val="SC-Highlight"/>
        </w:rPr>
        <w:t>'./</w:t>
      </w:r>
      <w:proofErr w:type="spellStart"/>
      <w:proofErr w:type="gramEnd"/>
      <w:r w:rsidRPr="00215847">
        <w:rPr>
          <w:rStyle w:val="SC-Highlight"/>
        </w:rPr>
        <w:t>en</w:t>
      </w:r>
      <w:proofErr w:type="spellEnd"/>
      <w:r w:rsidRPr="00215847">
        <w:rPr>
          <w:rStyle w:val="SC-Highlight"/>
        </w:rPr>
        <w:t>-US/menu';</w:t>
      </w:r>
    </w:p>
    <w:p w14:paraId="453D420A" w14:textId="77777777" w:rsidR="00675836" w:rsidRPr="00215847" w:rsidRDefault="00675836" w:rsidP="00450CF9">
      <w:pPr>
        <w:pStyle w:val="L-Source"/>
      </w:pPr>
    </w:p>
    <w:p w14:paraId="5A1B490E" w14:textId="77777777" w:rsidR="00675836" w:rsidRPr="00215847" w:rsidRDefault="00074C25" w:rsidP="00450CF9">
      <w:pPr>
        <w:pStyle w:val="L-Source"/>
      </w:pPr>
      <w:r w:rsidRPr="00215847">
        <w:t>export default {</w:t>
      </w:r>
    </w:p>
    <w:p w14:paraId="63CE8C9A" w14:textId="77777777" w:rsidR="00675836" w:rsidRPr="00215847" w:rsidRDefault="00074C25" w:rsidP="00450CF9">
      <w:pPr>
        <w:pStyle w:val="L-Source"/>
        <w:rPr>
          <w:rStyle w:val="SC-Highlight"/>
        </w:rPr>
      </w:pPr>
      <w:r w:rsidRPr="00215847">
        <w:rPr>
          <w:rStyle w:val="SC-Highlight"/>
        </w:rPr>
        <w:t xml:space="preserve">  ...menu,</w:t>
      </w:r>
    </w:p>
    <w:p w14:paraId="05F4ED14" w14:textId="77777777" w:rsidR="00675836" w:rsidRPr="00215847" w:rsidRDefault="00074C25" w:rsidP="00450CF9">
      <w:pPr>
        <w:pStyle w:val="L-Source"/>
      </w:pPr>
      <w:r w:rsidRPr="00215847">
        <w:t xml:space="preserve">  '</w:t>
      </w:r>
      <w:proofErr w:type="spellStart"/>
      <w:proofErr w:type="gramStart"/>
      <w:r w:rsidRPr="00215847">
        <w:t>home.recents</w:t>
      </w:r>
      <w:proofErr w:type="spellEnd"/>
      <w:proofErr w:type="gramEnd"/>
      <w:r w:rsidRPr="00215847">
        <w:t>': 'Recent opportunities',</w:t>
      </w:r>
    </w:p>
    <w:p w14:paraId="2037D8C8" w14:textId="77777777" w:rsidR="00675836" w:rsidRPr="00215847" w:rsidRDefault="00074C25" w:rsidP="00450CF9">
      <w:pPr>
        <w:pStyle w:val="L-Source"/>
      </w:pPr>
      <w:r w:rsidRPr="00215847">
        <w:t xml:space="preserve">  '</w:t>
      </w:r>
      <w:proofErr w:type="spellStart"/>
      <w:proofErr w:type="gramStart"/>
      <w:r w:rsidRPr="00215847">
        <w:t>greetings.hello</w:t>
      </w:r>
      <w:proofErr w:type="spellEnd"/>
      <w:proofErr w:type="gramEnd"/>
      <w:r w:rsidRPr="00215847">
        <w:t>': 'Hello',</w:t>
      </w:r>
    </w:p>
    <w:p w14:paraId="19843332" w14:textId="77777777" w:rsidR="00675836" w:rsidRPr="00215847" w:rsidRDefault="00074C25" w:rsidP="00450CF9">
      <w:pPr>
        <w:pStyle w:val="L-Source"/>
      </w:pPr>
      <w:r w:rsidRPr="00215847">
        <w:t xml:space="preserve">  '</w:t>
      </w:r>
      <w:proofErr w:type="spellStart"/>
      <w:proofErr w:type="gramStart"/>
      <w:r w:rsidRPr="00215847">
        <w:t>greetings.welcome</w:t>
      </w:r>
      <w:proofErr w:type="spellEnd"/>
      <w:proofErr w:type="gramEnd"/>
      <w:r w:rsidRPr="00215847">
        <w:t>': 'welcome',</w:t>
      </w:r>
    </w:p>
    <w:p w14:paraId="7FACC406" w14:textId="77777777" w:rsidR="00675836" w:rsidRPr="00215847" w:rsidRDefault="00074C25" w:rsidP="00450CF9">
      <w:pPr>
        <w:pStyle w:val="L-Source"/>
      </w:pPr>
      <w:r w:rsidRPr="00215847">
        <w:t>};</w:t>
      </w:r>
    </w:p>
    <w:p w14:paraId="21E92998" w14:textId="0C15173F" w:rsidR="00675836" w:rsidRPr="00082DFA" w:rsidRDefault="00074C25" w:rsidP="00215847">
      <w:pPr>
        <w:pStyle w:val="L-Numbers"/>
        <w:rPr>
          <w:rStyle w:val="P-RegularChar"/>
          <w:lang w:val="en-US"/>
        </w:rPr>
      </w:pPr>
      <w:r w:rsidRPr="00082DFA">
        <w:rPr>
          <w:rStyle w:val="P-RegularChar"/>
          <w:lang w:val="en-US"/>
        </w:rPr>
        <w:t xml:space="preserve">We also need to add the </w:t>
      </w:r>
      <w:proofErr w:type="spellStart"/>
      <w:r w:rsidRPr="00082DFA">
        <w:rPr>
          <w:rStyle w:val="P-Code"/>
          <w:lang w:val="en-US"/>
        </w:rPr>
        <w:t>menu.ts</w:t>
      </w:r>
      <w:proofErr w:type="spellEnd"/>
      <w:r w:rsidRPr="00082DFA">
        <w:rPr>
          <w:rStyle w:val="P-RegularChar"/>
          <w:lang w:val="en-US"/>
        </w:rPr>
        <w:t xml:space="preserve"> file to </w:t>
      </w:r>
      <w:r w:rsidR="008C5358">
        <w:rPr>
          <w:rStyle w:val="P-RegularChar"/>
          <w:lang w:val="en-US"/>
        </w:rPr>
        <w:t xml:space="preserve">the </w:t>
      </w:r>
      <w:r w:rsidRPr="00082DFA">
        <w:rPr>
          <w:rStyle w:val="P-RegularChar"/>
          <w:lang w:val="en-US"/>
        </w:rPr>
        <w:t xml:space="preserve">Portuguese language, so create a new folder named </w:t>
      </w:r>
      <w:proofErr w:type="spellStart"/>
      <w:r w:rsidRPr="00082DFA">
        <w:rPr>
          <w:rStyle w:val="P-Code"/>
          <w:lang w:val="en-US"/>
        </w:rPr>
        <w:t>pt</w:t>
      </w:r>
      <w:proofErr w:type="spellEnd"/>
      <w:r w:rsidRPr="00082DFA">
        <w:rPr>
          <w:rStyle w:val="P-Code"/>
          <w:lang w:val="en-US"/>
        </w:rPr>
        <w:t>-BR</w:t>
      </w:r>
      <w:r w:rsidRPr="00082DFA">
        <w:rPr>
          <w:rStyle w:val="P-RegularChar"/>
          <w:lang w:val="en-US"/>
        </w:rPr>
        <w:t xml:space="preserve">, under the </w:t>
      </w:r>
      <w:proofErr w:type="spellStart"/>
      <w:r w:rsidRPr="00082DFA">
        <w:rPr>
          <w:rStyle w:val="P-Code"/>
          <w:lang w:val="en-US"/>
        </w:rPr>
        <w:t>src</w:t>
      </w:r>
      <w:proofErr w:type="spellEnd"/>
      <w:r w:rsidRPr="00082DFA">
        <w:rPr>
          <w:rStyle w:val="P-Code"/>
          <w:lang w:val="en-US"/>
        </w:rPr>
        <w:t>/locales</w:t>
      </w:r>
      <w:r w:rsidRPr="00082DFA">
        <w:rPr>
          <w:rStyle w:val="P-RegularChar"/>
          <w:lang w:val="en-US"/>
        </w:rPr>
        <w:t xml:space="preserve"> folder, download the file </w:t>
      </w:r>
      <w:proofErr w:type="spellStart"/>
      <w:r w:rsidRPr="00082DFA">
        <w:rPr>
          <w:rStyle w:val="P-Code"/>
          <w:lang w:val="en-US"/>
        </w:rPr>
        <w:t>menu.ts</w:t>
      </w:r>
      <w:proofErr w:type="spellEnd"/>
      <w:r w:rsidRPr="00082DFA">
        <w:rPr>
          <w:rStyle w:val="P-RegularChar"/>
          <w:lang w:val="en-US"/>
        </w:rPr>
        <w:t xml:space="preserve"> available at </w:t>
      </w:r>
      <w:r>
        <w:rPr>
          <w:rStyle w:val="P-URL"/>
        </w:rPr>
        <w:t>https://github.com/PacktPublishing/Enterprise-React-Development-with-UmiJs</w:t>
      </w:r>
      <w:r w:rsidRPr="00082DFA">
        <w:rPr>
          <w:rStyle w:val="P-RegularChar"/>
          <w:lang w:val="en-US"/>
        </w:rPr>
        <w:t xml:space="preserve">, and place it under the </w:t>
      </w:r>
      <w:proofErr w:type="spellStart"/>
      <w:r w:rsidRPr="00082DFA">
        <w:rPr>
          <w:rStyle w:val="P-Code"/>
          <w:lang w:val="en-US"/>
        </w:rPr>
        <w:t>pt</w:t>
      </w:r>
      <w:proofErr w:type="spellEnd"/>
      <w:r w:rsidRPr="00082DFA">
        <w:rPr>
          <w:rStyle w:val="P-Code"/>
          <w:lang w:val="en-US"/>
        </w:rPr>
        <w:t>-BR</w:t>
      </w:r>
      <w:r w:rsidRPr="00082DFA">
        <w:rPr>
          <w:rStyle w:val="P-RegularChar"/>
          <w:lang w:val="en-US"/>
        </w:rPr>
        <w:t xml:space="preserve"> folder.</w:t>
      </w:r>
    </w:p>
    <w:p w14:paraId="08ED792C" w14:textId="5973F5C6" w:rsidR="00675836" w:rsidRPr="00082DFA" w:rsidRDefault="00074C25">
      <w:pPr>
        <w:pStyle w:val="P-Regular"/>
        <w:rPr>
          <w:lang w:val="en-US"/>
        </w:rPr>
      </w:pPr>
      <w:r w:rsidRPr="00082DFA">
        <w:rPr>
          <w:lang w:val="en-US"/>
        </w:rPr>
        <w:t>Now you can change the application</w:t>
      </w:r>
      <w:r w:rsidR="00450CF9">
        <w:rPr>
          <w:lang w:val="en-US"/>
        </w:rPr>
        <w:t>’s</w:t>
      </w:r>
      <w:r w:rsidRPr="00082DFA">
        <w:rPr>
          <w:lang w:val="en-US"/>
        </w:rPr>
        <w:t xml:space="preserve"> language using the language selector on the top of the page</w:t>
      </w:r>
      <w:r w:rsidR="008C5358">
        <w:rPr>
          <w:lang w:val="en-US"/>
        </w:rPr>
        <w:t>,</w:t>
      </w:r>
      <w:r w:rsidRPr="00082DFA">
        <w:rPr>
          <w:lang w:val="en-US"/>
        </w:rPr>
        <w:t xml:space="preserve"> as shown in the following screenshot:</w:t>
      </w:r>
    </w:p>
    <w:p w14:paraId="194E555E" w14:textId="77777777" w:rsidR="00675836" w:rsidRDefault="00074C25" w:rsidP="00450CF9">
      <w:pPr>
        <w:pStyle w:val="IMG-Caption"/>
      </w:pPr>
      <w:r>
        <w:rPr>
          <w:noProof/>
        </w:rPr>
        <w:lastRenderedPageBreak/>
        <w:drawing>
          <wp:inline distT="0" distB="0" distL="114300" distR="114300" wp14:anchorId="6435F8E4" wp14:editId="059A2F8E">
            <wp:extent cx="5026660" cy="2561590"/>
            <wp:effectExtent l="0" t="0" r="2540" b="10160"/>
            <wp:docPr id="6" name="Picture 6" descr="fig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1.4"/>
                    <pic:cNvPicPr>
                      <a:picLocks noChangeAspect="1"/>
                    </pic:cNvPicPr>
                  </pic:nvPicPr>
                  <pic:blipFill>
                    <a:blip r:embed="rId14"/>
                    <a:stretch>
                      <a:fillRect/>
                    </a:stretch>
                  </pic:blipFill>
                  <pic:spPr>
                    <a:xfrm>
                      <a:off x="0" y="0"/>
                      <a:ext cx="5026660" cy="2561590"/>
                    </a:xfrm>
                    <a:prstGeom prst="rect">
                      <a:avLst/>
                    </a:prstGeom>
                  </pic:spPr>
                </pic:pic>
              </a:graphicData>
            </a:graphic>
          </wp:inline>
        </w:drawing>
      </w:r>
    </w:p>
    <w:p w14:paraId="6D2DBC74" w14:textId="5EBB0659" w:rsidR="00675836" w:rsidRPr="00082DFA" w:rsidRDefault="00074C25" w:rsidP="00450CF9">
      <w:pPr>
        <w:pStyle w:val="IMG-Caption"/>
        <w:rPr>
          <w:lang w:val="en-US"/>
        </w:rPr>
      </w:pPr>
      <w:r w:rsidRPr="00082DFA">
        <w:rPr>
          <w:lang w:val="en-US"/>
        </w:rPr>
        <w:t xml:space="preserve">Figure </w:t>
      </w:r>
      <w:r w:rsidR="00450CF9">
        <w:rPr>
          <w:lang w:val="en-US"/>
        </w:rPr>
        <w:t>2</w:t>
      </w:r>
      <w:r w:rsidRPr="00082DFA">
        <w:rPr>
          <w:lang w:val="en-US"/>
        </w:rPr>
        <w:t>.</w:t>
      </w:r>
      <w:r w:rsidR="000C59DA">
        <w:rPr>
          <w:lang w:val="en-US"/>
        </w:rPr>
        <w:t>5</w:t>
      </w:r>
      <w:r w:rsidR="00B03454">
        <w:rPr>
          <w:lang w:val="en-US"/>
        </w:rPr>
        <w:t>:</w:t>
      </w:r>
      <w:r w:rsidRPr="00082DFA">
        <w:rPr>
          <w:lang w:val="en-US"/>
        </w:rPr>
        <w:t xml:space="preserve"> Home page with the Portuguese language selected</w:t>
      </w:r>
    </w:p>
    <w:p w14:paraId="0EA3AF05" w14:textId="56D87D4C" w:rsidR="00675836" w:rsidRPr="00082DFA" w:rsidRDefault="00074C25">
      <w:pPr>
        <w:pStyle w:val="P-Regular"/>
        <w:rPr>
          <w:lang w:val="en-US"/>
        </w:rPr>
      </w:pPr>
      <w:r>
        <w:rPr>
          <w:lang w:val="en-US"/>
        </w:rPr>
        <w:t xml:space="preserve">In this section, we created the home page using the </w:t>
      </w:r>
      <w:proofErr w:type="spellStart"/>
      <w:r>
        <w:rPr>
          <w:rStyle w:val="P-Code"/>
          <w:lang w:val="en-US"/>
        </w:rPr>
        <w:t>PageContainer</w:t>
      </w:r>
      <w:proofErr w:type="spellEnd"/>
      <w:r>
        <w:rPr>
          <w:lang w:val="en-US"/>
        </w:rPr>
        <w:t xml:space="preserve"> and </w:t>
      </w:r>
      <w:proofErr w:type="spellStart"/>
      <w:r>
        <w:rPr>
          <w:rStyle w:val="P-Code"/>
          <w:lang w:val="en-US"/>
        </w:rPr>
        <w:t>ProTable</w:t>
      </w:r>
      <w:proofErr w:type="spellEnd"/>
      <w:r>
        <w:rPr>
          <w:lang w:val="en-US"/>
        </w:rPr>
        <w:t xml:space="preserve"> components.</w:t>
      </w:r>
      <w:r w:rsidRPr="00082DFA">
        <w:rPr>
          <w:lang w:val="en-US"/>
        </w:rPr>
        <w:t xml:space="preserve"> We also set up internationalization by creating multi-language files under the folder </w:t>
      </w:r>
      <w:proofErr w:type="spellStart"/>
      <w:r w:rsidRPr="00082DFA">
        <w:rPr>
          <w:rStyle w:val="P-Code"/>
          <w:lang w:val="en-US"/>
        </w:rPr>
        <w:t>src</w:t>
      </w:r>
      <w:proofErr w:type="spellEnd"/>
      <w:r w:rsidRPr="00082DFA">
        <w:rPr>
          <w:rStyle w:val="P-Code"/>
          <w:lang w:val="en-US"/>
        </w:rPr>
        <w:t>/locales</w:t>
      </w:r>
      <w:r w:rsidRPr="00082DFA">
        <w:rPr>
          <w:rStyle w:val="P-RegularChar"/>
          <w:lang w:val="en-US"/>
        </w:rPr>
        <w:t xml:space="preserve"> and using the component </w:t>
      </w:r>
      <w:proofErr w:type="spellStart"/>
      <w:r w:rsidRPr="00082DFA">
        <w:rPr>
          <w:rStyle w:val="P-Code"/>
          <w:lang w:val="en-US"/>
        </w:rPr>
        <w:t>FormattedMessage</w:t>
      </w:r>
      <w:proofErr w:type="spellEnd"/>
      <w:r w:rsidRPr="00082DFA">
        <w:rPr>
          <w:rStyle w:val="P-RegularChar"/>
          <w:lang w:val="en-US"/>
        </w:rPr>
        <w:t xml:space="preserve"> to replace the texts with </w:t>
      </w:r>
      <w:r w:rsidR="00A30ABD">
        <w:rPr>
          <w:rStyle w:val="P-RegularChar"/>
          <w:lang w:val="en-US"/>
        </w:rPr>
        <w:t>their</w:t>
      </w:r>
      <w:r w:rsidRPr="00082DFA">
        <w:rPr>
          <w:rStyle w:val="P-RegularChar"/>
          <w:lang w:val="en-US"/>
        </w:rPr>
        <w:t xml:space="preserve"> corresponding translations.</w:t>
      </w:r>
    </w:p>
    <w:p w14:paraId="387E167A" w14:textId="2B1CE7AB" w:rsidR="00675836" w:rsidRDefault="00074C25">
      <w:pPr>
        <w:pStyle w:val="P-Regular"/>
        <w:rPr>
          <w:lang w:val="en-US"/>
        </w:rPr>
      </w:pPr>
      <w:r>
        <w:rPr>
          <w:lang w:val="en-US"/>
        </w:rPr>
        <w:t>Now you’ll use what you learned to create the opportunity and c</w:t>
      </w:r>
      <w:r w:rsidR="00A30ABD">
        <w:rPr>
          <w:lang w:val="en-US"/>
        </w:rPr>
        <w:t>usto</w:t>
      </w:r>
      <w:r>
        <w:rPr>
          <w:lang w:val="en-US"/>
        </w:rPr>
        <w:t>mer</w:t>
      </w:r>
      <w:r w:rsidR="00A30ABD">
        <w:rPr>
          <w:lang w:val="en-US"/>
        </w:rPr>
        <w:t>s</w:t>
      </w:r>
      <w:r>
        <w:rPr>
          <w:lang w:val="en-US"/>
        </w:rPr>
        <w:t xml:space="preserve"> pages.</w:t>
      </w:r>
    </w:p>
    <w:p w14:paraId="583120FB" w14:textId="77777777" w:rsidR="00675836" w:rsidRDefault="00074C25">
      <w:pPr>
        <w:pStyle w:val="H1-Section"/>
      </w:pPr>
      <w:r>
        <w:rPr>
          <w:lang w:eastAsia="pt-BR"/>
        </w:rPr>
        <w:t>Creating the opportunit</w:t>
      </w:r>
      <w:r w:rsidRPr="00082DFA">
        <w:rPr>
          <w:lang w:eastAsia="pt-BR"/>
        </w:rPr>
        <w:t>ies</w:t>
      </w:r>
      <w:r>
        <w:rPr>
          <w:lang w:eastAsia="pt-BR"/>
        </w:rPr>
        <w:t xml:space="preserve"> and customer</w:t>
      </w:r>
      <w:r w:rsidRPr="00082DFA">
        <w:rPr>
          <w:lang w:eastAsia="pt-BR"/>
        </w:rPr>
        <w:t>s</w:t>
      </w:r>
      <w:r>
        <w:rPr>
          <w:lang w:eastAsia="pt-BR"/>
        </w:rPr>
        <w:t xml:space="preserve"> pages</w:t>
      </w:r>
    </w:p>
    <w:p w14:paraId="79673AE6" w14:textId="77777777" w:rsidR="00393337" w:rsidRDefault="00393337">
      <w:pPr>
        <w:pStyle w:val="P-Regular"/>
        <w:rPr>
          <w:rStyle w:val="P-RegularChar"/>
          <w:lang w:val="en-US"/>
        </w:rPr>
      </w:pPr>
      <w:r w:rsidRPr="00393337">
        <w:rPr>
          <w:rStyle w:val="P-RegularChar"/>
          <w:lang w:val="en-US"/>
        </w:rPr>
        <w:t xml:space="preserve">In this section, we’ll build the opportunities and customers pages. </w:t>
      </w:r>
    </w:p>
    <w:p w14:paraId="110B99FC" w14:textId="45A907E6" w:rsidR="00393337" w:rsidRDefault="00393337">
      <w:pPr>
        <w:pStyle w:val="P-Regular"/>
        <w:rPr>
          <w:rStyle w:val="P-RegularChar"/>
          <w:lang w:val="en-US"/>
        </w:rPr>
      </w:pPr>
      <w:r w:rsidRPr="00393337">
        <w:rPr>
          <w:rStyle w:val="P-RegularChar"/>
          <w:lang w:val="en-US"/>
        </w:rPr>
        <w:t xml:space="preserve">The opportunities page allows </w:t>
      </w:r>
      <w:r w:rsidR="008C162A">
        <w:rPr>
          <w:rStyle w:val="P-RegularChar"/>
          <w:lang w:val="en-US"/>
        </w:rPr>
        <w:t>users</w:t>
      </w:r>
      <w:r w:rsidRPr="00393337">
        <w:rPr>
          <w:rStyle w:val="P-RegularChar"/>
          <w:lang w:val="en-US"/>
        </w:rPr>
        <w:t xml:space="preserve"> to browse and regist</w:t>
      </w:r>
      <w:r w:rsidR="00187D62">
        <w:rPr>
          <w:rStyle w:val="P-RegularChar"/>
          <w:lang w:val="en-US"/>
        </w:rPr>
        <w:t>er</w:t>
      </w:r>
      <w:r w:rsidRPr="00393337">
        <w:rPr>
          <w:rStyle w:val="P-RegularChar"/>
          <w:lang w:val="en-US"/>
        </w:rPr>
        <w:t xml:space="preserve"> a new sale opportunity. A sale opportunity occurs when a customer seems interested in buying a product or service. On this page, we regist</w:t>
      </w:r>
      <w:r w:rsidR="00187D62">
        <w:rPr>
          <w:rStyle w:val="P-RegularChar"/>
          <w:lang w:val="en-US"/>
        </w:rPr>
        <w:t>er</w:t>
      </w:r>
      <w:r w:rsidRPr="00393337">
        <w:rPr>
          <w:rStyle w:val="P-RegularChar"/>
          <w:lang w:val="en-US"/>
        </w:rPr>
        <w:t xml:space="preserve"> and track all activities taken until the opportunity is won, </w:t>
      </w:r>
      <w:r w:rsidR="00187D62">
        <w:rPr>
          <w:rStyle w:val="P-RegularChar"/>
          <w:lang w:val="en-US"/>
        </w:rPr>
        <w:t xml:space="preserve">that is, </w:t>
      </w:r>
      <w:r w:rsidRPr="00393337">
        <w:rPr>
          <w:rStyle w:val="P-RegularChar"/>
          <w:lang w:val="en-US"/>
        </w:rPr>
        <w:t xml:space="preserve">when the customer buys the product or service, or until opportunity is lost, </w:t>
      </w:r>
      <w:r w:rsidR="00187D62">
        <w:rPr>
          <w:rStyle w:val="P-RegularChar"/>
          <w:lang w:val="en-US"/>
        </w:rPr>
        <w:t xml:space="preserve">or </w:t>
      </w:r>
      <w:r w:rsidRPr="00393337">
        <w:rPr>
          <w:rStyle w:val="P-RegularChar"/>
          <w:lang w:val="en-US"/>
        </w:rPr>
        <w:t>when the customer buys the product from a competitor or gives up on buying the product or service.</w:t>
      </w:r>
    </w:p>
    <w:p w14:paraId="483528B2" w14:textId="41C1C8EE" w:rsidR="00030C3C" w:rsidRDefault="00030C3C">
      <w:pPr>
        <w:pStyle w:val="P-Regular"/>
        <w:rPr>
          <w:rStyle w:val="P-RegularChar"/>
          <w:lang w:val="en-US"/>
        </w:rPr>
      </w:pPr>
      <w:r w:rsidRPr="00030C3C">
        <w:rPr>
          <w:rStyle w:val="P-RegularChar"/>
          <w:lang w:val="en-US"/>
        </w:rPr>
        <w:t xml:space="preserve">The customers page allows </w:t>
      </w:r>
      <w:r w:rsidR="008C162A">
        <w:rPr>
          <w:rStyle w:val="P-RegularChar"/>
          <w:lang w:val="en-US"/>
        </w:rPr>
        <w:t>users</w:t>
      </w:r>
      <w:r w:rsidRPr="00030C3C">
        <w:rPr>
          <w:rStyle w:val="P-RegularChar"/>
          <w:lang w:val="en-US"/>
        </w:rPr>
        <w:t xml:space="preserve"> to register and search for customers' contact information.</w:t>
      </w:r>
    </w:p>
    <w:p w14:paraId="6FCB3524" w14:textId="7EE5B4D8" w:rsidR="00675836" w:rsidRPr="00082DFA" w:rsidRDefault="00074C25">
      <w:pPr>
        <w:pStyle w:val="P-Regular"/>
        <w:rPr>
          <w:rStyle w:val="P-RegularChar"/>
          <w:lang w:val="en-US"/>
        </w:rPr>
      </w:pPr>
      <w:r>
        <w:rPr>
          <w:rStyle w:val="P-RegularChar"/>
          <w:lang w:val="en-US"/>
        </w:rPr>
        <w:lastRenderedPageBreak/>
        <w:t>These two pages are similar</w:t>
      </w:r>
      <w:r w:rsidR="00A8768F">
        <w:rPr>
          <w:rStyle w:val="P-RegularChar"/>
          <w:lang w:val="en-US"/>
        </w:rPr>
        <w:t>;</w:t>
      </w:r>
      <w:r>
        <w:rPr>
          <w:rStyle w:val="P-RegularChar"/>
          <w:lang w:val="en-US"/>
        </w:rPr>
        <w:t xml:space="preserve"> they use the </w:t>
      </w:r>
      <w:proofErr w:type="spellStart"/>
      <w:r>
        <w:rPr>
          <w:rStyle w:val="P-Code"/>
          <w:lang w:val="en-US"/>
        </w:rPr>
        <w:t>ProTable</w:t>
      </w:r>
      <w:proofErr w:type="spellEnd"/>
      <w:r>
        <w:rPr>
          <w:rStyle w:val="P-RegularChar"/>
          <w:lang w:val="en-US"/>
        </w:rPr>
        <w:t xml:space="preserve"> component to list the opportunities and c</w:t>
      </w:r>
      <w:r w:rsidR="002066E4">
        <w:rPr>
          <w:rStyle w:val="P-RegularChar"/>
          <w:lang w:val="en-US"/>
        </w:rPr>
        <w:t>usto</w:t>
      </w:r>
      <w:r>
        <w:rPr>
          <w:rStyle w:val="P-RegularChar"/>
          <w:lang w:val="en-US"/>
        </w:rPr>
        <w:t>mers regist</w:t>
      </w:r>
      <w:r w:rsidR="002066E4">
        <w:rPr>
          <w:rStyle w:val="P-RegularChar"/>
          <w:lang w:val="en-US"/>
        </w:rPr>
        <w:t>e</w:t>
      </w:r>
      <w:r>
        <w:rPr>
          <w:rStyle w:val="P-RegularChar"/>
          <w:lang w:val="en-US"/>
        </w:rPr>
        <w:t>red.</w:t>
      </w:r>
      <w:r w:rsidRPr="00082DFA">
        <w:rPr>
          <w:rStyle w:val="P-RegularChar"/>
          <w:lang w:val="en-US"/>
        </w:rPr>
        <w:t xml:space="preserve"> Run the following commands to generate the two pages:</w:t>
      </w:r>
    </w:p>
    <w:p w14:paraId="61C29EDC" w14:textId="6ED9C336" w:rsidR="00675836" w:rsidRPr="00215847" w:rsidRDefault="00A3628E" w:rsidP="00A45D05">
      <w:pPr>
        <w:pStyle w:val="P-Source"/>
        <w:rPr>
          <w:rStyle w:val="P-Code"/>
          <w:shd w:val="clear" w:color="auto" w:fill="auto"/>
        </w:rPr>
      </w:pPr>
      <w:r w:rsidRPr="00215847">
        <w:rPr>
          <w:rStyle w:val="P-Code"/>
          <w:shd w:val="clear" w:color="auto" w:fill="auto"/>
        </w:rPr>
        <w:t xml:space="preserve">$ </w:t>
      </w:r>
      <w:r w:rsidR="00074C25" w:rsidRPr="00215847">
        <w:rPr>
          <w:rStyle w:val="P-Code"/>
          <w:shd w:val="clear" w:color="auto" w:fill="auto"/>
        </w:rPr>
        <w:t xml:space="preserve">yarn </w:t>
      </w:r>
      <w:proofErr w:type="spellStart"/>
      <w:r w:rsidR="00074C25" w:rsidRPr="00215847">
        <w:rPr>
          <w:rStyle w:val="P-Code"/>
          <w:shd w:val="clear" w:color="auto" w:fill="auto"/>
        </w:rPr>
        <w:t>umi</w:t>
      </w:r>
      <w:proofErr w:type="spellEnd"/>
      <w:r w:rsidR="00074C25" w:rsidRPr="00215847">
        <w:rPr>
          <w:rStyle w:val="P-Code"/>
          <w:shd w:val="clear" w:color="auto" w:fill="auto"/>
        </w:rPr>
        <w:t xml:space="preserve"> g page /Customers/index --typescript --less</w:t>
      </w:r>
    </w:p>
    <w:p w14:paraId="025556A3" w14:textId="76C00559" w:rsidR="00675836" w:rsidRPr="00215847" w:rsidRDefault="00A3628E" w:rsidP="00A45D05">
      <w:pPr>
        <w:pStyle w:val="P-Source"/>
        <w:rPr>
          <w:rStyle w:val="P-Code"/>
          <w:shd w:val="clear" w:color="auto" w:fill="auto"/>
        </w:rPr>
      </w:pPr>
      <w:r w:rsidRPr="00215847">
        <w:rPr>
          <w:rStyle w:val="P-Code"/>
          <w:shd w:val="clear" w:color="auto" w:fill="auto"/>
        </w:rPr>
        <w:t xml:space="preserve">$ </w:t>
      </w:r>
      <w:r w:rsidR="00074C25" w:rsidRPr="00215847">
        <w:rPr>
          <w:rStyle w:val="P-Code"/>
          <w:shd w:val="clear" w:color="auto" w:fill="auto"/>
        </w:rPr>
        <w:t xml:space="preserve">yarn </w:t>
      </w:r>
      <w:proofErr w:type="spellStart"/>
      <w:r w:rsidR="00074C25" w:rsidRPr="00215847">
        <w:rPr>
          <w:rStyle w:val="P-Code"/>
          <w:shd w:val="clear" w:color="auto" w:fill="auto"/>
        </w:rPr>
        <w:t>umi</w:t>
      </w:r>
      <w:proofErr w:type="spellEnd"/>
      <w:r w:rsidR="00074C25" w:rsidRPr="00215847">
        <w:rPr>
          <w:rStyle w:val="P-Code"/>
          <w:shd w:val="clear" w:color="auto" w:fill="auto"/>
        </w:rPr>
        <w:t xml:space="preserve"> g page /Opportunities/index --typescript --less</w:t>
      </w:r>
    </w:p>
    <w:p w14:paraId="1EE9503B" w14:textId="4D57B15D" w:rsidR="00675836" w:rsidRPr="00082DFA" w:rsidRDefault="00074C25">
      <w:pPr>
        <w:pStyle w:val="P-Regular"/>
        <w:rPr>
          <w:rStyle w:val="P-RegularChar"/>
          <w:lang w:val="en-US"/>
        </w:rPr>
      </w:pPr>
      <w:r w:rsidRPr="00082DFA">
        <w:rPr>
          <w:rStyle w:val="P-RegularChar"/>
          <w:lang w:val="en-US"/>
        </w:rPr>
        <w:t xml:space="preserve">Now, let’s start with the </w:t>
      </w:r>
      <w:r w:rsidR="00C24708" w:rsidRPr="00082DFA">
        <w:rPr>
          <w:rStyle w:val="P-RegularChar"/>
          <w:lang w:val="en-US"/>
        </w:rPr>
        <w:t>customer’s</w:t>
      </w:r>
      <w:r w:rsidRPr="00082DFA">
        <w:rPr>
          <w:rStyle w:val="P-RegularChar"/>
          <w:lang w:val="en-US"/>
        </w:rPr>
        <w:t xml:space="preserve"> page. Follow these steps to build the costumer page interface:</w:t>
      </w:r>
    </w:p>
    <w:p w14:paraId="77B7B6EF" w14:textId="77777777" w:rsidR="00675836" w:rsidRPr="00082DFA" w:rsidRDefault="00074C25">
      <w:pPr>
        <w:pStyle w:val="L-Numbers"/>
        <w:numPr>
          <w:ilvl w:val="0"/>
          <w:numId w:val="13"/>
        </w:numPr>
        <w:rPr>
          <w:rStyle w:val="P-RegularChar"/>
          <w:lang w:val="en-US"/>
        </w:rPr>
      </w:pPr>
      <w:r w:rsidRPr="00082DFA">
        <w:rPr>
          <w:rStyle w:val="P-RegularChar"/>
          <w:lang w:val="en-US"/>
        </w:rPr>
        <w:t xml:space="preserve">Add the </w:t>
      </w:r>
      <w:proofErr w:type="spellStart"/>
      <w:r w:rsidRPr="00082DFA">
        <w:rPr>
          <w:rStyle w:val="P-Code"/>
          <w:lang w:val="en-US"/>
        </w:rPr>
        <w:t>PageContainer</w:t>
      </w:r>
      <w:proofErr w:type="spellEnd"/>
      <w:r w:rsidRPr="00082DFA">
        <w:rPr>
          <w:rStyle w:val="P-RegularChar"/>
          <w:lang w:val="en-US"/>
        </w:rPr>
        <w:t xml:space="preserve"> and the </w:t>
      </w:r>
      <w:proofErr w:type="spellStart"/>
      <w:r w:rsidRPr="00082DFA">
        <w:rPr>
          <w:rStyle w:val="P-Code"/>
          <w:lang w:val="en-US"/>
        </w:rPr>
        <w:t>ProTable</w:t>
      </w:r>
      <w:proofErr w:type="spellEnd"/>
      <w:r w:rsidRPr="00082DFA">
        <w:rPr>
          <w:rStyle w:val="P-RegularChar"/>
          <w:lang w:val="en-US"/>
        </w:rPr>
        <w:t xml:space="preserve"> component to the file </w:t>
      </w:r>
      <w:proofErr w:type="spellStart"/>
      <w:r w:rsidRPr="00082DFA">
        <w:rPr>
          <w:rStyle w:val="P-Code"/>
          <w:lang w:val="en-US"/>
        </w:rPr>
        <w:t>index.tsx</w:t>
      </w:r>
      <w:proofErr w:type="spellEnd"/>
      <w:r w:rsidRPr="00082DFA">
        <w:rPr>
          <w:rStyle w:val="P-RegularChar"/>
          <w:lang w:val="en-US"/>
        </w:rPr>
        <w:t xml:space="preserve"> under the </w:t>
      </w:r>
      <w:proofErr w:type="spellStart"/>
      <w:r w:rsidRPr="00082DFA">
        <w:rPr>
          <w:rStyle w:val="P-Code"/>
          <w:lang w:val="en-US"/>
        </w:rPr>
        <w:t>src</w:t>
      </w:r>
      <w:proofErr w:type="spellEnd"/>
      <w:r w:rsidRPr="00082DFA">
        <w:rPr>
          <w:rStyle w:val="P-Code"/>
          <w:lang w:val="en-US"/>
        </w:rPr>
        <w:t>/pages/Customer</w:t>
      </w:r>
      <w:r w:rsidRPr="00082DFA">
        <w:rPr>
          <w:rStyle w:val="P-RegularChar"/>
          <w:lang w:val="en-US"/>
        </w:rPr>
        <w:t xml:space="preserve"> folder as follows:</w:t>
      </w:r>
    </w:p>
    <w:p w14:paraId="5DF1D4F3"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import </w:t>
      </w:r>
      <w:proofErr w:type="gramStart"/>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PlusOutlined</w:t>
      </w:r>
      <w:proofErr w:type="spellEnd"/>
      <w:proofErr w:type="gramEnd"/>
      <w:r w:rsidRPr="00215847">
        <w:rPr>
          <w:rStyle w:val="P-RegularChar"/>
          <w:rFonts w:ascii="Courier" w:hAnsi="Courier" w:cs="Consolas"/>
          <w:szCs w:val="21"/>
        </w:rPr>
        <w:t xml:space="preserve"> } from '@ant-design/icons';</w:t>
      </w:r>
    </w:p>
    <w:p w14:paraId="21835E4C"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import </w:t>
      </w:r>
      <w:proofErr w:type="gramStart"/>
      <w:r w:rsidRPr="00215847">
        <w:rPr>
          <w:rStyle w:val="P-RegularChar"/>
          <w:rFonts w:ascii="Courier" w:hAnsi="Courier" w:cs="Consolas"/>
          <w:szCs w:val="21"/>
        </w:rPr>
        <w:t>{ Button</w:t>
      </w:r>
      <w:proofErr w:type="gramEnd"/>
      <w:r w:rsidRPr="00215847">
        <w:rPr>
          <w:rStyle w:val="P-RegularChar"/>
          <w:rFonts w:ascii="Courier" w:hAnsi="Courier" w:cs="Consolas"/>
          <w:szCs w:val="21"/>
        </w:rPr>
        <w:t xml:space="preserve"> } from '</w:t>
      </w:r>
      <w:proofErr w:type="spellStart"/>
      <w:r w:rsidRPr="00215847">
        <w:rPr>
          <w:rStyle w:val="P-RegularChar"/>
          <w:rFonts w:ascii="Courier" w:hAnsi="Courier" w:cs="Consolas"/>
          <w:szCs w:val="21"/>
        </w:rPr>
        <w:t>antd</w:t>
      </w:r>
      <w:proofErr w:type="spellEnd"/>
      <w:r w:rsidRPr="00215847">
        <w:rPr>
          <w:rStyle w:val="P-RegularChar"/>
          <w:rFonts w:ascii="Courier" w:hAnsi="Courier" w:cs="Consolas"/>
          <w:szCs w:val="21"/>
        </w:rPr>
        <w:t>';</w:t>
      </w:r>
    </w:p>
    <w:p w14:paraId="47C5524A"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import </w:t>
      </w:r>
      <w:proofErr w:type="spellStart"/>
      <w:r w:rsidRPr="00215847">
        <w:rPr>
          <w:rStyle w:val="P-RegularChar"/>
          <w:rFonts w:ascii="Courier" w:hAnsi="Courier" w:cs="Consolas"/>
          <w:szCs w:val="21"/>
        </w:rPr>
        <w:t>ProTable</w:t>
      </w:r>
      <w:proofErr w:type="spellEnd"/>
      <w:r w:rsidRPr="00215847">
        <w:rPr>
          <w:rStyle w:val="P-RegularChar"/>
          <w:rFonts w:ascii="Courier" w:hAnsi="Courier" w:cs="Consolas"/>
          <w:szCs w:val="21"/>
        </w:rPr>
        <w:t xml:space="preserve"> from '@ant-design/pro-table</w:t>
      </w:r>
      <w:proofErr w:type="gramStart"/>
      <w:r w:rsidRPr="00215847">
        <w:rPr>
          <w:rStyle w:val="P-RegularChar"/>
          <w:rFonts w:ascii="Courier" w:hAnsi="Courier" w:cs="Consolas"/>
          <w:szCs w:val="21"/>
        </w:rPr>
        <w:t>';</w:t>
      </w:r>
      <w:proofErr w:type="gramEnd"/>
    </w:p>
    <w:p w14:paraId="77F2C210"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import </w:t>
      </w:r>
      <w:proofErr w:type="gramStart"/>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FormattedMessage</w:t>
      </w:r>
      <w:proofErr w:type="spellEnd"/>
      <w:proofErr w:type="gramEnd"/>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getLocale</w:t>
      </w:r>
      <w:proofErr w:type="spellEnd"/>
      <w:r w:rsidRPr="00215847">
        <w:rPr>
          <w:rStyle w:val="P-RegularChar"/>
          <w:rFonts w:ascii="Courier" w:hAnsi="Courier" w:cs="Consolas"/>
          <w:szCs w:val="21"/>
        </w:rPr>
        <w:t xml:space="preserve"> } from '</w:t>
      </w:r>
      <w:proofErr w:type="spellStart"/>
      <w:r w:rsidRPr="00215847">
        <w:rPr>
          <w:rStyle w:val="P-RegularChar"/>
          <w:rFonts w:ascii="Courier" w:hAnsi="Courier" w:cs="Consolas"/>
          <w:szCs w:val="21"/>
        </w:rPr>
        <w:t>umi</w:t>
      </w:r>
      <w:proofErr w:type="spellEnd"/>
      <w:r w:rsidRPr="00215847">
        <w:rPr>
          <w:rStyle w:val="P-RegularChar"/>
          <w:rFonts w:ascii="Courier" w:hAnsi="Courier" w:cs="Consolas"/>
          <w:szCs w:val="21"/>
        </w:rPr>
        <w:t>';</w:t>
      </w:r>
    </w:p>
    <w:p w14:paraId="370BD035"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import </w:t>
      </w:r>
      <w:proofErr w:type="gramStart"/>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PageContainer</w:t>
      </w:r>
      <w:proofErr w:type="spellEnd"/>
      <w:proofErr w:type="gramEnd"/>
      <w:r w:rsidRPr="00215847">
        <w:rPr>
          <w:rStyle w:val="P-RegularChar"/>
          <w:rFonts w:ascii="Courier" w:hAnsi="Courier" w:cs="Consolas"/>
          <w:szCs w:val="21"/>
        </w:rPr>
        <w:t xml:space="preserve"> } from '@ant-design/pro-layout';</w:t>
      </w:r>
    </w:p>
    <w:p w14:paraId="5B3F4669" w14:textId="77777777" w:rsidR="00675836" w:rsidRPr="00215847" w:rsidRDefault="00675836" w:rsidP="00EA7375">
      <w:pPr>
        <w:pStyle w:val="L-Source"/>
        <w:rPr>
          <w:rStyle w:val="P-RegularChar"/>
          <w:rFonts w:ascii="Courier" w:hAnsi="Courier" w:cs="Consolas"/>
          <w:szCs w:val="21"/>
        </w:rPr>
      </w:pPr>
    </w:p>
    <w:p w14:paraId="257D1D16"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export default function </w:t>
      </w:r>
      <w:proofErr w:type="gramStart"/>
      <w:r w:rsidRPr="00215847">
        <w:rPr>
          <w:rStyle w:val="P-RegularChar"/>
          <w:rFonts w:ascii="Courier" w:hAnsi="Courier" w:cs="Consolas"/>
          <w:szCs w:val="21"/>
        </w:rPr>
        <w:t>Page(</w:t>
      </w:r>
      <w:proofErr w:type="gramEnd"/>
      <w:r w:rsidRPr="00215847">
        <w:rPr>
          <w:rStyle w:val="P-RegularChar"/>
          <w:rFonts w:ascii="Courier" w:hAnsi="Courier" w:cs="Consolas"/>
          <w:szCs w:val="21"/>
        </w:rPr>
        <w:t>) {</w:t>
      </w:r>
    </w:p>
    <w:p w14:paraId="4BD1A0E5"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return (</w:t>
      </w:r>
    </w:p>
    <w:p w14:paraId="44164B1B"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&lt;</w:t>
      </w:r>
      <w:proofErr w:type="spellStart"/>
      <w:r w:rsidRPr="00215847">
        <w:rPr>
          <w:rStyle w:val="P-RegularChar"/>
          <w:rFonts w:ascii="Courier" w:hAnsi="Courier" w:cs="Consolas"/>
          <w:szCs w:val="21"/>
        </w:rPr>
        <w:t>PageContainer</w:t>
      </w:r>
      <w:proofErr w:type="spellEnd"/>
      <w:r w:rsidRPr="00215847">
        <w:rPr>
          <w:rStyle w:val="P-RegularChar"/>
          <w:rFonts w:ascii="Courier" w:hAnsi="Courier" w:cs="Consolas"/>
          <w:szCs w:val="21"/>
        </w:rPr>
        <w:t xml:space="preserve"> style</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minHeight</w:t>
      </w:r>
      <w:proofErr w:type="spellEnd"/>
      <w:r w:rsidRPr="00215847">
        <w:rPr>
          <w:rStyle w:val="P-RegularChar"/>
          <w:rFonts w:ascii="Courier" w:hAnsi="Courier" w:cs="Consolas"/>
          <w:szCs w:val="21"/>
        </w:rPr>
        <w:t>: '90vh' }}&gt;</w:t>
      </w:r>
    </w:p>
    <w:p w14:paraId="264C2373"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&lt;</w:t>
      </w:r>
      <w:proofErr w:type="spellStart"/>
      <w:r w:rsidRPr="00215847">
        <w:rPr>
          <w:rStyle w:val="P-RegularChar"/>
          <w:rFonts w:ascii="Courier" w:hAnsi="Courier" w:cs="Consolas"/>
          <w:szCs w:val="21"/>
        </w:rPr>
        <w:t>ProTable</w:t>
      </w:r>
      <w:proofErr w:type="spellEnd"/>
      <w:r w:rsidRPr="00215847">
        <w:rPr>
          <w:rStyle w:val="P-RegularChar"/>
          <w:rFonts w:ascii="Courier" w:hAnsi="Courier" w:cs="Consolas"/>
          <w:szCs w:val="21"/>
        </w:rPr>
        <w:t>&lt;any&gt;</w:t>
      </w:r>
    </w:p>
    <w:p w14:paraId="51F8C80C"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rowKey</w:t>
      </w:r>
      <w:proofErr w:type="spellEnd"/>
      <w:r w:rsidRPr="00215847">
        <w:rPr>
          <w:rStyle w:val="P-RegularChar"/>
          <w:rFonts w:ascii="Courier" w:hAnsi="Courier" w:cs="Consolas"/>
          <w:szCs w:val="21"/>
        </w:rPr>
        <w:t>="id"</w:t>
      </w:r>
    </w:p>
    <w:p w14:paraId="501F42F5"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headerTitle</w:t>
      </w:r>
      <w:proofErr w:type="spellEnd"/>
      <w:proofErr w:type="gramStart"/>
      <w:r w:rsidRPr="00215847">
        <w:rPr>
          <w:rStyle w:val="P-RegularChar"/>
          <w:rFonts w:ascii="Courier" w:hAnsi="Courier" w:cs="Consolas"/>
          <w:szCs w:val="21"/>
        </w:rPr>
        <w:t>={</w:t>
      </w:r>
      <w:proofErr w:type="gramEnd"/>
      <w:r w:rsidRPr="00215847">
        <w:rPr>
          <w:rStyle w:val="SC-Highlight"/>
        </w:rPr>
        <w:t>&lt;</w:t>
      </w:r>
      <w:proofErr w:type="spellStart"/>
      <w:r w:rsidRPr="00215847">
        <w:rPr>
          <w:rStyle w:val="SC-Highlight"/>
        </w:rPr>
        <w:t>FormattedMessage</w:t>
      </w:r>
      <w:proofErr w:type="spellEnd"/>
      <w:r w:rsidRPr="00215847">
        <w:rPr>
          <w:rStyle w:val="SC-Highlight"/>
        </w:rPr>
        <w:t xml:space="preserve"> id="</w:t>
      </w:r>
      <w:proofErr w:type="spellStart"/>
      <w:r w:rsidRPr="00215847">
        <w:rPr>
          <w:rStyle w:val="SC-Highlight"/>
        </w:rPr>
        <w:t>table.customer.title</w:t>
      </w:r>
      <w:proofErr w:type="spellEnd"/>
      <w:r w:rsidRPr="00215847">
        <w:rPr>
          <w:rStyle w:val="SC-Highlight"/>
        </w:rPr>
        <w:t>" /&gt;</w:t>
      </w:r>
      <w:r w:rsidRPr="00215847">
        <w:rPr>
          <w:rStyle w:val="P-RegularChar"/>
          <w:rFonts w:ascii="Courier" w:hAnsi="Courier" w:cs="Consolas"/>
          <w:szCs w:val="21"/>
        </w:rPr>
        <w:t>}</w:t>
      </w:r>
    </w:p>
    <w:p w14:paraId="5A589F99"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search</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labelWidth</w:t>
      </w:r>
      <w:proofErr w:type="spellEnd"/>
      <w:r w:rsidRPr="00215847">
        <w:rPr>
          <w:rStyle w:val="P-RegularChar"/>
          <w:rFonts w:ascii="Courier" w:hAnsi="Courier" w:cs="Consolas"/>
          <w:szCs w:val="21"/>
        </w:rPr>
        <w:t>: 'auto' }}</w:t>
      </w:r>
    </w:p>
    <w:p w14:paraId="14EF8E52"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pagination</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pageSize</w:t>
      </w:r>
      <w:proofErr w:type="spellEnd"/>
      <w:r w:rsidRPr="00215847">
        <w:rPr>
          <w:rStyle w:val="P-RegularChar"/>
          <w:rFonts w:ascii="Courier" w:hAnsi="Courier" w:cs="Consolas"/>
          <w:szCs w:val="21"/>
        </w:rPr>
        <w:t>: 5 }}</w:t>
      </w:r>
    </w:p>
    <w:p w14:paraId="45339C2E"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dateFormatter</w:t>
      </w:r>
      <w:proofErr w:type="spellEnd"/>
      <w:r w:rsidRPr="00215847">
        <w:rPr>
          <w:rStyle w:val="P-RegularChar"/>
          <w:rFonts w:ascii="Courier" w:hAnsi="Courier" w:cs="Consolas"/>
          <w:szCs w:val="21"/>
        </w:rPr>
        <w:t>="string"</w:t>
      </w:r>
    </w:p>
    <w:p w14:paraId="67FB79FC"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locale={</w:t>
      </w:r>
      <w:proofErr w:type="spellStart"/>
      <w:proofErr w:type="gramStart"/>
      <w:r w:rsidRPr="00215847">
        <w:rPr>
          <w:rStyle w:val="P-RegularChar"/>
          <w:rFonts w:ascii="Courier" w:hAnsi="Courier" w:cs="Consolas"/>
          <w:szCs w:val="21"/>
        </w:rPr>
        <w:t>getLocale</w:t>
      </w:r>
      <w:proofErr w:type="spellEnd"/>
      <w:r w:rsidRPr="00215847">
        <w:rPr>
          <w:rStyle w:val="P-RegularChar"/>
          <w:rFonts w:ascii="Courier" w:hAnsi="Courier" w:cs="Consolas"/>
          <w:szCs w:val="21"/>
        </w:rPr>
        <w:t>(</w:t>
      </w:r>
      <w:proofErr w:type="gramEnd"/>
      <w:r w:rsidRPr="00215847">
        <w:rPr>
          <w:rStyle w:val="P-RegularChar"/>
          <w:rFonts w:ascii="Courier" w:hAnsi="Courier" w:cs="Consolas"/>
          <w:szCs w:val="21"/>
        </w:rPr>
        <w:t>)}</w:t>
      </w:r>
    </w:p>
    <w:p w14:paraId="35839A41"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lastRenderedPageBreak/>
        <w:t xml:space="preserve">        </w:t>
      </w:r>
      <w:proofErr w:type="spellStart"/>
      <w:r w:rsidRPr="00215847">
        <w:rPr>
          <w:rStyle w:val="P-RegularChar"/>
          <w:rFonts w:ascii="Courier" w:hAnsi="Courier" w:cs="Consolas"/>
          <w:szCs w:val="21"/>
        </w:rPr>
        <w:t>toolBarRender</w:t>
      </w:r>
      <w:proofErr w:type="spellEnd"/>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 =&gt; [</w:t>
      </w:r>
    </w:p>
    <w:p w14:paraId="14C1840F"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&lt;Button key="button" icon</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&lt;</w:t>
      </w:r>
      <w:proofErr w:type="spellStart"/>
      <w:r w:rsidRPr="00215847">
        <w:rPr>
          <w:rStyle w:val="P-RegularChar"/>
          <w:rFonts w:ascii="Courier" w:hAnsi="Courier" w:cs="Consolas"/>
          <w:szCs w:val="21"/>
        </w:rPr>
        <w:t>PlusOutlined</w:t>
      </w:r>
      <w:proofErr w:type="spellEnd"/>
      <w:r w:rsidRPr="00215847">
        <w:rPr>
          <w:rStyle w:val="P-RegularChar"/>
          <w:rFonts w:ascii="Courier" w:hAnsi="Courier" w:cs="Consolas"/>
          <w:szCs w:val="21"/>
        </w:rPr>
        <w:t xml:space="preserve"> /&gt;} type="primary"&gt;</w:t>
      </w:r>
    </w:p>
    <w:p w14:paraId="5EF4021F" w14:textId="77777777" w:rsidR="00675836" w:rsidRPr="00215847" w:rsidRDefault="00074C25" w:rsidP="00EA7375">
      <w:pPr>
        <w:pStyle w:val="L-Source"/>
        <w:rPr>
          <w:rStyle w:val="SC-Highlight"/>
        </w:rPr>
      </w:pPr>
      <w:r w:rsidRPr="00215847">
        <w:rPr>
          <w:rStyle w:val="P-RegularChar"/>
          <w:rFonts w:ascii="Courier" w:hAnsi="Courier" w:cs="Consolas"/>
          <w:szCs w:val="21"/>
        </w:rPr>
        <w:t xml:space="preserve">            </w:t>
      </w:r>
      <w:r w:rsidRPr="00215847">
        <w:rPr>
          <w:rStyle w:val="SC-Highlight"/>
        </w:rPr>
        <w:t>&lt;</w:t>
      </w:r>
      <w:proofErr w:type="spellStart"/>
      <w:r w:rsidRPr="00215847">
        <w:rPr>
          <w:rStyle w:val="SC-Highlight"/>
        </w:rPr>
        <w:t>FormattedMessage</w:t>
      </w:r>
      <w:proofErr w:type="spellEnd"/>
      <w:r w:rsidRPr="00215847">
        <w:rPr>
          <w:rStyle w:val="SC-Highlight"/>
        </w:rPr>
        <w:t xml:space="preserve"> id="</w:t>
      </w:r>
      <w:proofErr w:type="spellStart"/>
      <w:r w:rsidRPr="00215847">
        <w:rPr>
          <w:rStyle w:val="SC-Highlight"/>
        </w:rPr>
        <w:t>table.new</w:t>
      </w:r>
      <w:proofErr w:type="spellEnd"/>
      <w:r w:rsidRPr="00215847">
        <w:rPr>
          <w:rStyle w:val="SC-Highlight"/>
        </w:rPr>
        <w:t>" /&gt;</w:t>
      </w:r>
    </w:p>
    <w:p w14:paraId="520254D3"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&lt;/Button&gt;,</w:t>
      </w:r>
    </w:p>
    <w:p w14:paraId="3E7CFC44"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5BE69FD5"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/&gt;</w:t>
      </w:r>
    </w:p>
    <w:p w14:paraId="398E9422"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&lt;/</w:t>
      </w:r>
      <w:proofErr w:type="spellStart"/>
      <w:r w:rsidRPr="00215847">
        <w:rPr>
          <w:rStyle w:val="P-RegularChar"/>
          <w:rFonts w:ascii="Courier" w:hAnsi="Courier" w:cs="Consolas"/>
          <w:szCs w:val="21"/>
        </w:rPr>
        <w:t>PageContainer</w:t>
      </w:r>
      <w:proofErr w:type="spellEnd"/>
      <w:r w:rsidRPr="00215847">
        <w:rPr>
          <w:rStyle w:val="P-RegularChar"/>
          <w:rFonts w:ascii="Courier" w:hAnsi="Courier" w:cs="Consolas"/>
          <w:szCs w:val="21"/>
        </w:rPr>
        <w:t>&gt;</w:t>
      </w:r>
    </w:p>
    <w:p w14:paraId="2DD5A974"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78D29D74" w14:textId="77777777" w:rsidR="00675836" w:rsidRPr="00215847" w:rsidRDefault="00074C25" w:rsidP="00EA7375">
      <w:pPr>
        <w:pStyle w:val="L-Source"/>
        <w:rPr>
          <w:rStyle w:val="P-RegularChar"/>
          <w:rFonts w:ascii="Courier" w:hAnsi="Courier" w:cs="Consolas"/>
          <w:szCs w:val="21"/>
        </w:rPr>
      </w:pPr>
      <w:r w:rsidRPr="00215847">
        <w:rPr>
          <w:rStyle w:val="P-RegularChar"/>
          <w:rFonts w:ascii="Courier" w:hAnsi="Courier" w:cs="Consolas"/>
          <w:szCs w:val="21"/>
        </w:rPr>
        <w:t>}</w:t>
      </w:r>
    </w:p>
    <w:p w14:paraId="42EF74EF" w14:textId="09F693E8" w:rsidR="00675836" w:rsidRPr="00082DFA" w:rsidRDefault="00074C25">
      <w:pPr>
        <w:pStyle w:val="L-Regular"/>
        <w:rPr>
          <w:rStyle w:val="P-RegularChar"/>
          <w:lang w:val="en-US"/>
        </w:rPr>
      </w:pPr>
      <w:r w:rsidRPr="00082DFA">
        <w:rPr>
          <w:rStyle w:val="P-RegularChar"/>
          <w:lang w:val="en-US"/>
        </w:rPr>
        <w:t xml:space="preserve">Notice that we </w:t>
      </w:r>
      <w:r w:rsidR="004C54FD">
        <w:rPr>
          <w:rStyle w:val="P-RegularChar"/>
          <w:lang w:val="en-US"/>
        </w:rPr>
        <w:t>use</w:t>
      </w:r>
      <w:r w:rsidRPr="00082DFA">
        <w:rPr>
          <w:rStyle w:val="P-RegularChar"/>
          <w:lang w:val="en-US"/>
        </w:rPr>
        <w:t xml:space="preserve"> the </w:t>
      </w:r>
      <w:proofErr w:type="spellStart"/>
      <w:r w:rsidRPr="00082DFA">
        <w:rPr>
          <w:rStyle w:val="P-Code"/>
          <w:lang w:val="en-US"/>
        </w:rPr>
        <w:t>FormattedMessage</w:t>
      </w:r>
      <w:proofErr w:type="spellEnd"/>
      <w:r w:rsidRPr="00082DFA">
        <w:rPr>
          <w:rStyle w:val="P-RegularChar"/>
          <w:lang w:val="en-US"/>
        </w:rPr>
        <w:t xml:space="preserve"> component to render the texts </w:t>
      </w:r>
      <w:r w:rsidR="00216421">
        <w:rPr>
          <w:rStyle w:val="P-RegularChar"/>
          <w:lang w:val="en-US"/>
        </w:rPr>
        <w:t>on this page, so we need to add these texts to</w:t>
      </w:r>
      <w:r w:rsidRPr="00082DFA">
        <w:rPr>
          <w:rStyle w:val="P-RegularChar"/>
          <w:lang w:val="en-US"/>
        </w:rPr>
        <w:t xml:space="preserve"> multi-language files in the </w:t>
      </w:r>
      <w:proofErr w:type="spellStart"/>
      <w:r w:rsidRPr="00082DFA">
        <w:rPr>
          <w:rStyle w:val="P-Code"/>
          <w:lang w:val="en-US"/>
        </w:rPr>
        <w:t>src</w:t>
      </w:r>
      <w:proofErr w:type="spellEnd"/>
      <w:r w:rsidRPr="00082DFA">
        <w:rPr>
          <w:rStyle w:val="P-Code"/>
          <w:lang w:val="en-US"/>
        </w:rPr>
        <w:t>/locales</w:t>
      </w:r>
      <w:r w:rsidRPr="00082DFA">
        <w:rPr>
          <w:rStyle w:val="P-RegularChar"/>
          <w:lang w:val="en-US"/>
        </w:rPr>
        <w:t xml:space="preserve"> folder.</w:t>
      </w:r>
    </w:p>
    <w:p w14:paraId="7765D029" w14:textId="01D81ADF" w:rsidR="00675836" w:rsidRPr="00082DFA" w:rsidRDefault="00074C25">
      <w:pPr>
        <w:pStyle w:val="L-Numbers"/>
        <w:rPr>
          <w:rStyle w:val="P-RegularChar"/>
          <w:lang w:val="en-US"/>
        </w:rPr>
      </w:pPr>
      <w:r w:rsidRPr="00082DFA">
        <w:rPr>
          <w:rStyle w:val="P-RegularChar"/>
          <w:lang w:val="en-US"/>
        </w:rPr>
        <w:t xml:space="preserve">Add the texts present on </w:t>
      </w:r>
      <w:r w:rsidR="00F02935">
        <w:rPr>
          <w:rStyle w:val="P-RegularChar"/>
          <w:lang w:val="en-US"/>
        </w:rPr>
        <w:t xml:space="preserve">the </w:t>
      </w:r>
      <w:r w:rsidRPr="00082DFA">
        <w:rPr>
          <w:rStyle w:val="P-RegularChar"/>
          <w:lang w:val="en-US"/>
        </w:rPr>
        <w:t>customer</w:t>
      </w:r>
      <w:r w:rsidR="00F02935">
        <w:rPr>
          <w:rStyle w:val="P-RegularChar"/>
          <w:lang w:val="en-US"/>
        </w:rPr>
        <w:t>s</w:t>
      </w:r>
      <w:r w:rsidRPr="00082DFA">
        <w:rPr>
          <w:rStyle w:val="P-RegularChar"/>
          <w:lang w:val="en-US"/>
        </w:rPr>
        <w:t xml:space="preserve"> page to the </w:t>
      </w:r>
      <w:proofErr w:type="spellStart"/>
      <w:r w:rsidRPr="00082DFA">
        <w:rPr>
          <w:rStyle w:val="P-Code"/>
          <w:lang w:val="en-US"/>
        </w:rPr>
        <w:t>en-US.ts</w:t>
      </w:r>
      <w:proofErr w:type="spellEnd"/>
      <w:r w:rsidRPr="00082DFA">
        <w:rPr>
          <w:rStyle w:val="P-RegularChar"/>
          <w:lang w:val="en-US"/>
        </w:rPr>
        <w:t xml:space="preserve"> file as follows:</w:t>
      </w:r>
    </w:p>
    <w:p w14:paraId="17EF9ED9" w14:textId="77777777" w:rsidR="00675836" w:rsidRPr="00215847" w:rsidRDefault="00074C25" w:rsidP="0022674B">
      <w:pPr>
        <w:pStyle w:val="L-Source"/>
        <w:rPr>
          <w:rStyle w:val="P-RegularChar"/>
          <w:rFonts w:ascii="Courier" w:hAnsi="Courier" w:cs="Consolas"/>
          <w:szCs w:val="21"/>
        </w:rPr>
      </w:pPr>
      <w:r w:rsidRPr="00215847">
        <w:rPr>
          <w:rStyle w:val="P-RegularChar"/>
          <w:rFonts w:ascii="Courier" w:hAnsi="Courier" w:cs="Consolas"/>
          <w:szCs w:val="21"/>
        </w:rPr>
        <w:t xml:space="preserve">import menu from </w:t>
      </w:r>
      <w:proofErr w:type="gramStart"/>
      <w:r w:rsidRPr="00215847">
        <w:rPr>
          <w:rStyle w:val="P-RegularChar"/>
          <w:rFonts w:ascii="Courier" w:hAnsi="Courier" w:cs="Consolas"/>
          <w:szCs w:val="21"/>
        </w:rPr>
        <w:t>'./</w:t>
      </w:r>
      <w:proofErr w:type="spellStart"/>
      <w:proofErr w:type="gramEnd"/>
      <w:r w:rsidRPr="00215847">
        <w:rPr>
          <w:rStyle w:val="P-RegularChar"/>
          <w:rFonts w:ascii="Courier" w:hAnsi="Courier" w:cs="Consolas"/>
          <w:szCs w:val="21"/>
        </w:rPr>
        <w:t>en</w:t>
      </w:r>
      <w:proofErr w:type="spellEnd"/>
      <w:r w:rsidRPr="00215847">
        <w:rPr>
          <w:rStyle w:val="P-RegularChar"/>
          <w:rFonts w:ascii="Courier" w:hAnsi="Courier" w:cs="Consolas"/>
          <w:szCs w:val="21"/>
        </w:rPr>
        <w:t>-US/menu';</w:t>
      </w:r>
    </w:p>
    <w:p w14:paraId="5EAD9850" w14:textId="77777777" w:rsidR="00675836" w:rsidRPr="00215847" w:rsidRDefault="00675836" w:rsidP="00CC1377">
      <w:pPr>
        <w:pStyle w:val="L-Source"/>
        <w:rPr>
          <w:rStyle w:val="P-RegularChar"/>
          <w:rFonts w:ascii="Courier" w:hAnsi="Courier" w:cs="Consolas"/>
          <w:szCs w:val="21"/>
        </w:rPr>
      </w:pPr>
    </w:p>
    <w:p w14:paraId="44B918B8" w14:textId="77777777" w:rsidR="00675836" w:rsidRPr="00215847" w:rsidRDefault="00074C25" w:rsidP="0022674B">
      <w:pPr>
        <w:pStyle w:val="L-Source"/>
        <w:rPr>
          <w:rStyle w:val="P-RegularChar"/>
          <w:rFonts w:ascii="Courier" w:hAnsi="Courier" w:cs="Consolas"/>
          <w:szCs w:val="21"/>
        </w:rPr>
      </w:pPr>
      <w:r w:rsidRPr="00215847">
        <w:rPr>
          <w:rStyle w:val="P-RegularChar"/>
          <w:rFonts w:ascii="Courier" w:hAnsi="Courier" w:cs="Consolas"/>
          <w:szCs w:val="21"/>
        </w:rPr>
        <w:t>export default {</w:t>
      </w:r>
    </w:p>
    <w:p w14:paraId="0BF614A7" w14:textId="77777777" w:rsidR="00675836" w:rsidRPr="00215847" w:rsidRDefault="00074C25" w:rsidP="0022674B">
      <w:pPr>
        <w:pStyle w:val="L-Source"/>
        <w:rPr>
          <w:rStyle w:val="P-RegularChar"/>
          <w:rFonts w:ascii="Courier" w:hAnsi="Courier" w:cs="Consolas"/>
          <w:szCs w:val="21"/>
        </w:rPr>
      </w:pPr>
      <w:r w:rsidRPr="00215847">
        <w:rPr>
          <w:rStyle w:val="P-RegularChar"/>
          <w:rFonts w:ascii="Courier" w:hAnsi="Courier" w:cs="Consolas"/>
          <w:szCs w:val="21"/>
        </w:rPr>
        <w:t xml:space="preserve">  ...menu,</w:t>
      </w:r>
    </w:p>
    <w:p w14:paraId="7A82FAEB" w14:textId="77777777" w:rsidR="00675836" w:rsidRPr="00215847" w:rsidRDefault="00675836" w:rsidP="0022674B">
      <w:pPr>
        <w:pStyle w:val="L-Source"/>
        <w:rPr>
          <w:rStyle w:val="P-RegularChar"/>
          <w:rFonts w:ascii="Courier" w:hAnsi="Courier" w:cs="Consolas"/>
          <w:szCs w:val="21"/>
        </w:rPr>
      </w:pPr>
    </w:p>
    <w:p w14:paraId="0DE108AD" w14:textId="77777777" w:rsidR="00675836" w:rsidRPr="00215847" w:rsidRDefault="00074C25" w:rsidP="0022674B">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spellStart"/>
      <w:proofErr w:type="gramStart"/>
      <w:r w:rsidRPr="00215847">
        <w:rPr>
          <w:rStyle w:val="P-RegularChar"/>
          <w:rFonts w:ascii="Courier" w:hAnsi="Courier" w:cs="Consolas"/>
          <w:szCs w:val="21"/>
        </w:rPr>
        <w:t>home.recents</w:t>
      </w:r>
      <w:proofErr w:type="spellEnd"/>
      <w:proofErr w:type="gramEnd"/>
      <w:r w:rsidRPr="00215847">
        <w:rPr>
          <w:rStyle w:val="P-RegularChar"/>
          <w:rFonts w:ascii="Courier" w:hAnsi="Courier" w:cs="Consolas"/>
          <w:szCs w:val="21"/>
        </w:rPr>
        <w:t>': 'Recent opportunities',</w:t>
      </w:r>
    </w:p>
    <w:p w14:paraId="0D169FB4" w14:textId="77777777" w:rsidR="00675836" w:rsidRPr="00215847" w:rsidRDefault="00074C25" w:rsidP="0022674B">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spellStart"/>
      <w:proofErr w:type="gramStart"/>
      <w:r w:rsidRPr="00215847">
        <w:rPr>
          <w:rStyle w:val="P-RegularChar"/>
          <w:rFonts w:ascii="Courier" w:hAnsi="Courier" w:cs="Consolas"/>
          <w:szCs w:val="21"/>
        </w:rPr>
        <w:t>greetings.hello</w:t>
      </w:r>
      <w:proofErr w:type="spellEnd"/>
      <w:proofErr w:type="gramEnd"/>
      <w:r w:rsidRPr="00215847">
        <w:rPr>
          <w:rStyle w:val="P-RegularChar"/>
          <w:rFonts w:ascii="Courier" w:hAnsi="Courier" w:cs="Consolas"/>
          <w:szCs w:val="21"/>
        </w:rPr>
        <w:t>': 'Hello',</w:t>
      </w:r>
    </w:p>
    <w:p w14:paraId="37F9817A" w14:textId="77777777" w:rsidR="00675836" w:rsidRPr="00215847" w:rsidRDefault="00074C25" w:rsidP="0022674B">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spellStart"/>
      <w:proofErr w:type="gramStart"/>
      <w:r w:rsidRPr="00215847">
        <w:rPr>
          <w:rStyle w:val="P-RegularChar"/>
          <w:rFonts w:ascii="Courier" w:hAnsi="Courier" w:cs="Consolas"/>
          <w:szCs w:val="21"/>
        </w:rPr>
        <w:t>greetings.welcome</w:t>
      </w:r>
      <w:proofErr w:type="spellEnd"/>
      <w:proofErr w:type="gramEnd"/>
      <w:r w:rsidRPr="00215847">
        <w:rPr>
          <w:rStyle w:val="P-RegularChar"/>
          <w:rFonts w:ascii="Courier" w:hAnsi="Courier" w:cs="Consolas"/>
          <w:szCs w:val="21"/>
        </w:rPr>
        <w:t>': 'welcome',</w:t>
      </w:r>
    </w:p>
    <w:p w14:paraId="79E8EAED" w14:textId="77777777" w:rsidR="00675836" w:rsidRPr="00215847" w:rsidRDefault="00675836" w:rsidP="0022674B">
      <w:pPr>
        <w:pStyle w:val="L-Source"/>
        <w:rPr>
          <w:rStyle w:val="P-RegularChar"/>
          <w:rFonts w:ascii="Courier" w:hAnsi="Courier" w:cs="Consolas"/>
          <w:szCs w:val="21"/>
        </w:rPr>
      </w:pPr>
    </w:p>
    <w:p w14:paraId="77897C7B" w14:textId="77777777" w:rsidR="00675836" w:rsidRPr="00215847" w:rsidRDefault="00074C25" w:rsidP="0022674B">
      <w:pPr>
        <w:pStyle w:val="L-Source"/>
        <w:rPr>
          <w:rStyle w:val="SC-Highlight"/>
        </w:rPr>
      </w:pPr>
      <w:r w:rsidRPr="00215847">
        <w:rPr>
          <w:rStyle w:val="P-RegularChar"/>
          <w:rFonts w:ascii="Courier" w:hAnsi="Courier" w:cs="Consolas"/>
          <w:szCs w:val="21"/>
        </w:rPr>
        <w:t xml:space="preserve">  </w:t>
      </w:r>
      <w:r w:rsidRPr="00215847">
        <w:rPr>
          <w:rStyle w:val="SC-Highlight"/>
        </w:rPr>
        <w:t>'</w:t>
      </w:r>
      <w:proofErr w:type="spellStart"/>
      <w:r w:rsidRPr="00215847">
        <w:rPr>
          <w:rStyle w:val="SC-Highlight"/>
        </w:rPr>
        <w:t>table.new</w:t>
      </w:r>
      <w:proofErr w:type="spellEnd"/>
      <w:r w:rsidRPr="00215847">
        <w:rPr>
          <w:rStyle w:val="SC-Highlight"/>
        </w:rPr>
        <w:t>': 'New',</w:t>
      </w:r>
    </w:p>
    <w:p w14:paraId="70797A95" w14:textId="77777777" w:rsidR="00675836" w:rsidRPr="00215847" w:rsidRDefault="00074C25" w:rsidP="0022674B">
      <w:pPr>
        <w:pStyle w:val="L-Source"/>
        <w:rPr>
          <w:rStyle w:val="P-RegularChar"/>
          <w:rFonts w:ascii="Courier" w:hAnsi="Courier" w:cs="Consolas"/>
          <w:szCs w:val="21"/>
        </w:rPr>
      </w:pPr>
      <w:r w:rsidRPr="00215847">
        <w:rPr>
          <w:rStyle w:val="P-RegularChar"/>
          <w:rFonts w:ascii="Courier" w:hAnsi="Courier" w:cs="Consolas"/>
          <w:szCs w:val="21"/>
        </w:rPr>
        <w:t xml:space="preserve">  </w:t>
      </w:r>
      <w:r w:rsidRPr="00215847">
        <w:rPr>
          <w:rStyle w:val="SC-Highlight"/>
        </w:rPr>
        <w:t>'</w:t>
      </w:r>
      <w:proofErr w:type="spellStart"/>
      <w:proofErr w:type="gramStart"/>
      <w:r w:rsidRPr="00215847">
        <w:rPr>
          <w:rStyle w:val="SC-Highlight"/>
        </w:rPr>
        <w:t>table.customer</w:t>
      </w:r>
      <w:proofErr w:type="gramEnd"/>
      <w:r w:rsidRPr="00215847">
        <w:rPr>
          <w:rStyle w:val="SC-Highlight"/>
        </w:rPr>
        <w:t>.title</w:t>
      </w:r>
      <w:proofErr w:type="spellEnd"/>
      <w:r w:rsidRPr="00215847">
        <w:rPr>
          <w:rStyle w:val="SC-Highlight"/>
        </w:rPr>
        <w:t>': 'Customers',</w:t>
      </w:r>
    </w:p>
    <w:p w14:paraId="7F60A8BA" w14:textId="77777777" w:rsidR="00675836" w:rsidRDefault="00074C25" w:rsidP="0022674B">
      <w:pPr>
        <w:pStyle w:val="L-Source"/>
        <w:rPr>
          <w:rStyle w:val="P-RegularChar"/>
          <w:lang w:val="pt"/>
        </w:rPr>
      </w:pPr>
      <w:r w:rsidRPr="00215847">
        <w:rPr>
          <w:rStyle w:val="P-RegularChar"/>
          <w:rFonts w:ascii="Courier" w:hAnsi="Courier" w:cs="Consolas"/>
          <w:szCs w:val="21"/>
        </w:rPr>
        <w:t>};</w:t>
      </w:r>
    </w:p>
    <w:p w14:paraId="3A35D87D" w14:textId="397D0A50" w:rsidR="00675836" w:rsidRPr="00082DFA" w:rsidRDefault="00074C25">
      <w:pPr>
        <w:pStyle w:val="L-Numbers"/>
        <w:rPr>
          <w:rStyle w:val="P-RegularChar"/>
          <w:lang w:val="en-US"/>
        </w:rPr>
      </w:pPr>
      <w:r w:rsidRPr="00082DFA">
        <w:rPr>
          <w:rStyle w:val="P-RegularChar"/>
          <w:lang w:val="en-US"/>
        </w:rPr>
        <w:lastRenderedPageBreak/>
        <w:t>Now</w:t>
      </w:r>
      <w:r w:rsidR="000240B5">
        <w:rPr>
          <w:rStyle w:val="P-RegularChar"/>
          <w:lang w:val="en-US"/>
        </w:rPr>
        <w:t>,</w:t>
      </w:r>
      <w:r w:rsidRPr="00082DFA">
        <w:rPr>
          <w:rStyle w:val="P-RegularChar"/>
          <w:lang w:val="en-US"/>
        </w:rPr>
        <w:t xml:space="preserve"> to access the customer page</w:t>
      </w:r>
      <w:r w:rsidR="00F77F4A">
        <w:rPr>
          <w:rStyle w:val="P-RegularChar"/>
          <w:lang w:val="en-US"/>
        </w:rPr>
        <w:t>,</w:t>
      </w:r>
      <w:r w:rsidRPr="00082DFA">
        <w:rPr>
          <w:rStyle w:val="P-RegularChar"/>
          <w:lang w:val="en-US"/>
        </w:rPr>
        <w:t xml:space="preserve"> we need to define its route in the file </w:t>
      </w:r>
      <w:proofErr w:type="spellStart"/>
      <w:r w:rsidRPr="00082DFA">
        <w:rPr>
          <w:rStyle w:val="P-Code"/>
          <w:lang w:val="en-US"/>
        </w:rPr>
        <w:t>routes.ts</w:t>
      </w:r>
      <w:proofErr w:type="spellEnd"/>
      <w:r w:rsidRPr="00082DFA">
        <w:rPr>
          <w:rStyle w:val="P-RegularChar"/>
          <w:lang w:val="en-US"/>
        </w:rPr>
        <w:t xml:space="preserve"> as follows:</w:t>
      </w:r>
    </w:p>
    <w:p w14:paraId="3EBF030F" w14:textId="77777777" w:rsidR="00675836" w:rsidRPr="00215847" w:rsidRDefault="00074C25" w:rsidP="00F12C67">
      <w:pPr>
        <w:pStyle w:val="L-Source"/>
        <w:rPr>
          <w:rStyle w:val="P-RegularChar"/>
          <w:rFonts w:ascii="Courier" w:hAnsi="Courier" w:cs="Consolas"/>
          <w:szCs w:val="21"/>
        </w:rPr>
      </w:pPr>
      <w:r w:rsidRPr="00215847">
        <w:rPr>
          <w:rStyle w:val="P-RegularChar"/>
          <w:rFonts w:ascii="Courier" w:hAnsi="Courier" w:cs="Consolas"/>
          <w:szCs w:val="21"/>
        </w:rPr>
        <w:t>{</w:t>
      </w:r>
    </w:p>
    <w:p w14:paraId="40E53383" w14:textId="77777777" w:rsidR="00675836" w:rsidRPr="00215847" w:rsidRDefault="00074C25" w:rsidP="00F12C67">
      <w:pPr>
        <w:pStyle w:val="L-Source"/>
        <w:rPr>
          <w:rStyle w:val="P-RegularChar"/>
          <w:rFonts w:ascii="Courier" w:hAnsi="Courier" w:cs="Consolas"/>
          <w:szCs w:val="21"/>
        </w:rPr>
      </w:pPr>
      <w:r w:rsidRPr="00215847">
        <w:rPr>
          <w:rStyle w:val="P-RegularChar"/>
          <w:rFonts w:ascii="Courier" w:hAnsi="Courier" w:cs="Consolas"/>
          <w:szCs w:val="21"/>
        </w:rPr>
        <w:t xml:space="preserve">    path: '/customers',</w:t>
      </w:r>
    </w:p>
    <w:p w14:paraId="33F5F2FF" w14:textId="77777777" w:rsidR="00675836" w:rsidRPr="00215847" w:rsidRDefault="00074C25" w:rsidP="00F12C67">
      <w:pPr>
        <w:pStyle w:val="L-Source"/>
        <w:rPr>
          <w:rStyle w:val="P-RegularChar"/>
          <w:rFonts w:ascii="Courier" w:hAnsi="Courier" w:cs="Consolas"/>
          <w:szCs w:val="21"/>
        </w:rPr>
      </w:pPr>
      <w:r w:rsidRPr="00215847">
        <w:rPr>
          <w:rStyle w:val="P-RegularChar"/>
          <w:rFonts w:ascii="Courier" w:hAnsi="Courier" w:cs="Consolas"/>
          <w:szCs w:val="21"/>
        </w:rPr>
        <w:t xml:space="preserve">    name: 'customers',</w:t>
      </w:r>
    </w:p>
    <w:p w14:paraId="7D77E245" w14:textId="77777777" w:rsidR="00675836" w:rsidRPr="00215847" w:rsidRDefault="00074C25" w:rsidP="00F12C67">
      <w:pPr>
        <w:pStyle w:val="L-Source"/>
        <w:rPr>
          <w:rStyle w:val="P-RegularChar"/>
          <w:rFonts w:ascii="Courier" w:hAnsi="Courier" w:cs="Consolas"/>
          <w:szCs w:val="21"/>
        </w:rPr>
      </w:pPr>
      <w:r w:rsidRPr="00215847">
        <w:rPr>
          <w:rStyle w:val="P-RegularChar"/>
          <w:rFonts w:ascii="Courier" w:hAnsi="Courier" w:cs="Consolas"/>
          <w:szCs w:val="21"/>
        </w:rPr>
        <w:t xml:space="preserve">    icon: 'user',</w:t>
      </w:r>
    </w:p>
    <w:p w14:paraId="7B3075C3" w14:textId="77777777" w:rsidR="00675836" w:rsidRPr="00215847" w:rsidRDefault="00074C25" w:rsidP="00F12C67">
      <w:pPr>
        <w:pStyle w:val="L-Source"/>
        <w:rPr>
          <w:rStyle w:val="P-RegularChar"/>
          <w:rFonts w:ascii="Courier" w:hAnsi="Courier" w:cs="Consolas"/>
          <w:szCs w:val="21"/>
        </w:rPr>
      </w:pPr>
      <w:r w:rsidRPr="00215847">
        <w:rPr>
          <w:rStyle w:val="P-RegularChar"/>
          <w:rFonts w:ascii="Courier" w:hAnsi="Courier" w:cs="Consolas"/>
          <w:szCs w:val="21"/>
        </w:rPr>
        <w:t xml:space="preserve">    component: '@/pages/Customers',</w:t>
      </w:r>
    </w:p>
    <w:p w14:paraId="0D22AE0F" w14:textId="383C1008" w:rsidR="00675836" w:rsidRPr="00215847" w:rsidRDefault="00074C25" w:rsidP="00F12C67">
      <w:pPr>
        <w:pStyle w:val="L-Source"/>
        <w:rPr>
          <w:rStyle w:val="P-RegularChar"/>
          <w:rFonts w:ascii="Courier" w:hAnsi="Courier" w:cs="Consolas"/>
          <w:szCs w:val="21"/>
        </w:rPr>
      </w:pPr>
      <w:r w:rsidRPr="00215847">
        <w:rPr>
          <w:rStyle w:val="P-RegularChar"/>
          <w:rFonts w:ascii="Courier" w:hAnsi="Courier" w:cs="Consolas"/>
          <w:szCs w:val="21"/>
        </w:rPr>
        <w:t>},</w:t>
      </w:r>
    </w:p>
    <w:p w14:paraId="067C1E70" w14:textId="77777777" w:rsidR="00675836" w:rsidRPr="00082DFA" w:rsidRDefault="00074C25">
      <w:pPr>
        <w:pStyle w:val="L-Numbers"/>
        <w:rPr>
          <w:rStyle w:val="P-RegularChar"/>
          <w:lang w:val="en-US"/>
        </w:rPr>
      </w:pPr>
      <w:r w:rsidRPr="00082DFA">
        <w:rPr>
          <w:rStyle w:val="P-RegularChar"/>
          <w:lang w:val="en-US"/>
        </w:rPr>
        <w:t xml:space="preserve">Add the customer menu item title to the </w:t>
      </w:r>
      <w:proofErr w:type="spellStart"/>
      <w:r w:rsidRPr="00082DFA">
        <w:rPr>
          <w:rStyle w:val="P-Code"/>
          <w:lang w:val="en-US"/>
        </w:rPr>
        <w:t>menu.ts</w:t>
      </w:r>
      <w:proofErr w:type="spellEnd"/>
      <w:r w:rsidRPr="00082DFA">
        <w:rPr>
          <w:rStyle w:val="P-RegularChar"/>
          <w:lang w:val="en-US"/>
        </w:rPr>
        <w:t xml:space="preserve"> file under </w:t>
      </w:r>
      <w:proofErr w:type="spellStart"/>
      <w:r w:rsidRPr="00082DFA">
        <w:rPr>
          <w:rStyle w:val="P-Code"/>
          <w:lang w:val="en-US"/>
        </w:rPr>
        <w:t>src</w:t>
      </w:r>
      <w:proofErr w:type="spellEnd"/>
      <w:r w:rsidRPr="00082DFA">
        <w:rPr>
          <w:rStyle w:val="P-Code"/>
          <w:lang w:val="en-US"/>
        </w:rPr>
        <w:t>/locales/</w:t>
      </w:r>
      <w:proofErr w:type="spellStart"/>
      <w:r w:rsidRPr="00082DFA">
        <w:rPr>
          <w:rStyle w:val="P-Code"/>
          <w:lang w:val="en-US"/>
        </w:rPr>
        <w:t>en</w:t>
      </w:r>
      <w:proofErr w:type="spellEnd"/>
      <w:r w:rsidRPr="00082DFA">
        <w:rPr>
          <w:rStyle w:val="P-Code"/>
          <w:lang w:val="en-US"/>
        </w:rPr>
        <w:t>-US</w:t>
      </w:r>
      <w:r w:rsidRPr="00082DFA">
        <w:rPr>
          <w:rStyle w:val="P-RegularChar"/>
          <w:lang w:val="en-US"/>
        </w:rPr>
        <w:t xml:space="preserve"> folder as follows:</w:t>
      </w:r>
    </w:p>
    <w:p w14:paraId="62A86FE0" w14:textId="77777777" w:rsidR="00675836" w:rsidRPr="00215847" w:rsidRDefault="00074C25" w:rsidP="009807B7">
      <w:pPr>
        <w:pStyle w:val="L-Source"/>
        <w:rPr>
          <w:rStyle w:val="P-RegularChar"/>
          <w:rFonts w:ascii="Courier" w:hAnsi="Courier" w:cs="Consolas"/>
          <w:szCs w:val="21"/>
        </w:rPr>
      </w:pPr>
      <w:r w:rsidRPr="00215847">
        <w:rPr>
          <w:rStyle w:val="P-RegularChar"/>
          <w:rFonts w:ascii="Courier" w:hAnsi="Courier" w:cs="Consolas"/>
          <w:szCs w:val="21"/>
        </w:rPr>
        <w:t>export default {</w:t>
      </w:r>
    </w:p>
    <w:p w14:paraId="72D8BF43" w14:textId="77777777" w:rsidR="00675836" w:rsidRPr="00215847" w:rsidRDefault="00074C25" w:rsidP="009807B7">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spellStart"/>
      <w:proofErr w:type="gramStart"/>
      <w:r w:rsidRPr="00215847">
        <w:rPr>
          <w:rStyle w:val="P-RegularChar"/>
          <w:rFonts w:ascii="Courier" w:hAnsi="Courier" w:cs="Consolas"/>
          <w:szCs w:val="21"/>
        </w:rPr>
        <w:t>menu.home</w:t>
      </w:r>
      <w:proofErr w:type="spellEnd"/>
      <w:proofErr w:type="gramEnd"/>
      <w:r w:rsidRPr="00215847">
        <w:rPr>
          <w:rStyle w:val="P-RegularChar"/>
          <w:rFonts w:ascii="Courier" w:hAnsi="Courier" w:cs="Consolas"/>
          <w:szCs w:val="21"/>
        </w:rPr>
        <w:t>': 'Home',</w:t>
      </w:r>
    </w:p>
    <w:p w14:paraId="002E53D9" w14:textId="77777777" w:rsidR="00675836" w:rsidRPr="00215847" w:rsidRDefault="00074C25" w:rsidP="009807B7">
      <w:pPr>
        <w:pStyle w:val="L-Source"/>
        <w:rPr>
          <w:rStyle w:val="SC-Highlight"/>
        </w:rPr>
      </w:pPr>
      <w:r w:rsidRPr="00215847">
        <w:rPr>
          <w:rStyle w:val="P-RegularChar"/>
          <w:rFonts w:ascii="Courier" w:hAnsi="Courier" w:cs="Consolas"/>
          <w:szCs w:val="21"/>
        </w:rPr>
        <w:t xml:space="preserve"> </w:t>
      </w:r>
      <w:r w:rsidRPr="00215847">
        <w:rPr>
          <w:rStyle w:val="SC-Highlight"/>
          <w:b w:val="0"/>
          <w:shd w:val="clear" w:color="auto" w:fill="auto"/>
        </w:rPr>
        <w:t xml:space="preserve"> </w:t>
      </w:r>
      <w:r w:rsidRPr="00215847">
        <w:rPr>
          <w:rStyle w:val="SC-Highlight"/>
        </w:rPr>
        <w:t>'</w:t>
      </w:r>
      <w:proofErr w:type="spellStart"/>
      <w:proofErr w:type="gramStart"/>
      <w:r w:rsidRPr="00215847">
        <w:rPr>
          <w:rStyle w:val="SC-Highlight"/>
        </w:rPr>
        <w:t>menu.customers</w:t>
      </w:r>
      <w:proofErr w:type="spellEnd"/>
      <w:proofErr w:type="gramEnd"/>
      <w:r w:rsidRPr="00215847">
        <w:rPr>
          <w:rStyle w:val="SC-Highlight"/>
        </w:rPr>
        <w:t>': 'Customers',</w:t>
      </w:r>
    </w:p>
    <w:p w14:paraId="0C534B88" w14:textId="77777777" w:rsidR="00675836" w:rsidRPr="00215847" w:rsidRDefault="00074C25" w:rsidP="009807B7">
      <w:pPr>
        <w:pStyle w:val="L-Source"/>
        <w:rPr>
          <w:rStyle w:val="P-RegularChar"/>
          <w:rFonts w:ascii="Courier" w:hAnsi="Courier" w:cs="Consolas"/>
          <w:szCs w:val="21"/>
        </w:rPr>
      </w:pPr>
      <w:r w:rsidRPr="00215847">
        <w:rPr>
          <w:rStyle w:val="P-RegularChar"/>
          <w:rFonts w:ascii="Courier" w:hAnsi="Courier" w:cs="Consolas"/>
          <w:szCs w:val="21"/>
        </w:rPr>
        <w:t>};</w:t>
      </w:r>
    </w:p>
    <w:p w14:paraId="16A0E20B" w14:textId="64C80A60" w:rsidR="00C24708" w:rsidRDefault="00074C25">
      <w:pPr>
        <w:pStyle w:val="P-Regular"/>
        <w:rPr>
          <w:rStyle w:val="P-RegularChar"/>
          <w:lang w:val="en-US"/>
        </w:rPr>
      </w:pPr>
      <w:r w:rsidRPr="00082DFA">
        <w:rPr>
          <w:rStyle w:val="P-RegularChar"/>
          <w:lang w:val="en-US"/>
        </w:rPr>
        <w:t xml:space="preserve">Now, </w:t>
      </w:r>
      <w:r w:rsidR="00C24708">
        <w:rPr>
          <w:rStyle w:val="P-RegularChar"/>
          <w:lang w:val="en-US"/>
        </w:rPr>
        <w:t xml:space="preserve">let’s </w:t>
      </w:r>
      <w:r w:rsidRPr="00082DFA">
        <w:rPr>
          <w:rStyle w:val="P-RegularChar"/>
          <w:lang w:val="en-US"/>
        </w:rPr>
        <w:t xml:space="preserve">build the opportunity page </w:t>
      </w:r>
      <w:r>
        <w:rPr>
          <w:lang w:val="en-US"/>
        </w:rPr>
        <w:t>following the steps demonstrated previously</w:t>
      </w:r>
      <w:r w:rsidR="00215847">
        <w:rPr>
          <w:rStyle w:val="P-RegularChar"/>
          <w:lang w:val="en-US"/>
        </w:rPr>
        <w:t>:</w:t>
      </w:r>
    </w:p>
    <w:p w14:paraId="72854D83" w14:textId="05CCA349" w:rsidR="00675836" w:rsidRPr="00C24708" w:rsidRDefault="00074C25" w:rsidP="00215847">
      <w:pPr>
        <w:pStyle w:val="L-Numbers"/>
        <w:numPr>
          <w:ilvl w:val="0"/>
          <w:numId w:val="20"/>
        </w:numPr>
        <w:rPr>
          <w:rStyle w:val="P-RegularChar"/>
          <w:lang w:val="en-US"/>
        </w:rPr>
      </w:pPr>
      <w:r w:rsidRPr="00C24708">
        <w:rPr>
          <w:rStyle w:val="P-RegularChar"/>
          <w:lang w:val="en-US"/>
        </w:rPr>
        <w:t xml:space="preserve">For the </w:t>
      </w:r>
      <w:proofErr w:type="spellStart"/>
      <w:r w:rsidRPr="00C24708">
        <w:rPr>
          <w:rStyle w:val="P-Code"/>
          <w:lang w:val="en-US"/>
        </w:rPr>
        <w:t>headerTitle</w:t>
      </w:r>
      <w:proofErr w:type="spellEnd"/>
      <w:r w:rsidRPr="00C24708">
        <w:rPr>
          <w:rStyle w:val="P-RegularChar"/>
          <w:lang w:val="en-US"/>
        </w:rPr>
        <w:t xml:space="preserve"> property of </w:t>
      </w:r>
      <w:proofErr w:type="spellStart"/>
      <w:r w:rsidRPr="00C24708">
        <w:rPr>
          <w:rStyle w:val="P-Code"/>
          <w:lang w:val="en-US"/>
        </w:rPr>
        <w:t>ProTable</w:t>
      </w:r>
      <w:proofErr w:type="spellEnd"/>
      <w:r w:rsidR="00C15FB9" w:rsidRPr="00C15FB9">
        <w:t>,</w:t>
      </w:r>
      <w:r w:rsidRPr="00C24708">
        <w:rPr>
          <w:rStyle w:val="P-RegularChar"/>
          <w:lang w:val="en-US"/>
        </w:rPr>
        <w:t xml:space="preserve"> type the following:</w:t>
      </w:r>
    </w:p>
    <w:p w14:paraId="7EFB9024" w14:textId="77777777" w:rsidR="00675836" w:rsidRPr="00215847" w:rsidRDefault="00074C25" w:rsidP="00215847">
      <w:pPr>
        <w:pStyle w:val="L-Source"/>
        <w:rPr>
          <w:rStyle w:val="P-RegularChar"/>
          <w:rFonts w:ascii="Courier" w:hAnsi="Courier" w:cs="Consolas"/>
          <w:szCs w:val="21"/>
        </w:rPr>
      </w:pPr>
      <w:proofErr w:type="spellStart"/>
      <w:r w:rsidRPr="00215847">
        <w:rPr>
          <w:rStyle w:val="P-RegularChar"/>
          <w:rFonts w:ascii="Courier" w:hAnsi="Courier" w:cs="Consolas"/>
          <w:szCs w:val="21"/>
        </w:rPr>
        <w:t>headerTitle</w:t>
      </w:r>
      <w:proofErr w:type="spellEnd"/>
      <w:proofErr w:type="gramStart"/>
      <w:r w:rsidRPr="00215847">
        <w:rPr>
          <w:rStyle w:val="P-RegularChar"/>
          <w:rFonts w:ascii="Courier" w:hAnsi="Courier" w:cs="Consolas"/>
          <w:szCs w:val="21"/>
        </w:rPr>
        <w:t>={</w:t>
      </w:r>
      <w:proofErr w:type="gramEnd"/>
      <w:r w:rsidRPr="00215847">
        <w:rPr>
          <w:rStyle w:val="SC-Highlight"/>
        </w:rPr>
        <w:t>&lt;</w:t>
      </w:r>
      <w:proofErr w:type="spellStart"/>
      <w:r w:rsidRPr="00215847">
        <w:rPr>
          <w:rStyle w:val="SC-Highlight"/>
        </w:rPr>
        <w:t>FormattedMessage</w:t>
      </w:r>
      <w:proofErr w:type="spellEnd"/>
      <w:r w:rsidRPr="00215847">
        <w:rPr>
          <w:rStyle w:val="SC-Highlight"/>
        </w:rPr>
        <w:t xml:space="preserve"> id="</w:t>
      </w:r>
      <w:proofErr w:type="spellStart"/>
      <w:r w:rsidRPr="00215847">
        <w:rPr>
          <w:rStyle w:val="SC-Highlight"/>
        </w:rPr>
        <w:t>table.opportunity.title</w:t>
      </w:r>
      <w:proofErr w:type="spellEnd"/>
      <w:r w:rsidRPr="00215847">
        <w:rPr>
          <w:rStyle w:val="SC-Highlight"/>
        </w:rPr>
        <w:t>" /&gt;</w:t>
      </w:r>
      <w:r w:rsidRPr="00215847">
        <w:rPr>
          <w:rStyle w:val="P-RegularChar"/>
          <w:rFonts w:ascii="Courier" w:hAnsi="Courier" w:cs="Consolas"/>
          <w:szCs w:val="21"/>
        </w:rPr>
        <w:t>}</w:t>
      </w:r>
    </w:p>
    <w:p w14:paraId="13D5A5D9" w14:textId="77777777" w:rsidR="00675836" w:rsidRPr="00082DFA" w:rsidRDefault="00074C25" w:rsidP="00215847">
      <w:pPr>
        <w:pStyle w:val="L-Numbers"/>
        <w:rPr>
          <w:rStyle w:val="P-RegularChar"/>
          <w:lang w:val="en-US"/>
        </w:rPr>
      </w:pPr>
      <w:r w:rsidRPr="00082DFA">
        <w:rPr>
          <w:rStyle w:val="P-RegularChar"/>
          <w:lang w:val="en-US"/>
        </w:rPr>
        <w:t>Define the opportunities page route as follows:</w:t>
      </w:r>
    </w:p>
    <w:p w14:paraId="0648378C" w14:textId="77777777" w:rsidR="00675836" w:rsidRPr="00215847" w:rsidRDefault="00074C25" w:rsidP="00215847">
      <w:pPr>
        <w:pStyle w:val="L-Source"/>
      </w:pPr>
      <w:r w:rsidRPr="00215847">
        <w:t>{</w:t>
      </w:r>
    </w:p>
    <w:p w14:paraId="1B87B4CD" w14:textId="77777777" w:rsidR="00675836" w:rsidRPr="00215847" w:rsidRDefault="00074C25" w:rsidP="00215847">
      <w:pPr>
        <w:pStyle w:val="L-Source"/>
      </w:pPr>
      <w:r w:rsidRPr="00215847">
        <w:t xml:space="preserve">    path: '/opportunities',</w:t>
      </w:r>
    </w:p>
    <w:p w14:paraId="402FE621" w14:textId="77777777" w:rsidR="00675836" w:rsidRPr="00215847" w:rsidRDefault="00074C25" w:rsidP="00215847">
      <w:pPr>
        <w:pStyle w:val="L-Source"/>
      </w:pPr>
      <w:r w:rsidRPr="00215847">
        <w:t xml:space="preserve">    name: 'opportunities',</w:t>
      </w:r>
    </w:p>
    <w:p w14:paraId="089C48AC" w14:textId="77777777" w:rsidR="00675836" w:rsidRPr="00215847" w:rsidRDefault="00074C25" w:rsidP="00215847">
      <w:pPr>
        <w:pStyle w:val="L-Source"/>
      </w:pPr>
      <w:r w:rsidRPr="00215847">
        <w:t xml:space="preserve">    icon: '</w:t>
      </w:r>
      <w:proofErr w:type="spellStart"/>
      <w:r w:rsidRPr="00215847">
        <w:t>AccountBook</w:t>
      </w:r>
      <w:proofErr w:type="spellEnd"/>
      <w:r w:rsidRPr="00215847">
        <w:t>',</w:t>
      </w:r>
    </w:p>
    <w:p w14:paraId="6E9CA94D" w14:textId="77777777" w:rsidR="00675836" w:rsidRPr="00215847" w:rsidRDefault="00074C25" w:rsidP="00215847">
      <w:pPr>
        <w:pStyle w:val="L-Source"/>
      </w:pPr>
      <w:r w:rsidRPr="00215847">
        <w:t xml:space="preserve">    component: '@/pages/Opportunities',</w:t>
      </w:r>
    </w:p>
    <w:p w14:paraId="0B17DF5E" w14:textId="77777777" w:rsidR="00675836" w:rsidRPr="00215847" w:rsidRDefault="00074C25" w:rsidP="00215847">
      <w:pPr>
        <w:pStyle w:val="L-Source"/>
      </w:pPr>
      <w:r w:rsidRPr="00215847">
        <w:t>},</w:t>
      </w:r>
    </w:p>
    <w:p w14:paraId="2DE0DE4F" w14:textId="77777777" w:rsidR="00675836" w:rsidRPr="00082DFA" w:rsidRDefault="00074C25" w:rsidP="00215847">
      <w:pPr>
        <w:pStyle w:val="L-Numbers"/>
        <w:rPr>
          <w:rStyle w:val="P-RegularChar"/>
          <w:lang w:val="en-US"/>
        </w:rPr>
      </w:pPr>
      <w:r w:rsidRPr="00082DFA">
        <w:rPr>
          <w:rStyle w:val="P-RegularChar"/>
          <w:lang w:val="en-US"/>
        </w:rPr>
        <w:lastRenderedPageBreak/>
        <w:t xml:space="preserve">Don’t forget to add the texts to the </w:t>
      </w:r>
      <w:proofErr w:type="spellStart"/>
      <w:r w:rsidRPr="00082DFA">
        <w:rPr>
          <w:rStyle w:val="P-Code"/>
          <w:lang w:val="en-US"/>
        </w:rPr>
        <w:t>en-US.ts</w:t>
      </w:r>
      <w:proofErr w:type="spellEnd"/>
      <w:r w:rsidRPr="00082DFA">
        <w:rPr>
          <w:rStyle w:val="P-RegularChar"/>
          <w:lang w:val="en-US"/>
        </w:rPr>
        <w:t xml:space="preserve"> and </w:t>
      </w:r>
      <w:proofErr w:type="spellStart"/>
      <w:r w:rsidRPr="00082DFA">
        <w:rPr>
          <w:rStyle w:val="P-Code"/>
          <w:lang w:val="en-US"/>
        </w:rPr>
        <w:t>menu.ts</w:t>
      </w:r>
      <w:proofErr w:type="spellEnd"/>
      <w:r w:rsidRPr="00082DFA">
        <w:rPr>
          <w:rStyle w:val="P-RegularChar"/>
          <w:lang w:val="en-US"/>
        </w:rPr>
        <w:t xml:space="preserve"> files.</w:t>
      </w:r>
    </w:p>
    <w:p w14:paraId="26BD4947" w14:textId="77777777" w:rsidR="00675836" w:rsidRPr="00082DFA" w:rsidRDefault="00074C25">
      <w:pPr>
        <w:pStyle w:val="P-Regular"/>
        <w:rPr>
          <w:rStyle w:val="P-RegularChar"/>
          <w:lang w:val="en-US"/>
        </w:rPr>
      </w:pPr>
      <w:r w:rsidRPr="00082DFA">
        <w:rPr>
          <w:rStyle w:val="P-RegularChar"/>
          <w:lang w:val="en-US"/>
        </w:rPr>
        <w:t>The result should look like this:</w:t>
      </w:r>
    </w:p>
    <w:p w14:paraId="46B0F4B2" w14:textId="77777777" w:rsidR="00675836" w:rsidRDefault="00074C25" w:rsidP="00C24708">
      <w:pPr>
        <w:pStyle w:val="IMG-Caption"/>
        <w:rPr>
          <w:rStyle w:val="P-RegularChar"/>
          <w:lang w:val="pt"/>
        </w:rPr>
      </w:pPr>
      <w:r>
        <w:rPr>
          <w:rStyle w:val="P-RegularChar"/>
          <w:noProof/>
          <w:lang w:val="pt"/>
        </w:rPr>
        <w:drawing>
          <wp:inline distT="0" distB="0" distL="114300" distR="114300" wp14:anchorId="071EFD35" wp14:editId="4AE48A95">
            <wp:extent cx="5029200" cy="2564130"/>
            <wp:effectExtent l="0" t="0" r="0" b="7620"/>
            <wp:docPr id="7" name="Picture 7" descr="fig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ure1.5"/>
                    <pic:cNvPicPr>
                      <a:picLocks noChangeAspect="1"/>
                    </pic:cNvPicPr>
                  </pic:nvPicPr>
                  <pic:blipFill>
                    <a:blip r:embed="rId15"/>
                    <a:stretch>
                      <a:fillRect/>
                    </a:stretch>
                  </pic:blipFill>
                  <pic:spPr>
                    <a:xfrm>
                      <a:off x="0" y="0"/>
                      <a:ext cx="5029200" cy="2564130"/>
                    </a:xfrm>
                    <a:prstGeom prst="rect">
                      <a:avLst/>
                    </a:prstGeom>
                  </pic:spPr>
                </pic:pic>
              </a:graphicData>
            </a:graphic>
          </wp:inline>
        </w:drawing>
      </w:r>
    </w:p>
    <w:p w14:paraId="0DA82A95" w14:textId="72E20A1E" w:rsidR="00675836" w:rsidRPr="00082DFA" w:rsidRDefault="00074C25" w:rsidP="00C24708">
      <w:pPr>
        <w:pStyle w:val="IMG-Caption"/>
        <w:rPr>
          <w:lang w:val="en-US"/>
        </w:rPr>
      </w:pPr>
      <w:r w:rsidRPr="00082DFA">
        <w:rPr>
          <w:lang w:val="en-US"/>
        </w:rPr>
        <w:t xml:space="preserve">Figure </w:t>
      </w:r>
      <w:r w:rsidR="00C24708">
        <w:rPr>
          <w:lang w:val="en-US"/>
        </w:rPr>
        <w:t>2</w:t>
      </w:r>
      <w:r w:rsidRPr="00082DFA">
        <w:rPr>
          <w:lang w:val="en-US"/>
        </w:rPr>
        <w:t>.</w:t>
      </w:r>
      <w:r w:rsidR="00033ABB">
        <w:rPr>
          <w:lang w:val="en-US"/>
        </w:rPr>
        <w:t>6</w:t>
      </w:r>
      <w:r w:rsidRPr="00082DFA">
        <w:rPr>
          <w:lang w:val="en-US"/>
        </w:rPr>
        <w:t>: Opportunities page layout and menu items</w:t>
      </w:r>
    </w:p>
    <w:p w14:paraId="07764869" w14:textId="4C76BFC7" w:rsidR="00675836" w:rsidRPr="00082DFA" w:rsidRDefault="00074C25">
      <w:pPr>
        <w:pStyle w:val="P-Regular"/>
        <w:rPr>
          <w:lang w:val="en-US"/>
        </w:rPr>
      </w:pPr>
      <w:r w:rsidRPr="00082DFA">
        <w:rPr>
          <w:lang w:val="en-US"/>
        </w:rPr>
        <w:t>In this section, we created the opportunities and customers pages usi</w:t>
      </w:r>
      <w:r w:rsidR="00D962C2">
        <w:rPr>
          <w:lang w:val="en-US"/>
        </w:rPr>
        <w:t>ng</w:t>
      </w:r>
      <w:r w:rsidRPr="00082DFA">
        <w:rPr>
          <w:lang w:val="en-US"/>
        </w:rPr>
        <w:t xml:space="preserve"> the </w:t>
      </w:r>
      <w:proofErr w:type="spellStart"/>
      <w:r w:rsidRPr="00082DFA">
        <w:rPr>
          <w:rStyle w:val="P-Code"/>
          <w:lang w:val="en-US"/>
        </w:rPr>
        <w:t>ProTable</w:t>
      </w:r>
      <w:proofErr w:type="spellEnd"/>
      <w:r w:rsidRPr="00082DFA">
        <w:rPr>
          <w:lang w:val="en-US"/>
        </w:rPr>
        <w:t xml:space="preserve"> component and supporting internationalization. Next, we’ll build the last page in this chapter, the reports pages.</w:t>
      </w:r>
    </w:p>
    <w:p w14:paraId="5FC4930C" w14:textId="4A91284A" w:rsidR="00675836" w:rsidRPr="00082DFA" w:rsidRDefault="00074C25">
      <w:pPr>
        <w:pStyle w:val="H1-Section"/>
        <w:rPr>
          <w:lang w:eastAsia="pt-BR"/>
        </w:rPr>
      </w:pPr>
      <w:r w:rsidRPr="00082DFA">
        <w:rPr>
          <w:lang w:eastAsia="pt-BR"/>
        </w:rPr>
        <w:t xml:space="preserve">Creating the </w:t>
      </w:r>
      <w:r w:rsidR="00104EF3">
        <w:rPr>
          <w:lang w:eastAsia="pt-BR"/>
        </w:rPr>
        <w:t>reports</w:t>
      </w:r>
      <w:r w:rsidRPr="00082DFA">
        <w:rPr>
          <w:lang w:eastAsia="pt-BR"/>
        </w:rPr>
        <w:t xml:space="preserve"> page</w:t>
      </w:r>
    </w:p>
    <w:p w14:paraId="134A2853" w14:textId="142AB852" w:rsidR="00675836" w:rsidRPr="00082DFA" w:rsidRDefault="00074C25">
      <w:pPr>
        <w:pStyle w:val="P-Regular"/>
        <w:rPr>
          <w:lang w:val="en-US"/>
        </w:rPr>
      </w:pPr>
      <w:r w:rsidRPr="00082DFA">
        <w:rPr>
          <w:lang w:val="en-US"/>
        </w:rPr>
        <w:t xml:space="preserve">Now, we’ll build the reports page. </w:t>
      </w:r>
      <w:r w:rsidR="00D243B1">
        <w:rPr>
          <w:lang w:val="en-US"/>
        </w:rPr>
        <w:t>Users can access helpful information on this page</w:t>
      </w:r>
      <w:r w:rsidRPr="00082DFA">
        <w:rPr>
          <w:lang w:val="en-US"/>
        </w:rPr>
        <w:t xml:space="preserve"> to get ins</w:t>
      </w:r>
      <w:r w:rsidR="00D243B1">
        <w:rPr>
          <w:lang w:val="en-US"/>
        </w:rPr>
        <w:t>i</w:t>
      </w:r>
      <w:r w:rsidRPr="00082DFA">
        <w:rPr>
          <w:lang w:val="en-US"/>
        </w:rPr>
        <w:t xml:space="preserve">ghts </w:t>
      </w:r>
      <w:r w:rsidR="00D243B1">
        <w:rPr>
          <w:lang w:val="en-US"/>
        </w:rPr>
        <w:t>into</w:t>
      </w:r>
      <w:r w:rsidRPr="00082DFA">
        <w:rPr>
          <w:lang w:val="en-US"/>
        </w:rPr>
        <w:t xml:space="preserve"> the sales lifecycle. We’ll add three charts to this page using the chart component library </w:t>
      </w:r>
      <w:proofErr w:type="spellStart"/>
      <w:r w:rsidRPr="00082DFA">
        <w:rPr>
          <w:rStyle w:val="P-Keyword"/>
          <w:lang w:val="en-US"/>
        </w:rPr>
        <w:t>bizcharts</w:t>
      </w:r>
      <w:proofErr w:type="spellEnd"/>
      <w:r w:rsidRPr="00082DFA">
        <w:rPr>
          <w:lang w:val="en-US"/>
        </w:rPr>
        <w:t>.</w:t>
      </w:r>
    </w:p>
    <w:p w14:paraId="1EF9C063" w14:textId="6FE9CE3C" w:rsidR="00675836" w:rsidRPr="00082DFA" w:rsidRDefault="00074C25">
      <w:pPr>
        <w:pStyle w:val="P-Regular"/>
        <w:rPr>
          <w:rStyle w:val="P-URL"/>
          <w:lang w:val="en-US"/>
        </w:rPr>
      </w:pPr>
      <w:r w:rsidRPr="00082DFA">
        <w:rPr>
          <w:lang w:val="en-US"/>
        </w:rPr>
        <w:t xml:space="preserve">The </w:t>
      </w:r>
      <w:proofErr w:type="spellStart"/>
      <w:r w:rsidRPr="00082DFA">
        <w:rPr>
          <w:lang w:val="en-US"/>
        </w:rPr>
        <w:t>bizcharts</w:t>
      </w:r>
      <w:proofErr w:type="spellEnd"/>
      <w:r w:rsidRPr="00082DFA">
        <w:rPr>
          <w:lang w:val="en-US"/>
        </w:rPr>
        <w:t xml:space="preserve"> library is focused </w:t>
      </w:r>
      <w:r w:rsidR="008674F6">
        <w:rPr>
          <w:lang w:val="en-US"/>
        </w:rPr>
        <w:t>o</w:t>
      </w:r>
      <w:r w:rsidRPr="00082DFA">
        <w:rPr>
          <w:lang w:val="en-US"/>
        </w:rPr>
        <w:t>n business scenarios and dedicated to creat</w:t>
      </w:r>
      <w:r w:rsidR="008674F6">
        <w:rPr>
          <w:lang w:val="en-US"/>
        </w:rPr>
        <w:t>ing</w:t>
      </w:r>
      <w:r w:rsidRPr="00082DFA">
        <w:rPr>
          <w:lang w:val="en-US"/>
        </w:rPr>
        <w:t xml:space="preserve"> prof</w:t>
      </w:r>
      <w:r w:rsidR="008674F6">
        <w:rPr>
          <w:lang w:val="en-US"/>
        </w:rPr>
        <w:t>e</w:t>
      </w:r>
      <w:r w:rsidRPr="00082DFA">
        <w:rPr>
          <w:lang w:val="en-US"/>
        </w:rPr>
        <w:t>ssional data visualization solutions. It’s also an open</w:t>
      </w:r>
      <w:r w:rsidR="008674F6">
        <w:rPr>
          <w:lang w:val="en-US"/>
        </w:rPr>
        <w:t>-</w:t>
      </w:r>
      <w:r w:rsidRPr="00082DFA">
        <w:rPr>
          <w:lang w:val="en-US"/>
        </w:rPr>
        <w:t>source project licen</w:t>
      </w:r>
      <w:r w:rsidR="008674F6">
        <w:rPr>
          <w:lang w:val="en-US"/>
        </w:rPr>
        <w:t>s</w:t>
      </w:r>
      <w:r w:rsidRPr="00082DFA">
        <w:rPr>
          <w:lang w:val="en-US"/>
        </w:rPr>
        <w:t>ed under MIT licen</w:t>
      </w:r>
      <w:r w:rsidR="008674F6">
        <w:rPr>
          <w:lang w:val="en-US"/>
        </w:rPr>
        <w:t>s</w:t>
      </w:r>
      <w:r w:rsidRPr="00082DFA">
        <w:rPr>
          <w:lang w:val="en-US"/>
        </w:rPr>
        <w:t xml:space="preserve">e. You can learn more about </w:t>
      </w:r>
      <w:proofErr w:type="spellStart"/>
      <w:r w:rsidRPr="00082DFA">
        <w:rPr>
          <w:lang w:val="en-US"/>
        </w:rPr>
        <w:t>bizcharts</w:t>
      </w:r>
      <w:proofErr w:type="spellEnd"/>
      <w:r w:rsidRPr="00082DFA">
        <w:rPr>
          <w:lang w:val="en-US"/>
        </w:rPr>
        <w:t xml:space="preserve"> at </w:t>
      </w:r>
      <w:hyperlink r:id="rId16" w:history="1">
        <w:r w:rsidRPr="00082DFA">
          <w:rPr>
            <w:rStyle w:val="Hyperlink"/>
            <w:rFonts w:ascii="Arial" w:hAnsi="Arial"/>
            <w:shd w:val="clear" w:color="auto" w:fill="00FA00"/>
            <w:lang w:val="en-US"/>
          </w:rPr>
          <w:t>https://bizcharts.net/</w:t>
        </w:r>
        <w:r w:rsidRPr="00082DFA">
          <w:rPr>
            <w:rStyle w:val="Hyperlink"/>
            <w:lang w:val="en-US"/>
          </w:rPr>
          <w:t>.</w:t>
        </w:r>
      </w:hyperlink>
    </w:p>
    <w:p w14:paraId="6E564D56" w14:textId="77777777" w:rsidR="00675836" w:rsidRPr="00C24708" w:rsidRDefault="00074C25" w:rsidP="00215847">
      <w:pPr>
        <w:pStyle w:val="L-Numbers"/>
        <w:numPr>
          <w:ilvl w:val="0"/>
          <w:numId w:val="21"/>
        </w:numPr>
        <w:rPr>
          <w:rStyle w:val="P-RegularChar"/>
          <w:lang w:val="en-US"/>
        </w:rPr>
      </w:pPr>
      <w:r w:rsidRPr="00082DFA">
        <w:t xml:space="preserve">First, run this command to install the </w:t>
      </w:r>
      <w:proofErr w:type="spellStart"/>
      <w:r w:rsidRPr="00C24708">
        <w:rPr>
          <w:rStyle w:val="P-RegularChar"/>
          <w:lang w:val="en-US"/>
        </w:rPr>
        <w:t>bizcharts</w:t>
      </w:r>
      <w:proofErr w:type="spellEnd"/>
      <w:r w:rsidRPr="00C24708">
        <w:rPr>
          <w:rStyle w:val="P-RegularChar"/>
          <w:lang w:val="en-US"/>
        </w:rPr>
        <w:t xml:space="preserve"> package:</w:t>
      </w:r>
    </w:p>
    <w:p w14:paraId="7FE1BEFE" w14:textId="77777777" w:rsidR="00675836" w:rsidRPr="00215847" w:rsidRDefault="00074C25" w:rsidP="00215847">
      <w:pPr>
        <w:pStyle w:val="L-Source"/>
        <w:rPr>
          <w:rStyle w:val="SC-Highlight"/>
        </w:rPr>
      </w:pPr>
      <w:r w:rsidRPr="00215847">
        <w:rPr>
          <w:rStyle w:val="SC-Highlight"/>
        </w:rPr>
        <w:t xml:space="preserve">$ yarn add </w:t>
      </w:r>
      <w:proofErr w:type="spellStart"/>
      <w:r w:rsidRPr="00215847">
        <w:rPr>
          <w:rStyle w:val="SC-Highlight"/>
        </w:rPr>
        <w:t>bizcharts</w:t>
      </w:r>
      <w:proofErr w:type="spellEnd"/>
    </w:p>
    <w:p w14:paraId="12692610" w14:textId="77777777" w:rsidR="00675836" w:rsidRPr="00082DFA" w:rsidRDefault="00074C25" w:rsidP="00215847">
      <w:pPr>
        <w:pStyle w:val="L-Numbers"/>
        <w:rPr>
          <w:rStyle w:val="P-RegularChar"/>
          <w:lang w:val="en-US"/>
        </w:rPr>
      </w:pPr>
      <w:r w:rsidRPr="00082DFA">
        <w:rPr>
          <w:rStyle w:val="P-RegularChar"/>
          <w:lang w:val="en-US"/>
        </w:rPr>
        <w:lastRenderedPageBreak/>
        <w:t>Next, run this command to generate the reports page:</w:t>
      </w:r>
    </w:p>
    <w:p w14:paraId="66E5FD2A" w14:textId="77777777" w:rsidR="00675836" w:rsidRPr="00215847" w:rsidRDefault="00074C25" w:rsidP="00215847">
      <w:pPr>
        <w:pStyle w:val="L-Source"/>
        <w:rPr>
          <w:rStyle w:val="SC-Highlight"/>
        </w:rPr>
      </w:pPr>
      <w:r w:rsidRPr="00215847">
        <w:rPr>
          <w:rStyle w:val="SC-Highlight"/>
        </w:rPr>
        <w:t xml:space="preserve">$ yarn </w:t>
      </w:r>
      <w:proofErr w:type="spellStart"/>
      <w:r w:rsidRPr="00215847">
        <w:rPr>
          <w:rStyle w:val="SC-Highlight"/>
        </w:rPr>
        <w:t>umi</w:t>
      </w:r>
      <w:proofErr w:type="spellEnd"/>
      <w:r w:rsidRPr="00215847">
        <w:rPr>
          <w:rStyle w:val="SC-Highlight"/>
        </w:rPr>
        <w:t xml:space="preserve"> g page /Reports/index --typescript --less</w:t>
      </w:r>
    </w:p>
    <w:p w14:paraId="202E2DCB" w14:textId="77777777" w:rsidR="00675836" w:rsidRPr="00082DFA" w:rsidRDefault="00074C25">
      <w:pPr>
        <w:pStyle w:val="P-Regular"/>
        <w:rPr>
          <w:lang w:val="en-US"/>
        </w:rPr>
      </w:pPr>
      <w:r w:rsidRPr="00082DFA">
        <w:rPr>
          <w:lang w:val="en-US"/>
        </w:rPr>
        <w:t>Now, follow these steps to create the reports page interface:</w:t>
      </w:r>
    </w:p>
    <w:p w14:paraId="269F900D" w14:textId="77777777" w:rsidR="00675836" w:rsidRPr="00082DFA" w:rsidRDefault="00074C25">
      <w:pPr>
        <w:pStyle w:val="L-Numbers"/>
        <w:numPr>
          <w:ilvl w:val="0"/>
          <w:numId w:val="14"/>
        </w:numPr>
        <w:rPr>
          <w:lang w:val="en-US"/>
        </w:rPr>
      </w:pPr>
      <w:r w:rsidRPr="00082DFA">
        <w:rPr>
          <w:lang w:val="en-US"/>
        </w:rPr>
        <w:t xml:space="preserve">Let’s define the page layout with </w:t>
      </w:r>
      <w:proofErr w:type="spellStart"/>
      <w:r w:rsidRPr="00082DFA">
        <w:rPr>
          <w:lang w:val="en-US"/>
        </w:rPr>
        <w:t>antd</w:t>
      </w:r>
      <w:proofErr w:type="spellEnd"/>
      <w:r w:rsidRPr="00082DFA">
        <w:rPr>
          <w:lang w:val="en-US"/>
        </w:rPr>
        <w:t xml:space="preserve"> components. Add the following components to the </w:t>
      </w:r>
      <w:proofErr w:type="spellStart"/>
      <w:r w:rsidRPr="00082DFA">
        <w:rPr>
          <w:rStyle w:val="P-Code"/>
          <w:lang w:val="en-US"/>
        </w:rPr>
        <w:t>index.tsx</w:t>
      </w:r>
      <w:proofErr w:type="spellEnd"/>
      <w:r w:rsidRPr="00082DFA">
        <w:rPr>
          <w:lang w:val="en-US"/>
        </w:rPr>
        <w:t xml:space="preserve"> file under the </w:t>
      </w:r>
      <w:proofErr w:type="spellStart"/>
      <w:r w:rsidRPr="00082DFA">
        <w:rPr>
          <w:rStyle w:val="P-Code"/>
          <w:lang w:val="en-US"/>
        </w:rPr>
        <w:t>src</w:t>
      </w:r>
      <w:proofErr w:type="spellEnd"/>
      <w:r w:rsidRPr="00082DFA">
        <w:rPr>
          <w:rStyle w:val="P-Code"/>
          <w:lang w:val="en-US"/>
        </w:rPr>
        <w:t>/pages/Reports</w:t>
      </w:r>
      <w:r w:rsidRPr="00082DFA">
        <w:rPr>
          <w:lang w:val="en-US"/>
        </w:rPr>
        <w:t xml:space="preserve"> folder:</w:t>
      </w:r>
    </w:p>
    <w:p w14:paraId="52660B41" w14:textId="77777777" w:rsidR="00675836" w:rsidRPr="00082DFA" w:rsidRDefault="00074C25">
      <w:pPr>
        <w:pStyle w:val="L-Source"/>
        <w:rPr>
          <w:lang w:val="en-US"/>
        </w:rPr>
      </w:pPr>
      <w:r w:rsidRPr="00082DFA">
        <w:rPr>
          <w:lang w:val="en-US"/>
        </w:rPr>
        <w:t xml:space="preserve">import </w:t>
      </w:r>
      <w:proofErr w:type="gramStart"/>
      <w:r w:rsidRPr="00082DFA">
        <w:rPr>
          <w:lang w:val="en-US"/>
        </w:rPr>
        <w:t xml:space="preserve">{ </w:t>
      </w:r>
      <w:proofErr w:type="spellStart"/>
      <w:r w:rsidRPr="00082DFA">
        <w:rPr>
          <w:lang w:val="en-US"/>
        </w:rPr>
        <w:t>PageContainer</w:t>
      </w:r>
      <w:proofErr w:type="spellEnd"/>
      <w:proofErr w:type="gramEnd"/>
      <w:r w:rsidRPr="00082DFA">
        <w:rPr>
          <w:lang w:val="en-US"/>
        </w:rPr>
        <w:t xml:space="preserve"> } from '@ant-design/pro-layout';</w:t>
      </w:r>
    </w:p>
    <w:p w14:paraId="2FCA8FDC" w14:textId="77777777" w:rsidR="00675836" w:rsidRPr="00082DFA" w:rsidRDefault="00074C25">
      <w:pPr>
        <w:pStyle w:val="L-Source"/>
        <w:rPr>
          <w:lang w:val="en-US"/>
        </w:rPr>
      </w:pPr>
      <w:r w:rsidRPr="00082DFA">
        <w:rPr>
          <w:lang w:val="en-US"/>
        </w:rPr>
        <w:t xml:space="preserve">import </w:t>
      </w:r>
      <w:proofErr w:type="gramStart"/>
      <w:r w:rsidRPr="00082DFA">
        <w:rPr>
          <w:lang w:val="en-US"/>
        </w:rPr>
        <w:t>{ Row</w:t>
      </w:r>
      <w:proofErr w:type="gramEnd"/>
      <w:r w:rsidRPr="00082DFA">
        <w:rPr>
          <w:lang w:val="en-US"/>
        </w:rPr>
        <w:t>, Col, Card } from '</w:t>
      </w:r>
      <w:proofErr w:type="spellStart"/>
      <w:r w:rsidRPr="00082DFA">
        <w:rPr>
          <w:lang w:val="en-US"/>
        </w:rPr>
        <w:t>antd</w:t>
      </w:r>
      <w:proofErr w:type="spellEnd"/>
      <w:r w:rsidRPr="00082DFA">
        <w:rPr>
          <w:lang w:val="en-US"/>
        </w:rPr>
        <w:t>';</w:t>
      </w:r>
    </w:p>
    <w:p w14:paraId="08FDBD32" w14:textId="77777777" w:rsidR="00675836" w:rsidRPr="00082DFA" w:rsidRDefault="00074C25">
      <w:pPr>
        <w:pStyle w:val="L-Source"/>
        <w:rPr>
          <w:lang w:val="en-US"/>
        </w:rPr>
      </w:pPr>
      <w:r w:rsidRPr="00082DFA">
        <w:rPr>
          <w:lang w:val="en-US"/>
        </w:rPr>
        <w:t xml:space="preserve">import </w:t>
      </w:r>
      <w:proofErr w:type="gramStart"/>
      <w:r w:rsidRPr="00082DFA">
        <w:rPr>
          <w:lang w:val="en-US"/>
        </w:rPr>
        <w:t xml:space="preserve">{ </w:t>
      </w:r>
      <w:proofErr w:type="spellStart"/>
      <w:r w:rsidRPr="00082DFA">
        <w:rPr>
          <w:lang w:val="en-US"/>
        </w:rPr>
        <w:t>FormattedMessage</w:t>
      </w:r>
      <w:proofErr w:type="spellEnd"/>
      <w:proofErr w:type="gramEnd"/>
      <w:r w:rsidRPr="00082DFA">
        <w:rPr>
          <w:lang w:val="en-US"/>
        </w:rPr>
        <w:t xml:space="preserve"> } from '</w:t>
      </w:r>
      <w:proofErr w:type="spellStart"/>
      <w:r w:rsidRPr="00082DFA">
        <w:rPr>
          <w:lang w:val="en-US"/>
        </w:rPr>
        <w:t>umi</w:t>
      </w:r>
      <w:proofErr w:type="spellEnd"/>
      <w:r w:rsidRPr="00082DFA">
        <w:rPr>
          <w:lang w:val="en-US"/>
        </w:rPr>
        <w:t>';</w:t>
      </w:r>
    </w:p>
    <w:p w14:paraId="094FEB94" w14:textId="77777777" w:rsidR="00675836" w:rsidRPr="00082DFA" w:rsidRDefault="00074C25">
      <w:pPr>
        <w:pStyle w:val="L-Source"/>
        <w:rPr>
          <w:lang w:val="en-US"/>
        </w:rPr>
      </w:pPr>
      <w:r w:rsidRPr="00082DFA">
        <w:rPr>
          <w:lang w:val="en-US"/>
        </w:rPr>
        <w:t>import {</w:t>
      </w:r>
    </w:p>
    <w:p w14:paraId="5A0D3A05" w14:textId="77777777" w:rsidR="00675836" w:rsidRPr="00082DFA" w:rsidRDefault="00074C25">
      <w:pPr>
        <w:pStyle w:val="L-Source"/>
        <w:rPr>
          <w:lang w:val="en-US"/>
        </w:rPr>
      </w:pPr>
      <w:r w:rsidRPr="00082DFA">
        <w:rPr>
          <w:lang w:val="en-US"/>
        </w:rPr>
        <w:t xml:space="preserve">  Chart,</w:t>
      </w:r>
    </w:p>
    <w:p w14:paraId="4877C6EE" w14:textId="77777777" w:rsidR="00675836" w:rsidRPr="00082DFA" w:rsidRDefault="00074C25">
      <w:pPr>
        <w:pStyle w:val="L-Source"/>
        <w:rPr>
          <w:lang w:val="en-US"/>
        </w:rPr>
      </w:pPr>
      <w:r w:rsidRPr="00082DFA">
        <w:rPr>
          <w:lang w:val="en-US"/>
        </w:rPr>
        <w:t xml:space="preserve">  Coordinate,</w:t>
      </w:r>
    </w:p>
    <w:p w14:paraId="36176EA1" w14:textId="77777777" w:rsidR="00675836" w:rsidRPr="00082DFA" w:rsidRDefault="00074C25">
      <w:pPr>
        <w:pStyle w:val="L-Source"/>
        <w:rPr>
          <w:lang w:val="en-US"/>
        </w:rPr>
      </w:pPr>
      <w:r w:rsidRPr="00082DFA">
        <w:rPr>
          <w:lang w:val="en-US"/>
        </w:rPr>
        <w:t xml:space="preserve">  Axis,</w:t>
      </w:r>
    </w:p>
    <w:p w14:paraId="3BFBEBFB" w14:textId="77777777" w:rsidR="00675836" w:rsidRPr="00082DFA" w:rsidRDefault="00074C25">
      <w:pPr>
        <w:pStyle w:val="L-Source"/>
        <w:rPr>
          <w:lang w:val="en-US"/>
        </w:rPr>
      </w:pPr>
      <w:r w:rsidRPr="00082DFA">
        <w:rPr>
          <w:lang w:val="en-US"/>
        </w:rPr>
        <w:t xml:space="preserve">  Legend,</w:t>
      </w:r>
    </w:p>
    <w:p w14:paraId="4A98DFB0" w14:textId="77777777" w:rsidR="00675836" w:rsidRPr="00082DFA" w:rsidRDefault="00074C25">
      <w:pPr>
        <w:pStyle w:val="L-Source"/>
        <w:rPr>
          <w:lang w:val="en-US"/>
        </w:rPr>
      </w:pPr>
      <w:r w:rsidRPr="00082DFA">
        <w:rPr>
          <w:lang w:val="en-US"/>
        </w:rPr>
        <w:t xml:space="preserve">  Interval,</w:t>
      </w:r>
    </w:p>
    <w:p w14:paraId="65CA452B" w14:textId="77777777" w:rsidR="00675836" w:rsidRPr="00082DFA" w:rsidRDefault="00074C25">
      <w:pPr>
        <w:pStyle w:val="L-Source"/>
        <w:rPr>
          <w:lang w:val="en-US"/>
        </w:rPr>
      </w:pPr>
      <w:r w:rsidRPr="00082DFA">
        <w:rPr>
          <w:lang w:val="en-US"/>
        </w:rPr>
        <w:t xml:space="preserve">  Tooltip,</w:t>
      </w:r>
    </w:p>
    <w:p w14:paraId="1BCC617C" w14:textId="77777777" w:rsidR="00675836" w:rsidRPr="00082DFA" w:rsidRDefault="00074C25">
      <w:pPr>
        <w:pStyle w:val="L-Source"/>
        <w:rPr>
          <w:lang w:val="en-US"/>
        </w:rPr>
      </w:pPr>
      <w:r w:rsidRPr="00082DFA">
        <w:rPr>
          <w:lang w:val="en-US"/>
        </w:rPr>
        <w:t xml:space="preserve">  Interaction,</w:t>
      </w:r>
    </w:p>
    <w:p w14:paraId="0AC483E1" w14:textId="77777777" w:rsidR="00675836" w:rsidRPr="00082DFA" w:rsidRDefault="00074C25">
      <w:pPr>
        <w:pStyle w:val="L-Source"/>
        <w:rPr>
          <w:lang w:val="en-US"/>
        </w:rPr>
      </w:pPr>
      <w:r w:rsidRPr="00082DFA">
        <w:rPr>
          <w:lang w:val="en-US"/>
        </w:rPr>
        <w:t>} from '</w:t>
      </w:r>
      <w:proofErr w:type="spellStart"/>
      <w:r w:rsidRPr="00082DFA">
        <w:rPr>
          <w:lang w:val="en-US"/>
        </w:rPr>
        <w:t>bizcharts</w:t>
      </w:r>
      <w:proofErr w:type="spellEnd"/>
      <w:proofErr w:type="gramStart"/>
      <w:r w:rsidRPr="00082DFA">
        <w:rPr>
          <w:lang w:val="en-US"/>
        </w:rPr>
        <w:t>';</w:t>
      </w:r>
      <w:proofErr w:type="gramEnd"/>
    </w:p>
    <w:p w14:paraId="3003FA33" w14:textId="77777777" w:rsidR="00675836" w:rsidRPr="00082DFA" w:rsidRDefault="00675836">
      <w:pPr>
        <w:pStyle w:val="L-Source"/>
        <w:rPr>
          <w:lang w:val="en-US"/>
        </w:rPr>
      </w:pPr>
    </w:p>
    <w:p w14:paraId="23A2377E" w14:textId="77777777" w:rsidR="00675836" w:rsidRPr="00082DFA" w:rsidRDefault="00074C25">
      <w:pPr>
        <w:pStyle w:val="L-Source"/>
        <w:rPr>
          <w:lang w:val="en-US"/>
        </w:rPr>
      </w:pPr>
      <w:r w:rsidRPr="00082DFA">
        <w:rPr>
          <w:lang w:val="en-US"/>
        </w:rPr>
        <w:t xml:space="preserve">const </w:t>
      </w:r>
      <w:proofErr w:type="spellStart"/>
      <w:r w:rsidRPr="00082DFA">
        <w:rPr>
          <w:lang w:val="en-US"/>
        </w:rPr>
        <w:t>colProps</w:t>
      </w:r>
      <w:proofErr w:type="spellEnd"/>
      <w:r w:rsidRPr="00082DFA">
        <w:rPr>
          <w:lang w:val="en-US"/>
        </w:rPr>
        <w:t xml:space="preserve"> = {</w:t>
      </w:r>
    </w:p>
    <w:p w14:paraId="2137A2C2" w14:textId="77777777" w:rsidR="00675836" w:rsidRPr="00082DFA" w:rsidRDefault="00074C25">
      <w:pPr>
        <w:pStyle w:val="L-Source"/>
        <w:rPr>
          <w:lang w:val="en-US"/>
        </w:rPr>
      </w:pPr>
      <w:r w:rsidRPr="00082DFA">
        <w:rPr>
          <w:lang w:val="en-US"/>
        </w:rPr>
        <w:t xml:space="preserve">  style: </w:t>
      </w:r>
      <w:proofErr w:type="gramStart"/>
      <w:r w:rsidRPr="00082DFA">
        <w:rPr>
          <w:lang w:val="en-US"/>
        </w:rPr>
        <w:t xml:space="preserve">{ </w:t>
      </w:r>
      <w:proofErr w:type="spellStart"/>
      <w:r w:rsidRPr="00082DFA">
        <w:rPr>
          <w:lang w:val="en-US"/>
        </w:rPr>
        <w:t>marginBottom</w:t>
      </w:r>
      <w:proofErr w:type="spellEnd"/>
      <w:proofErr w:type="gramEnd"/>
      <w:r w:rsidRPr="00082DFA">
        <w:rPr>
          <w:lang w:val="en-US"/>
        </w:rPr>
        <w:t>: 24 },</w:t>
      </w:r>
    </w:p>
    <w:p w14:paraId="6E6BB8FA" w14:textId="77777777" w:rsidR="00675836" w:rsidRPr="00082DFA" w:rsidRDefault="00074C25">
      <w:pPr>
        <w:pStyle w:val="L-Source"/>
        <w:rPr>
          <w:lang w:val="en-US"/>
        </w:rPr>
      </w:pPr>
      <w:r w:rsidRPr="00082DFA">
        <w:rPr>
          <w:lang w:val="en-US"/>
        </w:rPr>
        <w:t xml:space="preserve">  </w:t>
      </w:r>
      <w:proofErr w:type="spellStart"/>
      <w:r w:rsidRPr="00082DFA">
        <w:rPr>
          <w:lang w:val="en-US"/>
        </w:rPr>
        <w:t>xs</w:t>
      </w:r>
      <w:proofErr w:type="spellEnd"/>
      <w:r w:rsidRPr="00082DFA">
        <w:rPr>
          <w:lang w:val="en-US"/>
        </w:rPr>
        <w:t>: 24,</w:t>
      </w:r>
    </w:p>
    <w:p w14:paraId="35A43A1E" w14:textId="77777777" w:rsidR="00675836" w:rsidRPr="00082DFA" w:rsidRDefault="00074C25">
      <w:pPr>
        <w:pStyle w:val="L-Source"/>
        <w:rPr>
          <w:lang w:val="en-US"/>
        </w:rPr>
      </w:pPr>
      <w:r w:rsidRPr="00082DFA">
        <w:rPr>
          <w:lang w:val="en-US"/>
        </w:rPr>
        <w:t xml:space="preserve">  </w:t>
      </w:r>
      <w:proofErr w:type="spellStart"/>
      <w:r w:rsidRPr="00082DFA">
        <w:rPr>
          <w:lang w:val="en-US"/>
        </w:rPr>
        <w:t>sm</w:t>
      </w:r>
      <w:proofErr w:type="spellEnd"/>
      <w:r w:rsidRPr="00082DFA">
        <w:rPr>
          <w:lang w:val="en-US"/>
        </w:rPr>
        <w:t>: 12,</w:t>
      </w:r>
    </w:p>
    <w:p w14:paraId="78566EEE" w14:textId="77777777" w:rsidR="00675836" w:rsidRPr="00082DFA" w:rsidRDefault="00074C25">
      <w:pPr>
        <w:pStyle w:val="L-Source"/>
        <w:rPr>
          <w:lang w:val="en-US"/>
        </w:rPr>
      </w:pPr>
      <w:r w:rsidRPr="00082DFA">
        <w:rPr>
          <w:lang w:val="en-US"/>
        </w:rPr>
        <w:t xml:space="preserve">  md: 12,</w:t>
      </w:r>
    </w:p>
    <w:p w14:paraId="26EA9F17" w14:textId="77777777" w:rsidR="00675836" w:rsidRPr="00082DFA" w:rsidRDefault="00074C25">
      <w:pPr>
        <w:pStyle w:val="L-Source"/>
        <w:rPr>
          <w:lang w:val="en-US"/>
        </w:rPr>
      </w:pPr>
      <w:r w:rsidRPr="00082DFA">
        <w:rPr>
          <w:lang w:val="en-US"/>
        </w:rPr>
        <w:t xml:space="preserve">  lg: 12,</w:t>
      </w:r>
    </w:p>
    <w:p w14:paraId="11E60E4C" w14:textId="77777777" w:rsidR="00675836" w:rsidRPr="00082DFA" w:rsidRDefault="00074C25">
      <w:pPr>
        <w:pStyle w:val="L-Source"/>
        <w:rPr>
          <w:lang w:val="en-US"/>
        </w:rPr>
      </w:pPr>
      <w:r w:rsidRPr="00082DFA">
        <w:rPr>
          <w:lang w:val="en-US"/>
        </w:rPr>
        <w:lastRenderedPageBreak/>
        <w:t xml:space="preserve">  xl: 12,</w:t>
      </w:r>
    </w:p>
    <w:p w14:paraId="41BF4463" w14:textId="77777777" w:rsidR="00675836" w:rsidRPr="00082DFA" w:rsidRDefault="00074C25">
      <w:pPr>
        <w:pStyle w:val="L-Source"/>
        <w:rPr>
          <w:lang w:val="en-US"/>
        </w:rPr>
      </w:pPr>
      <w:r w:rsidRPr="00082DFA">
        <w:rPr>
          <w:lang w:val="en-US"/>
        </w:rPr>
        <w:t>};</w:t>
      </w:r>
    </w:p>
    <w:p w14:paraId="61AF6E71" w14:textId="77777777" w:rsidR="00675836" w:rsidRPr="00082DFA" w:rsidRDefault="00675836">
      <w:pPr>
        <w:pStyle w:val="L-Source"/>
        <w:rPr>
          <w:lang w:val="en-US"/>
        </w:rPr>
      </w:pPr>
    </w:p>
    <w:p w14:paraId="222CD525" w14:textId="77777777" w:rsidR="00675836" w:rsidRPr="00082DFA" w:rsidRDefault="00074C25">
      <w:pPr>
        <w:pStyle w:val="L-Source"/>
        <w:rPr>
          <w:lang w:val="en-US"/>
        </w:rPr>
      </w:pPr>
      <w:r w:rsidRPr="00082DFA">
        <w:rPr>
          <w:lang w:val="en-US"/>
        </w:rPr>
        <w:t xml:space="preserve">export default function </w:t>
      </w:r>
      <w:proofErr w:type="gramStart"/>
      <w:r w:rsidRPr="00082DFA">
        <w:rPr>
          <w:lang w:val="en-US"/>
        </w:rPr>
        <w:t>Page(</w:t>
      </w:r>
      <w:proofErr w:type="gramEnd"/>
      <w:r w:rsidRPr="00082DFA">
        <w:rPr>
          <w:lang w:val="en-US"/>
        </w:rPr>
        <w:t>) {</w:t>
      </w:r>
    </w:p>
    <w:p w14:paraId="2CF9BC17" w14:textId="77777777" w:rsidR="00675836" w:rsidRPr="00082DFA" w:rsidRDefault="00074C25">
      <w:pPr>
        <w:pStyle w:val="L-Source"/>
        <w:rPr>
          <w:lang w:val="en-US"/>
        </w:rPr>
      </w:pPr>
      <w:r w:rsidRPr="00082DFA">
        <w:rPr>
          <w:lang w:val="en-US"/>
        </w:rPr>
        <w:t xml:space="preserve">  return (</w:t>
      </w:r>
    </w:p>
    <w:p w14:paraId="03B19B6C" w14:textId="77777777" w:rsidR="00675836" w:rsidRPr="00082DFA" w:rsidRDefault="00074C25">
      <w:pPr>
        <w:pStyle w:val="L-Source"/>
        <w:rPr>
          <w:lang w:val="en-US"/>
        </w:rPr>
      </w:pPr>
      <w:r w:rsidRPr="00082DFA">
        <w:rPr>
          <w:lang w:val="en-US"/>
        </w:rPr>
        <w:t xml:space="preserve">    &lt;</w:t>
      </w:r>
      <w:proofErr w:type="spellStart"/>
      <w:r w:rsidRPr="00082DFA">
        <w:rPr>
          <w:lang w:val="en-US"/>
        </w:rPr>
        <w:t>PageContainer</w:t>
      </w:r>
      <w:proofErr w:type="spellEnd"/>
      <w:r w:rsidRPr="00082DFA">
        <w:rPr>
          <w:lang w:val="en-US"/>
        </w:rPr>
        <w:t>&gt;</w:t>
      </w:r>
    </w:p>
    <w:p w14:paraId="4FA42246" w14:textId="77777777" w:rsidR="00675836" w:rsidRPr="00082DFA" w:rsidRDefault="00074C25">
      <w:pPr>
        <w:pStyle w:val="L-Source"/>
        <w:rPr>
          <w:lang w:val="en-US"/>
        </w:rPr>
      </w:pPr>
      <w:r w:rsidRPr="00082DFA">
        <w:rPr>
          <w:lang w:val="en-US"/>
        </w:rPr>
        <w:t xml:space="preserve">      &lt;Row gutter</w:t>
      </w:r>
      <w:proofErr w:type="gramStart"/>
      <w:r w:rsidRPr="00082DFA">
        <w:rPr>
          <w:lang w:val="en-US"/>
        </w:rPr>
        <w:t>={</w:t>
      </w:r>
      <w:proofErr w:type="gramEnd"/>
      <w:r w:rsidRPr="00082DFA">
        <w:rPr>
          <w:lang w:val="en-US"/>
        </w:rPr>
        <w:t>24}&gt;</w:t>
      </w:r>
    </w:p>
    <w:p w14:paraId="66C3BF6E" w14:textId="77777777" w:rsidR="00675836" w:rsidRPr="00082DFA" w:rsidRDefault="00074C25">
      <w:pPr>
        <w:pStyle w:val="L-Source"/>
        <w:rPr>
          <w:lang w:val="en-US"/>
        </w:rPr>
      </w:pPr>
      <w:r w:rsidRPr="00082DFA">
        <w:rPr>
          <w:lang w:val="en-US"/>
        </w:rPr>
        <w:t xml:space="preserve">        &lt;Col {...</w:t>
      </w:r>
      <w:proofErr w:type="spellStart"/>
      <w:r w:rsidRPr="00082DFA">
        <w:rPr>
          <w:lang w:val="en-US"/>
        </w:rPr>
        <w:t>colProps</w:t>
      </w:r>
      <w:proofErr w:type="spellEnd"/>
      <w:r w:rsidRPr="00082DFA">
        <w:rPr>
          <w:lang w:val="en-US"/>
        </w:rPr>
        <w:t>}&gt;&lt;/Col&gt;</w:t>
      </w:r>
    </w:p>
    <w:p w14:paraId="7E93BD4B" w14:textId="77777777" w:rsidR="00675836" w:rsidRPr="00082DFA" w:rsidRDefault="00074C25">
      <w:pPr>
        <w:pStyle w:val="L-Source"/>
        <w:rPr>
          <w:lang w:val="en-US"/>
        </w:rPr>
      </w:pPr>
      <w:r w:rsidRPr="00082DFA">
        <w:rPr>
          <w:lang w:val="en-US"/>
        </w:rPr>
        <w:t xml:space="preserve">        &lt;Col {...</w:t>
      </w:r>
      <w:proofErr w:type="spellStart"/>
      <w:r w:rsidRPr="00082DFA">
        <w:rPr>
          <w:lang w:val="en-US"/>
        </w:rPr>
        <w:t>colProps</w:t>
      </w:r>
      <w:proofErr w:type="spellEnd"/>
      <w:r w:rsidRPr="00082DFA">
        <w:rPr>
          <w:lang w:val="en-US"/>
        </w:rPr>
        <w:t>}&gt;&lt;/Col&gt;</w:t>
      </w:r>
    </w:p>
    <w:p w14:paraId="04D1DA64" w14:textId="77777777" w:rsidR="00675836" w:rsidRPr="00082DFA" w:rsidRDefault="00074C25">
      <w:pPr>
        <w:pStyle w:val="L-Source"/>
        <w:rPr>
          <w:lang w:val="en-US"/>
        </w:rPr>
      </w:pPr>
      <w:r w:rsidRPr="00082DFA">
        <w:rPr>
          <w:lang w:val="en-US"/>
        </w:rPr>
        <w:t xml:space="preserve">      &lt;/Row&gt;</w:t>
      </w:r>
    </w:p>
    <w:p w14:paraId="01B3D06D" w14:textId="77777777" w:rsidR="00675836" w:rsidRPr="00082DFA" w:rsidRDefault="00675836">
      <w:pPr>
        <w:pStyle w:val="L-Source"/>
        <w:rPr>
          <w:lang w:val="en-US"/>
        </w:rPr>
      </w:pPr>
    </w:p>
    <w:p w14:paraId="6A4F8B82" w14:textId="77777777" w:rsidR="00675836" w:rsidRPr="00082DFA" w:rsidRDefault="00074C25">
      <w:pPr>
        <w:pStyle w:val="L-Source"/>
        <w:rPr>
          <w:lang w:val="en-US"/>
        </w:rPr>
      </w:pPr>
      <w:r w:rsidRPr="00082DFA">
        <w:rPr>
          <w:lang w:val="en-US"/>
        </w:rPr>
        <w:t xml:space="preserve">      &lt;Row gutter</w:t>
      </w:r>
      <w:proofErr w:type="gramStart"/>
      <w:r w:rsidRPr="00082DFA">
        <w:rPr>
          <w:lang w:val="en-US"/>
        </w:rPr>
        <w:t>={</w:t>
      </w:r>
      <w:proofErr w:type="gramEnd"/>
      <w:r w:rsidRPr="00082DFA">
        <w:rPr>
          <w:lang w:val="en-US"/>
        </w:rPr>
        <w:t>24} style={{ padding: 10 }}&gt;&lt;/Row&gt;</w:t>
      </w:r>
    </w:p>
    <w:p w14:paraId="08A7F6FD" w14:textId="77777777" w:rsidR="00675836" w:rsidRPr="00082DFA" w:rsidRDefault="00074C25">
      <w:pPr>
        <w:pStyle w:val="L-Source"/>
        <w:rPr>
          <w:lang w:val="en-US"/>
        </w:rPr>
      </w:pPr>
      <w:r w:rsidRPr="00082DFA">
        <w:rPr>
          <w:lang w:val="en-US"/>
        </w:rPr>
        <w:t xml:space="preserve">    &lt;/</w:t>
      </w:r>
      <w:proofErr w:type="spellStart"/>
      <w:r w:rsidRPr="00082DFA">
        <w:rPr>
          <w:lang w:val="en-US"/>
        </w:rPr>
        <w:t>PageContainer</w:t>
      </w:r>
      <w:proofErr w:type="spellEnd"/>
      <w:r w:rsidRPr="00082DFA">
        <w:rPr>
          <w:lang w:val="en-US"/>
        </w:rPr>
        <w:t>&gt;</w:t>
      </w:r>
    </w:p>
    <w:p w14:paraId="2EBAFC96" w14:textId="77777777" w:rsidR="00675836" w:rsidRPr="00082DFA" w:rsidRDefault="00074C25">
      <w:pPr>
        <w:pStyle w:val="L-Source"/>
        <w:rPr>
          <w:lang w:val="en-US"/>
        </w:rPr>
      </w:pPr>
      <w:r w:rsidRPr="00082DFA">
        <w:rPr>
          <w:lang w:val="en-US"/>
        </w:rPr>
        <w:t xml:space="preserve">  );</w:t>
      </w:r>
    </w:p>
    <w:p w14:paraId="5678D491" w14:textId="77777777" w:rsidR="00675836" w:rsidRPr="00082DFA" w:rsidRDefault="00074C25">
      <w:pPr>
        <w:pStyle w:val="L-Source"/>
        <w:rPr>
          <w:lang w:val="en-US"/>
        </w:rPr>
      </w:pPr>
      <w:r w:rsidRPr="00082DFA">
        <w:rPr>
          <w:lang w:val="en-US"/>
        </w:rPr>
        <w:t>}</w:t>
      </w:r>
    </w:p>
    <w:p w14:paraId="747FA2DA" w14:textId="31F1F992" w:rsidR="00675836" w:rsidRPr="00082DFA" w:rsidRDefault="00074C25">
      <w:pPr>
        <w:pStyle w:val="L-Regular"/>
        <w:rPr>
          <w:rStyle w:val="P-RegularChar"/>
          <w:lang w:val="en-US"/>
        </w:rPr>
      </w:pPr>
      <w:r w:rsidRPr="00082DFA">
        <w:rPr>
          <w:lang w:val="en-US"/>
        </w:rPr>
        <w:t xml:space="preserve">We defined the layout with two responsive rows, which the first row has two responsive columns. The variable </w:t>
      </w:r>
      <w:proofErr w:type="spellStart"/>
      <w:r w:rsidRPr="00082DFA">
        <w:rPr>
          <w:rStyle w:val="P-Code"/>
          <w:lang w:val="en-US"/>
        </w:rPr>
        <w:t>colProps</w:t>
      </w:r>
      <w:proofErr w:type="spellEnd"/>
      <w:r w:rsidRPr="00082DFA">
        <w:rPr>
          <w:rStyle w:val="P-RegularChar"/>
          <w:lang w:val="en-US"/>
        </w:rPr>
        <w:t xml:space="preserve"> set how the columns should adjust </w:t>
      </w:r>
      <w:r w:rsidR="00DA49C2">
        <w:rPr>
          <w:rStyle w:val="P-RegularChar"/>
          <w:lang w:val="en-US"/>
        </w:rPr>
        <w:t>their</w:t>
      </w:r>
      <w:r w:rsidRPr="00082DFA">
        <w:rPr>
          <w:rStyle w:val="P-RegularChar"/>
          <w:lang w:val="en-US"/>
        </w:rPr>
        <w:t xml:space="preserve"> size at di</w:t>
      </w:r>
      <w:r w:rsidR="00DA49C2">
        <w:rPr>
          <w:rStyle w:val="P-RegularChar"/>
          <w:lang w:val="en-US"/>
        </w:rPr>
        <w:t>f</w:t>
      </w:r>
      <w:r w:rsidRPr="00082DFA">
        <w:rPr>
          <w:rStyle w:val="P-RegularChar"/>
          <w:lang w:val="en-US"/>
        </w:rPr>
        <w:t>ferent breakpoints.</w:t>
      </w:r>
    </w:p>
    <w:p w14:paraId="5F977FC7" w14:textId="11A5AF57" w:rsidR="00675836" w:rsidRPr="00082DFA" w:rsidRDefault="00074C25">
      <w:pPr>
        <w:pStyle w:val="L-Numbers"/>
        <w:rPr>
          <w:rStyle w:val="P-RegularChar"/>
          <w:lang w:val="en-US"/>
        </w:rPr>
      </w:pPr>
      <w:r w:rsidRPr="00082DFA">
        <w:rPr>
          <w:rStyle w:val="P-RegularChar"/>
          <w:lang w:val="en-US"/>
        </w:rPr>
        <w:t>Now, let’s add the first chart. This cha</w:t>
      </w:r>
      <w:r w:rsidR="0044735D">
        <w:rPr>
          <w:rStyle w:val="P-RegularChar"/>
          <w:lang w:val="en-US"/>
        </w:rPr>
        <w:t>r</w:t>
      </w:r>
      <w:r w:rsidRPr="00082DFA">
        <w:rPr>
          <w:rStyle w:val="P-RegularChar"/>
          <w:lang w:val="en-US"/>
        </w:rPr>
        <w:t xml:space="preserve">t will show the four most important opportunities classified by the CRM analytics service. Add the </w:t>
      </w:r>
      <w:r w:rsidRPr="00082DFA">
        <w:rPr>
          <w:rStyle w:val="P-Code"/>
          <w:lang w:val="en-US"/>
        </w:rPr>
        <w:t>Chart</w:t>
      </w:r>
      <w:r w:rsidRPr="00082DFA">
        <w:rPr>
          <w:rStyle w:val="P-RegularChar"/>
          <w:lang w:val="en-US"/>
        </w:rPr>
        <w:t xml:space="preserve"> component from </w:t>
      </w:r>
      <w:proofErr w:type="spellStart"/>
      <w:r w:rsidRPr="00082DFA">
        <w:rPr>
          <w:rStyle w:val="P-RegularChar"/>
          <w:lang w:val="en-US"/>
        </w:rPr>
        <w:t>bizcharts</w:t>
      </w:r>
      <w:proofErr w:type="spellEnd"/>
      <w:r w:rsidRPr="00082DFA">
        <w:rPr>
          <w:rStyle w:val="P-RegularChar"/>
          <w:lang w:val="en-US"/>
        </w:rPr>
        <w:t xml:space="preserve"> inside the first column of the first row as follows:</w:t>
      </w:r>
    </w:p>
    <w:p w14:paraId="5F0CD685"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&lt;Col {...</w:t>
      </w:r>
      <w:proofErr w:type="spellStart"/>
      <w:r w:rsidRPr="00215847">
        <w:rPr>
          <w:rStyle w:val="P-RegularChar"/>
          <w:rFonts w:ascii="Courier" w:hAnsi="Courier" w:cs="Consolas"/>
          <w:szCs w:val="21"/>
        </w:rPr>
        <w:t>colProps</w:t>
      </w:r>
      <w:proofErr w:type="spellEnd"/>
      <w:r w:rsidRPr="00215847">
        <w:rPr>
          <w:rStyle w:val="P-RegularChar"/>
          <w:rFonts w:ascii="Courier" w:hAnsi="Courier" w:cs="Consolas"/>
          <w:szCs w:val="21"/>
        </w:rPr>
        <w:t>}&gt;</w:t>
      </w:r>
    </w:p>
    <w:p w14:paraId="0A8EA0D5"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&lt;Card title</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&lt;</w:t>
      </w:r>
      <w:proofErr w:type="spellStart"/>
      <w:r w:rsidRPr="00215847">
        <w:rPr>
          <w:rStyle w:val="P-RegularChar"/>
          <w:rFonts w:ascii="Courier" w:hAnsi="Courier" w:cs="Consolas"/>
          <w:szCs w:val="21"/>
        </w:rPr>
        <w:t>FormattedMessage</w:t>
      </w:r>
      <w:proofErr w:type="spellEnd"/>
      <w:r w:rsidRPr="00215847">
        <w:rPr>
          <w:rStyle w:val="P-RegularChar"/>
          <w:rFonts w:ascii="Courier" w:hAnsi="Courier" w:cs="Consolas"/>
          <w:szCs w:val="21"/>
        </w:rPr>
        <w:t xml:space="preserve"> id="</w:t>
      </w:r>
      <w:proofErr w:type="spellStart"/>
      <w:r w:rsidRPr="00215847">
        <w:rPr>
          <w:rStyle w:val="P-RegularChar"/>
          <w:rFonts w:ascii="Courier" w:hAnsi="Courier" w:cs="Consolas"/>
          <w:szCs w:val="21"/>
        </w:rPr>
        <w:t>chart.top</w:t>
      </w:r>
      <w:proofErr w:type="spellEnd"/>
      <w:r w:rsidRPr="00215847">
        <w:rPr>
          <w:rStyle w:val="P-RegularChar"/>
          <w:rFonts w:ascii="Courier" w:hAnsi="Courier" w:cs="Consolas"/>
          <w:szCs w:val="21"/>
        </w:rPr>
        <w:t>" /&gt;}&gt;</w:t>
      </w:r>
    </w:p>
    <w:p w14:paraId="1CBCD02A"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&lt;Chart height</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 xml:space="preserve">200} </w:t>
      </w:r>
      <w:r w:rsidRPr="00215847">
        <w:rPr>
          <w:rStyle w:val="SC-Highlight"/>
        </w:rPr>
        <w:t>data={[]}</w:t>
      </w:r>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autoFit</w:t>
      </w:r>
      <w:proofErr w:type="spellEnd"/>
      <w:r w:rsidRPr="00215847">
        <w:rPr>
          <w:rStyle w:val="P-RegularChar"/>
          <w:rFonts w:ascii="Courier" w:hAnsi="Courier" w:cs="Consolas"/>
          <w:szCs w:val="21"/>
        </w:rPr>
        <w:t>&gt;</w:t>
      </w:r>
    </w:p>
    <w:p w14:paraId="128AAB5C"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w:t>
      </w:r>
      <w:r w:rsidRPr="00215847">
        <w:rPr>
          <w:rStyle w:val="SC-Highlight"/>
        </w:rPr>
        <w:t>&lt;Coordinate</w:t>
      </w:r>
      <w:r w:rsidRPr="00215847">
        <w:rPr>
          <w:rStyle w:val="P-RegularChar"/>
          <w:rFonts w:ascii="Courier" w:hAnsi="Courier" w:cs="Consolas"/>
          <w:szCs w:val="21"/>
        </w:rPr>
        <w:t xml:space="preserve"> transpose /&gt;</w:t>
      </w:r>
    </w:p>
    <w:p w14:paraId="6CDCA290" w14:textId="77777777" w:rsidR="00657553" w:rsidRPr="00215847" w:rsidRDefault="00657553" w:rsidP="00657553">
      <w:pPr>
        <w:pStyle w:val="L-Source"/>
        <w:rPr>
          <w:rStyle w:val="P-RegularChar"/>
          <w:rFonts w:ascii="Courier" w:hAnsi="Courier" w:cs="Consolas"/>
          <w:szCs w:val="21"/>
        </w:rPr>
      </w:pPr>
    </w:p>
    <w:p w14:paraId="67556CB7"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lastRenderedPageBreak/>
        <w:t xml:space="preserve">      &lt;Axis name="name" label={false} /&gt;</w:t>
      </w:r>
    </w:p>
    <w:p w14:paraId="533892CE" w14:textId="77777777" w:rsidR="00657553" w:rsidRPr="00215847" w:rsidRDefault="00657553" w:rsidP="00657553">
      <w:pPr>
        <w:pStyle w:val="L-Source"/>
        <w:rPr>
          <w:rStyle w:val="SC-Highlight"/>
        </w:rPr>
      </w:pPr>
      <w:r w:rsidRPr="00215847">
        <w:rPr>
          <w:rStyle w:val="P-RegularChar"/>
          <w:rFonts w:ascii="Courier" w:hAnsi="Courier" w:cs="Consolas"/>
          <w:szCs w:val="21"/>
        </w:rPr>
        <w:t xml:space="preserve">      </w:t>
      </w:r>
      <w:r w:rsidRPr="00215847">
        <w:rPr>
          <w:rStyle w:val="SC-Highlight"/>
        </w:rPr>
        <w:t>&lt;Axis</w:t>
      </w:r>
    </w:p>
    <w:p w14:paraId="3C64B902"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name="revenue"</w:t>
      </w:r>
    </w:p>
    <w:p w14:paraId="7F1A6933"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label</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w:t>
      </w:r>
    </w:p>
    <w:p w14:paraId="3342C3D0"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formatter: (text) =&gt; `$ ${text}`,</w:t>
      </w:r>
    </w:p>
    <w:p w14:paraId="235EC6D3"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05FE5257"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/&gt;</w:t>
      </w:r>
    </w:p>
    <w:p w14:paraId="08A9843D" w14:textId="77777777" w:rsidR="00657553" w:rsidRPr="00215847" w:rsidRDefault="00657553" w:rsidP="00657553">
      <w:pPr>
        <w:pStyle w:val="L-Source"/>
        <w:rPr>
          <w:rStyle w:val="SC-Highlight"/>
        </w:rPr>
      </w:pPr>
      <w:r w:rsidRPr="00215847">
        <w:rPr>
          <w:rStyle w:val="P-RegularChar"/>
          <w:rFonts w:ascii="Courier" w:hAnsi="Courier" w:cs="Consolas"/>
          <w:szCs w:val="21"/>
        </w:rPr>
        <w:t xml:space="preserve">      </w:t>
      </w:r>
      <w:r w:rsidRPr="00215847">
        <w:rPr>
          <w:rStyle w:val="SC-Highlight"/>
        </w:rPr>
        <w:t>&lt;Interval</w:t>
      </w:r>
    </w:p>
    <w:p w14:paraId="6A42C736"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type="interval"</w:t>
      </w:r>
    </w:p>
    <w:p w14:paraId="1EE16585"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label</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["name", (name) =&gt; &lt;&gt;{name}&lt;/&gt;]}</w:t>
      </w:r>
    </w:p>
    <w:p w14:paraId="48005F4E"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tooltip</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w:t>
      </w:r>
    </w:p>
    <w:p w14:paraId="515511D2"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fields: ["name", "revenue"],</w:t>
      </w:r>
    </w:p>
    <w:p w14:paraId="47998100"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callback: (name, revenue) =&gt; {</w:t>
      </w:r>
    </w:p>
    <w:p w14:paraId="66F6C36D"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return </w:t>
      </w:r>
      <w:proofErr w:type="gramStart"/>
      <w:r w:rsidRPr="00215847">
        <w:rPr>
          <w:rStyle w:val="P-RegularChar"/>
          <w:rFonts w:ascii="Courier" w:hAnsi="Courier" w:cs="Consolas"/>
          <w:szCs w:val="21"/>
        </w:rPr>
        <w:t>{ name</w:t>
      </w:r>
      <w:proofErr w:type="gramEnd"/>
      <w:r w:rsidRPr="00215847">
        <w:rPr>
          <w:rStyle w:val="P-RegularChar"/>
          <w:rFonts w:ascii="Courier" w:hAnsi="Courier" w:cs="Consolas"/>
          <w:szCs w:val="21"/>
        </w:rPr>
        <w:t>: name, value: `$ ${revenue}` };</w:t>
      </w:r>
    </w:p>
    <w:p w14:paraId="23B4120D"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4E255450"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092067DE"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color</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["name", "#3936FE-#14CCBE"]}</w:t>
      </w:r>
    </w:p>
    <w:p w14:paraId="3B3D6B38" w14:textId="77777777" w:rsidR="00657553" w:rsidRPr="00215847" w:rsidRDefault="00657553" w:rsidP="00657553">
      <w:pPr>
        <w:pStyle w:val="L-Source"/>
        <w:rPr>
          <w:rStyle w:val="SC-Highlight"/>
        </w:rPr>
      </w:pPr>
      <w:r w:rsidRPr="00215847">
        <w:rPr>
          <w:rStyle w:val="P-RegularChar"/>
          <w:rFonts w:ascii="Courier" w:hAnsi="Courier" w:cs="Consolas"/>
          <w:szCs w:val="21"/>
        </w:rPr>
        <w:t xml:space="preserve">        </w:t>
      </w:r>
      <w:r w:rsidRPr="00215847">
        <w:rPr>
          <w:rStyle w:val="SC-Highlight"/>
        </w:rPr>
        <w:t>position="name*revenue"</w:t>
      </w:r>
    </w:p>
    <w:p w14:paraId="3E470654"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/&gt;</w:t>
      </w:r>
    </w:p>
    <w:p w14:paraId="45CAAD31" w14:textId="518EBFD0" w:rsidR="00657553" w:rsidRPr="00215847" w:rsidRDefault="00657553" w:rsidP="00657553">
      <w:pPr>
        <w:pStyle w:val="L-Source"/>
        <w:rPr>
          <w:rStyle w:val="P-RegularChar"/>
          <w:rFonts w:ascii="Courier" w:hAnsi="Courier" w:cs="Consolas"/>
          <w:szCs w:val="21"/>
        </w:rPr>
      </w:pPr>
      <w:r w:rsidRPr="00657553">
        <w:rPr>
          <w:rStyle w:val="P-RegularChar"/>
          <w:lang w:val="en-US"/>
        </w:rPr>
        <w:t xml:space="preserve">      </w:t>
      </w:r>
      <w:r w:rsidR="000F3119">
        <w:rPr>
          <w:rStyle w:val="P-RegularChar"/>
          <w:lang w:val="en-US"/>
        </w:rPr>
        <w:tab/>
      </w:r>
      <w:r w:rsidRPr="00215847">
        <w:rPr>
          <w:rStyle w:val="P-RegularChar"/>
          <w:rFonts w:ascii="Courier" w:hAnsi="Courier" w:cs="Consolas"/>
          <w:szCs w:val="21"/>
        </w:rPr>
        <w:t>&lt;Interaction type="element-single-selected" /&gt;</w:t>
      </w:r>
    </w:p>
    <w:p w14:paraId="0B630121"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&lt;/Chart&gt;</w:t>
      </w:r>
    </w:p>
    <w:p w14:paraId="702EF7AC" w14:textId="77777777" w:rsidR="00657553"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 xml:space="preserve">  &lt;/Card&gt;</w:t>
      </w:r>
    </w:p>
    <w:p w14:paraId="78493241" w14:textId="4804EABB" w:rsidR="00675836" w:rsidRPr="00215847" w:rsidRDefault="00657553" w:rsidP="00657553">
      <w:pPr>
        <w:pStyle w:val="L-Source"/>
        <w:rPr>
          <w:rStyle w:val="P-RegularChar"/>
          <w:rFonts w:ascii="Courier" w:hAnsi="Courier" w:cs="Consolas"/>
          <w:szCs w:val="21"/>
        </w:rPr>
      </w:pPr>
      <w:r w:rsidRPr="00215847">
        <w:rPr>
          <w:rStyle w:val="P-RegularChar"/>
          <w:rFonts w:ascii="Courier" w:hAnsi="Courier" w:cs="Consolas"/>
          <w:szCs w:val="21"/>
        </w:rPr>
        <w:t>&lt;/Col&gt;</w:t>
      </w:r>
    </w:p>
    <w:p w14:paraId="2B19CCEB" w14:textId="2FE66E63" w:rsidR="00675836" w:rsidRPr="00082DFA" w:rsidRDefault="00943B2B">
      <w:pPr>
        <w:pStyle w:val="L-Regular"/>
        <w:rPr>
          <w:rStyle w:val="P-RegularChar"/>
          <w:lang w:val="en-US"/>
        </w:rPr>
      </w:pPr>
      <w:r>
        <w:rPr>
          <w:rStyle w:val="P-RegularChar"/>
          <w:lang w:val="en-US"/>
        </w:rPr>
        <w:t>We can configure t</w:t>
      </w:r>
      <w:r w:rsidR="00074C25" w:rsidRPr="00082DFA">
        <w:rPr>
          <w:rStyle w:val="P-RegularChar"/>
          <w:lang w:val="en-US"/>
        </w:rPr>
        <w:t xml:space="preserve">he </w:t>
      </w:r>
      <w:r w:rsidR="00074C25" w:rsidRPr="00DA7AC8">
        <w:rPr>
          <w:rStyle w:val="P-Code"/>
          <w:lang w:val="en-US"/>
        </w:rPr>
        <w:t>Chart</w:t>
      </w:r>
      <w:r w:rsidR="00074C25" w:rsidRPr="00082DFA">
        <w:rPr>
          <w:rStyle w:val="P-RegularChar"/>
          <w:lang w:val="en-US"/>
        </w:rPr>
        <w:t xml:space="preserve"> component with its </w:t>
      </w:r>
      <w:proofErr w:type="gramStart"/>
      <w:r w:rsidR="00074C25" w:rsidRPr="00082DFA">
        <w:rPr>
          <w:rStyle w:val="P-RegularChar"/>
          <w:lang w:val="en-US"/>
        </w:rPr>
        <w:t>children</w:t>
      </w:r>
      <w:proofErr w:type="gramEnd"/>
      <w:r w:rsidR="00074C25" w:rsidRPr="00082DFA">
        <w:rPr>
          <w:rStyle w:val="P-RegularChar"/>
          <w:lang w:val="en-US"/>
        </w:rPr>
        <w:t xml:space="preserve"> components. W</w:t>
      </w:r>
      <w:r w:rsidR="00EE4A66">
        <w:rPr>
          <w:rStyle w:val="P-RegularChar"/>
          <w:lang w:val="en-US"/>
        </w:rPr>
        <w:t xml:space="preserve">e set the chart to invert the X and Y axis with the </w:t>
      </w:r>
      <w:r w:rsidR="00EE4A66" w:rsidRPr="00EE4A66">
        <w:rPr>
          <w:rStyle w:val="P-Code"/>
        </w:rPr>
        <w:t>Coordinate</w:t>
      </w:r>
      <w:r w:rsidR="00EE4A66">
        <w:rPr>
          <w:rStyle w:val="P-RegularChar"/>
          <w:lang w:val="en-US"/>
        </w:rPr>
        <w:t xml:space="preserve"> component. With </w:t>
      </w:r>
      <w:r w:rsidR="00EE4A66">
        <w:rPr>
          <w:rStyle w:val="P-RegularChar"/>
          <w:lang w:val="en-US"/>
        </w:rPr>
        <w:lastRenderedPageBreak/>
        <w:t xml:space="preserve">the component </w:t>
      </w:r>
      <w:r w:rsidR="00EE4A66" w:rsidRPr="00EE4A66">
        <w:rPr>
          <w:rStyle w:val="P-Code"/>
        </w:rPr>
        <w:t>Axis</w:t>
      </w:r>
      <w:r w:rsidR="00EE4A66">
        <w:rPr>
          <w:rStyle w:val="P-RegularChar"/>
          <w:lang w:val="en-US"/>
        </w:rPr>
        <w:t>, we defined a new axis called revenue. T</w:t>
      </w:r>
      <w:r w:rsidR="00074C25" w:rsidRPr="00082DFA">
        <w:rPr>
          <w:rStyle w:val="P-RegularChar"/>
          <w:lang w:val="en-US"/>
        </w:rPr>
        <w:t xml:space="preserve">he </w:t>
      </w:r>
      <w:r w:rsidR="00074C25" w:rsidRPr="00082DFA">
        <w:rPr>
          <w:rStyle w:val="P-Code"/>
          <w:lang w:val="en-US"/>
        </w:rPr>
        <w:t>Interval</w:t>
      </w:r>
      <w:r w:rsidR="00994BFF">
        <w:rPr>
          <w:rStyle w:val="P-RegularChar"/>
          <w:lang w:val="en-US"/>
        </w:rPr>
        <w:t xml:space="preserve"> c</w:t>
      </w:r>
      <w:r w:rsidR="00074C25" w:rsidRPr="00082DFA">
        <w:rPr>
          <w:rStyle w:val="P-RegularChar"/>
          <w:lang w:val="en-US"/>
        </w:rPr>
        <w:t>omponent de</w:t>
      </w:r>
      <w:r w:rsidR="007E2928">
        <w:rPr>
          <w:rStyle w:val="P-RegularChar"/>
          <w:lang w:val="en-US"/>
        </w:rPr>
        <w:t>scrib</w:t>
      </w:r>
      <w:r w:rsidR="00074C25" w:rsidRPr="00082DFA">
        <w:rPr>
          <w:rStyle w:val="P-RegularChar"/>
          <w:lang w:val="en-US"/>
        </w:rPr>
        <w:t xml:space="preserve">ed the chart type and the keys that will populate the axis using the </w:t>
      </w:r>
      <w:r w:rsidR="00074C25" w:rsidRPr="00082DFA">
        <w:rPr>
          <w:rStyle w:val="P-Code"/>
          <w:lang w:val="en-US"/>
        </w:rPr>
        <w:t>position</w:t>
      </w:r>
      <w:r w:rsidR="00074C25" w:rsidRPr="00082DFA">
        <w:rPr>
          <w:rStyle w:val="P-RegularChar"/>
          <w:lang w:val="en-US"/>
        </w:rPr>
        <w:t xml:space="preserve"> property.</w:t>
      </w:r>
    </w:p>
    <w:p w14:paraId="17D71D07" w14:textId="45018D76" w:rsidR="00675836" w:rsidRPr="00082DFA" w:rsidRDefault="00074C25">
      <w:pPr>
        <w:pStyle w:val="L-Regular"/>
        <w:rPr>
          <w:rStyle w:val="P-RegularChar"/>
          <w:lang w:val="en-US"/>
        </w:rPr>
      </w:pPr>
      <w:r w:rsidRPr="00082DFA">
        <w:rPr>
          <w:rStyle w:val="P-RegularChar"/>
          <w:lang w:val="en-US"/>
        </w:rPr>
        <w:t xml:space="preserve">Notice that we set an empty array in the </w:t>
      </w:r>
      <w:r w:rsidRPr="00082DFA">
        <w:rPr>
          <w:rStyle w:val="P-Code"/>
          <w:lang w:val="en-US"/>
        </w:rPr>
        <w:t>data</w:t>
      </w:r>
      <w:r w:rsidR="00FB4BED" w:rsidRPr="00FB4BED">
        <w:rPr>
          <w:rStyle w:val="P-RegularChar"/>
        </w:rPr>
        <w:t xml:space="preserve"> </w:t>
      </w:r>
      <w:r w:rsidR="00993CE6">
        <w:rPr>
          <w:rStyle w:val="P-RegularChar"/>
          <w:lang w:val="en-US"/>
        </w:rPr>
        <w:t>p</w:t>
      </w:r>
      <w:r w:rsidR="00993CE6" w:rsidRPr="00082DFA">
        <w:rPr>
          <w:rStyle w:val="P-RegularChar"/>
          <w:lang w:val="en-US"/>
        </w:rPr>
        <w:t>roperty</w:t>
      </w:r>
      <w:r w:rsidR="00993CE6">
        <w:rPr>
          <w:rStyle w:val="P-RegularChar"/>
          <w:lang w:val="en-US"/>
        </w:rPr>
        <w:t>.</w:t>
      </w:r>
      <w:r w:rsidRPr="00082DFA">
        <w:rPr>
          <w:rStyle w:val="P-RegularChar"/>
          <w:lang w:val="en-US"/>
        </w:rPr>
        <w:t xml:space="preserve"> We’ll </w:t>
      </w:r>
      <w:r w:rsidR="005935C8">
        <w:rPr>
          <w:rStyle w:val="P-RegularChar"/>
          <w:lang w:val="en-US"/>
        </w:rPr>
        <w:t>pu</w:t>
      </w:r>
      <w:r w:rsidRPr="00082DFA">
        <w:rPr>
          <w:rStyle w:val="P-RegularChar"/>
          <w:lang w:val="en-US"/>
        </w:rPr>
        <w:t xml:space="preserve">t the </w:t>
      </w:r>
      <w:r w:rsidR="008E3EA9">
        <w:rPr>
          <w:rStyle w:val="P-RegularChar"/>
          <w:lang w:val="en-US"/>
        </w:rPr>
        <w:t>information</w:t>
      </w:r>
      <w:r w:rsidRPr="00082DFA">
        <w:rPr>
          <w:rStyle w:val="P-RegularChar"/>
          <w:lang w:val="en-US"/>
        </w:rPr>
        <w:t xml:space="preserve"> we want to </w:t>
      </w:r>
      <w:r w:rsidR="008E3EA9">
        <w:rPr>
          <w:rStyle w:val="P-RegularChar"/>
          <w:lang w:val="en-US"/>
        </w:rPr>
        <w:t>display</w:t>
      </w:r>
      <w:r w:rsidR="005935C8">
        <w:rPr>
          <w:rStyle w:val="P-RegularChar"/>
          <w:lang w:val="en-US"/>
        </w:rPr>
        <w:t xml:space="preserve"> </w:t>
      </w:r>
      <w:r w:rsidR="00061FCC">
        <w:rPr>
          <w:rStyle w:val="P-RegularChar"/>
          <w:lang w:val="en-US"/>
        </w:rPr>
        <w:t>to</w:t>
      </w:r>
      <w:r w:rsidR="005935C8">
        <w:rPr>
          <w:rStyle w:val="P-RegularChar"/>
          <w:lang w:val="en-US"/>
        </w:rPr>
        <w:t xml:space="preserve"> the </w:t>
      </w:r>
      <w:r w:rsidR="005935C8" w:rsidRPr="006E6015">
        <w:rPr>
          <w:rStyle w:val="P-Code"/>
        </w:rPr>
        <w:t>data</w:t>
      </w:r>
      <w:r w:rsidR="005935C8">
        <w:rPr>
          <w:rStyle w:val="P-RegularChar"/>
          <w:lang w:val="en-US"/>
        </w:rPr>
        <w:t xml:space="preserve"> property</w:t>
      </w:r>
      <w:r w:rsidRPr="00082DFA">
        <w:rPr>
          <w:rStyle w:val="P-RegularChar"/>
          <w:lang w:val="en-US"/>
        </w:rPr>
        <w:t xml:space="preserve"> in the future.</w:t>
      </w:r>
    </w:p>
    <w:p w14:paraId="32815E39" w14:textId="36259878" w:rsidR="00675836" w:rsidRDefault="00074C25">
      <w:pPr>
        <w:pStyle w:val="L-Numbers"/>
        <w:rPr>
          <w:rStyle w:val="P-RegularChar"/>
          <w:lang w:val="en-US"/>
        </w:rPr>
      </w:pPr>
      <w:r w:rsidRPr="00215847">
        <w:rPr>
          <w:rStyle w:val="P-RegularChar"/>
        </w:rPr>
        <w:t>Let’s add the second chart. This chart will show where the customers come from</w:t>
      </w:r>
      <w:r w:rsidR="00337BDD" w:rsidRPr="00215847">
        <w:rPr>
          <w:rStyle w:val="P-RegularChar"/>
        </w:rPr>
        <w:t xml:space="preserve"> </w:t>
      </w:r>
      <w:r w:rsidRPr="00215847">
        <w:rPr>
          <w:rStyle w:val="P-RegularChar"/>
        </w:rPr>
        <w:t>and in what proportion</w:t>
      </w:r>
      <w:r w:rsidRPr="00082DFA">
        <w:rPr>
          <w:rStyle w:val="P-RegularChar"/>
          <w:lang w:val="en-US"/>
        </w:rPr>
        <w:t xml:space="preserve">. Add the </w:t>
      </w:r>
      <w:r w:rsidRPr="00082DFA">
        <w:rPr>
          <w:rStyle w:val="P-Code"/>
          <w:lang w:val="en-US"/>
        </w:rPr>
        <w:t>Chart</w:t>
      </w:r>
      <w:r w:rsidRPr="00082DFA">
        <w:rPr>
          <w:rStyle w:val="P-RegularChar"/>
          <w:lang w:val="en-US"/>
        </w:rPr>
        <w:t xml:space="preserve"> component to the second column of the first row as follows:</w:t>
      </w:r>
    </w:p>
    <w:p w14:paraId="43B4B8DF"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&lt;Col {...</w:t>
      </w:r>
      <w:proofErr w:type="spellStart"/>
      <w:r w:rsidRPr="00215847">
        <w:rPr>
          <w:rStyle w:val="P-RegularChar"/>
          <w:rFonts w:ascii="Courier" w:hAnsi="Courier" w:cs="Consolas"/>
          <w:szCs w:val="21"/>
        </w:rPr>
        <w:t>colProps</w:t>
      </w:r>
      <w:proofErr w:type="spellEnd"/>
      <w:r w:rsidRPr="00215847">
        <w:rPr>
          <w:rStyle w:val="P-RegularChar"/>
          <w:rFonts w:ascii="Courier" w:hAnsi="Courier" w:cs="Consolas"/>
          <w:szCs w:val="21"/>
        </w:rPr>
        <w:t>}&gt;</w:t>
      </w:r>
    </w:p>
    <w:p w14:paraId="07252911"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&lt;Card title</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&lt;</w:t>
      </w:r>
      <w:proofErr w:type="spellStart"/>
      <w:r w:rsidRPr="00215847">
        <w:rPr>
          <w:rStyle w:val="P-RegularChar"/>
          <w:rFonts w:ascii="Courier" w:hAnsi="Courier" w:cs="Consolas"/>
          <w:szCs w:val="21"/>
        </w:rPr>
        <w:t>FormattedMessage</w:t>
      </w:r>
      <w:proofErr w:type="spellEnd"/>
      <w:r w:rsidRPr="00215847">
        <w:rPr>
          <w:rStyle w:val="P-RegularChar"/>
          <w:rFonts w:ascii="Courier" w:hAnsi="Courier" w:cs="Consolas"/>
          <w:szCs w:val="21"/>
        </w:rPr>
        <w:t xml:space="preserve"> id="</w:t>
      </w:r>
      <w:proofErr w:type="spellStart"/>
      <w:r w:rsidRPr="00215847">
        <w:rPr>
          <w:rStyle w:val="P-RegularChar"/>
          <w:rFonts w:ascii="Courier" w:hAnsi="Courier" w:cs="Consolas"/>
          <w:szCs w:val="21"/>
        </w:rPr>
        <w:t>chart.leads</w:t>
      </w:r>
      <w:proofErr w:type="spellEnd"/>
      <w:r w:rsidRPr="00215847">
        <w:rPr>
          <w:rStyle w:val="P-RegularChar"/>
          <w:rFonts w:ascii="Courier" w:hAnsi="Courier" w:cs="Consolas"/>
          <w:szCs w:val="21"/>
        </w:rPr>
        <w:t>" /&gt;}&gt;</w:t>
      </w:r>
    </w:p>
    <w:p w14:paraId="37A533CA"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&lt;Chart</w:t>
      </w:r>
    </w:p>
    <w:p w14:paraId="57C09237"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height</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200}</w:t>
      </w:r>
    </w:p>
    <w:p w14:paraId="11B62CE9"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data</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w:t>
      </w:r>
    </w:p>
    <w:p w14:paraId="14E5B3D3"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scale</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w:t>
      </w:r>
    </w:p>
    <w:p w14:paraId="4B305C93"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percent: {</w:t>
      </w:r>
    </w:p>
    <w:p w14:paraId="195C52B7"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formatter: (</w:t>
      </w:r>
      <w:proofErr w:type="spellStart"/>
      <w:r w:rsidRPr="00215847">
        <w:rPr>
          <w:rStyle w:val="P-RegularChar"/>
          <w:rFonts w:ascii="Courier" w:hAnsi="Courier" w:cs="Consolas"/>
          <w:szCs w:val="21"/>
        </w:rPr>
        <w:t>val</w:t>
      </w:r>
      <w:proofErr w:type="spellEnd"/>
      <w:r w:rsidRPr="00215847">
        <w:rPr>
          <w:rStyle w:val="P-RegularChar"/>
          <w:rFonts w:ascii="Courier" w:hAnsi="Courier" w:cs="Consolas"/>
          <w:szCs w:val="21"/>
        </w:rPr>
        <w:t>: any) =&gt; {</w:t>
      </w:r>
    </w:p>
    <w:p w14:paraId="05DDEBC2"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val</w:t>
      </w:r>
      <w:proofErr w:type="spellEnd"/>
      <w:r w:rsidRPr="00215847">
        <w:rPr>
          <w:rStyle w:val="P-RegularChar"/>
          <w:rFonts w:ascii="Courier" w:hAnsi="Courier" w:cs="Consolas"/>
          <w:szCs w:val="21"/>
        </w:rPr>
        <w:t xml:space="preserve"> = </w:t>
      </w:r>
      <w:proofErr w:type="spellStart"/>
      <w:r w:rsidRPr="00215847">
        <w:rPr>
          <w:rStyle w:val="P-RegularChar"/>
          <w:rFonts w:ascii="Courier" w:hAnsi="Courier" w:cs="Consolas"/>
          <w:szCs w:val="21"/>
        </w:rPr>
        <w:t>val</w:t>
      </w:r>
      <w:proofErr w:type="spellEnd"/>
      <w:r w:rsidRPr="00215847">
        <w:rPr>
          <w:rStyle w:val="P-RegularChar"/>
          <w:rFonts w:ascii="Courier" w:hAnsi="Courier" w:cs="Consolas"/>
          <w:szCs w:val="21"/>
        </w:rPr>
        <w:t xml:space="preserve"> * 100 + "%</w:t>
      </w:r>
      <w:proofErr w:type="gramStart"/>
      <w:r w:rsidRPr="00215847">
        <w:rPr>
          <w:rStyle w:val="P-RegularChar"/>
          <w:rFonts w:ascii="Courier" w:hAnsi="Courier" w:cs="Consolas"/>
          <w:szCs w:val="21"/>
        </w:rPr>
        <w:t>";</w:t>
      </w:r>
      <w:proofErr w:type="gramEnd"/>
    </w:p>
    <w:p w14:paraId="2DAA2A93"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return </w:t>
      </w:r>
      <w:proofErr w:type="spellStart"/>
      <w:proofErr w:type="gramStart"/>
      <w:r w:rsidRPr="00215847">
        <w:rPr>
          <w:rStyle w:val="P-RegularChar"/>
          <w:rFonts w:ascii="Courier" w:hAnsi="Courier" w:cs="Consolas"/>
          <w:szCs w:val="21"/>
        </w:rPr>
        <w:t>val</w:t>
      </w:r>
      <w:proofErr w:type="spellEnd"/>
      <w:r w:rsidRPr="00215847">
        <w:rPr>
          <w:rStyle w:val="P-RegularChar"/>
          <w:rFonts w:ascii="Courier" w:hAnsi="Courier" w:cs="Consolas"/>
          <w:szCs w:val="21"/>
        </w:rPr>
        <w:t>;</w:t>
      </w:r>
      <w:proofErr w:type="gramEnd"/>
    </w:p>
    <w:p w14:paraId="74300C9C"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7260BA40"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03D61394"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46B9BEA7"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autoFit</w:t>
      </w:r>
      <w:proofErr w:type="spellEnd"/>
    </w:p>
    <w:p w14:paraId="5ED3D4BF"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&gt;</w:t>
      </w:r>
    </w:p>
    <w:p w14:paraId="7F95998C"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w:t>
      </w:r>
      <w:r w:rsidRPr="00215847">
        <w:rPr>
          <w:rStyle w:val="SC-Highlight"/>
        </w:rPr>
        <w:t>&lt;Coordinate</w:t>
      </w:r>
      <w:r w:rsidRPr="00215847">
        <w:rPr>
          <w:rStyle w:val="P-RegularChar"/>
          <w:rFonts w:ascii="Courier" w:hAnsi="Courier" w:cs="Consolas"/>
          <w:szCs w:val="21"/>
        </w:rPr>
        <w:t xml:space="preserve"> type="theta" radius</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0.95} /&gt;</w:t>
      </w:r>
    </w:p>
    <w:p w14:paraId="29307ADC"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&lt;Tooltip </w:t>
      </w:r>
      <w:proofErr w:type="spellStart"/>
      <w:r w:rsidRPr="00215847">
        <w:rPr>
          <w:rStyle w:val="P-RegularChar"/>
          <w:rFonts w:ascii="Courier" w:hAnsi="Courier" w:cs="Consolas"/>
          <w:szCs w:val="21"/>
        </w:rPr>
        <w:t>showTitle</w:t>
      </w:r>
      <w:proofErr w:type="spellEnd"/>
      <w:r w:rsidRPr="00215847">
        <w:rPr>
          <w:rStyle w:val="P-RegularChar"/>
          <w:rFonts w:ascii="Courier" w:hAnsi="Courier" w:cs="Consolas"/>
          <w:szCs w:val="21"/>
        </w:rPr>
        <w:t>={false} /&gt;</w:t>
      </w:r>
    </w:p>
    <w:p w14:paraId="43E60C15"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&lt;Axis visible={false} /&gt;</w:t>
      </w:r>
    </w:p>
    <w:p w14:paraId="6B6A6A60"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lastRenderedPageBreak/>
        <w:t xml:space="preserve">      &lt;Legend position="right" /&gt;</w:t>
      </w:r>
    </w:p>
    <w:p w14:paraId="6C7FE287"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&lt;Interval</w:t>
      </w:r>
    </w:p>
    <w:p w14:paraId="0122466A"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position="percent"</w:t>
      </w:r>
    </w:p>
    <w:p w14:paraId="1AF3FD3E"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adjust="stack"</w:t>
      </w:r>
    </w:p>
    <w:p w14:paraId="1D46F7DD"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color="source"</w:t>
      </w:r>
    </w:p>
    <w:p w14:paraId="469F8B13"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style</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w:t>
      </w:r>
    </w:p>
    <w:p w14:paraId="71A7396B"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lineWidth</w:t>
      </w:r>
      <w:proofErr w:type="spellEnd"/>
      <w:r w:rsidRPr="00215847">
        <w:rPr>
          <w:rStyle w:val="P-RegularChar"/>
          <w:rFonts w:ascii="Courier" w:hAnsi="Courier" w:cs="Consolas"/>
          <w:szCs w:val="21"/>
        </w:rPr>
        <w:t>: 1,</w:t>
      </w:r>
    </w:p>
    <w:p w14:paraId="3752BA67"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stroke: "#</w:t>
      </w:r>
      <w:proofErr w:type="spellStart"/>
      <w:r w:rsidRPr="00215847">
        <w:rPr>
          <w:rStyle w:val="P-RegularChar"/>
          <w:rFonts w:ascii="Courier" w:hAnsi="Courier" w:cs="Consolas"/>
          <w:szCs w:val="21"/>
        </w:rPr>
        <w:t>fff</w:t>
      </w:r>
      <w:proofErr w:type="spellEnd"/>
      <w:r w:rsidRPr="00215847">
        <w:rPr>
          <w:rStyle w:val="P-RegularChar"/>
          <w:rFonts w:ascii="Courier" w:hAnsi="Courier" w:cs="Consolas"/>
          <w:szCs w:val="21"/>
        </w:rPr>
        <w:t>",</w:t>
      </w:r>
    </w:p>
    <w:p w14:paraId="7BC5D70F"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6FD84BE3"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/&gt;</w:t>
      </w:r>
    </w:p>
    <w:p w14:paraId="57E443F7"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w:t>
      </w:r>
      <w:r w:rsidRPr="00215847">
        <w:rPr>
          <w:rStyle w:val="SC-Highlight"/>
        </w:rPr>
        <w:t>&lt;Interaction</w:t>
      </w:r>
      <w:r w:rsidRPr="00215847">
        <w:rPr>
          <w:rStyle w:val="P-RegularChar"/>
          <w:rFonts w:ascii="Courier" w:hAnsi="Courier" w:cs="Consolas"/>
          <w:szCs w:val="21"/>
        </w:rPr>
        <w:t xml:space="preserve"> type="element-single-selected" /&gt;</w:t>
      </w:r>
    </w:p>
    <w:p w14:paraId="6B104859"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&lt;/Chart&gt;</w:t>
      </w:r>
    </w:p>
    <w:p w14:paraId="6AB47491" w14:textId="77777777" w:rsidR="00A14905" w:rsidRPr="00215847" w:rsidRDefault="00A14905" w:rsidP="00A14905">
      <w:pPr>
        <w:pStyle w:val="L-Source"/>
        <w:rPr>
          <w:rStyle w:val="P-RegularChar"/>
          <w:rFonts w:ascii="Courier" w:hAnsi="Courier" w:cs="Consolas"/>
          <w:szCs w:val="21"/>
        </w:rPr>
      </w:pPr>
      <w:r w:rsidRPr="00215847">
        <w:rPr>
          <w:rStyle w:val="P-RegularChar"/>
          <w:rFonts w:ascii="Courier" w:hAnsi="Courier" w:cs="Consolas"/>
          <w:szCs w:val="21"/>
        </w:rPr>
        <w:t xml:space="preserve">  &lt;/Card&gt;</w:t>
      </w:r>
    </w:p>
    <w:p w14:paraId="7E098E77" w14:textId="160E0671" w:rsidR="00A14905" w:rsidRPr="00215847" w:rsidRDefault="00A14905" w:rsidP="00215847">
      <w:pPr>
        <w:pStyle w:val="L-Source"/>
        <w:rPr>
          <w:rStyle w:val="P-RegularChar"/>
          <w:rFonts w:ascii="Courier" w:hAnsi="Courier" w:cs="Consolas"/>
          <w:szCs w:val="21"/>
        </w:rPr>
      </w:pPr>
      <w:r w:rsidRPr="00215847">
        <w:rPr>
          <w:rStyle w:val="P-RegularChar"/>
          <w:rFonts w:ascii="Courier" w:hAnsi="Courier" w:cs="Consolas"/>
          <w:szCs w:val="21"/>
        </w:rPr>
        <w:t>&lt;/Col&gt;</w:t>
      </w:r>
    </w:p>
    <w:p w14:paraId="47C8164E" w14:textId="6D439E20" w:rsidR="00675836" w:rsidRPr="00082DFA" w:rsidRDefault="00074C25">
      <w:pPr>
        <w:pStyle w:val="L-Regular"/>
        <w:rPr>
          <w:rStyle w:val="P-RegularChar"/>
          <w:lang w:val="en-US"/>
        </w:rPr>
      </w:pPr>
      <w:r w:rsidRPr="00082DFA">
        <w:rPr>
          <w:rStyle w:val="P-RegularChar"/>
          <w:lang w:val="en-US"/>
        </w:rPr>
        <w:t xml:space="preserve">In this chart, we set the </w:t>
      </w:r>
      <w:r w:rsidRPr="00082DFA">
        <w:rPr>
          <w:rStyle w:val="P-Code"/>
          <w:lang w:val="en-US"/>
        </w:rPr>
        <w:t>Coordinate</w:t>
      </w:r>
      <w:r w:rsidRPr="00082DFA">
        <w:rPr>
          <w:rStyle w:val="P-RegularChar"/>
          <w:lang w:val="en-US"/>
        </w:rPr>
        <w:t xml:space="preserve"> component to </w:t>
      </w:r>
      <w:r w:rsidR="002D3206" w:rsidRPr="00082DFA">
        <w:rPr>
          <w:rStyle w:val="P-RegularChar"/>
          <w:lang w:val="en-US"/>
        </w:rPr>
        <w:t>cylindrical</w:t>
      </w:r>
      <w:r w:rsidRPr="00082DFA">
        <w:rPr>
          <w:rStyle w:val="P-RegularChar"/>
          <w:lang w:val="en-US"/>
        </w:rPr>
        <w:t xml:space="preserve"> coordinates to generate a pie chart. With the </w:t>
      </w:r>
      <w:r w:rsidRPr="00215847">
        <w:rPr>
          <w:rStyle w:val="P-Code"/>
        </w:rPr>
        <w:t>Interaction</w:t>
      </w:r>
      <w:r w:rsidRPr="00082DFA">
        <w:rPr>
          <w:rStyle w:val="P-RegularChar"/>
          <w:lang w:val="en-US"/>
        </w:rPr>
        <w:t xml:space="preserve"> component</w:t>
      </w:r>
      <w:r w:rsidR="00092FF0">
        <w:rPr>
          <w:rStyle w:val="P-RegularChar"/>
          <w:lang w:val="en-US"/>
        </w:rPr>
        <w:t>,</w:t>
      </w:r>
      <w:r w:rsidRPr="00082DFA">
        <w:rPr>
          <w:rStyle w:val="P-RegularChar"/>
          <w:lang w:val="en-US"/>
        </w:rPr>
        <w:t xml:space="preserve"> we set the chart to react when it is mouse over or clicked.</w:t>
      </w:r>
    </w:p>
    <w:p w14:paraId="620C773D" w14:textId="77777777" w:rsidR="00675836" w:rsidRPr="00082DFA" w:rsidRDefault="00074C25">
      <w:pPr>
        <w:pStyle w:val="L-Numbers"/>
        <w:rPr>
          <w:rStyle w:val="P-RegularChar"/>
          <w:lang w:val="en-US"/>
        </w:rPr>
      </w:pPr>
      <w:r w:rsidRPr="00082DFA">
        <w:rPr>
          <w:rStyle w:val="P-RegularChar"/>
          <w:lang w:val="en-US"/>
        </w:rPr>
        <w:t xml:space="preserve">The last chart shows the opportunities gained and lost by month. Add the </w:t>
      </w:r>
      <w:r w:rsidRPr="00082DFA">
        <w:rPr>
          <w:rStyle w:val="P-Code"/>
          <w:lang w:val="en-US"/>
        </w:rPr>
        <w:t>Chart</w:t>
      </w:r>
      <w:r w:rsidRPr="00082DFA">
        <w:rPr>
          <w:rStyle w:val="P-RegularChar"/>
          <w:lang w:val="en-US"/>
        </w:rPr>
        <w:t xml:space="preserve"> component to the second row as follows:</w:t>
      </w:r>
    </w:p>
    <w:p w14:paraId="13475540"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&lt;Row gutter</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24} style={{ padding: 10 }}&gt;</w:t>
      </w:r>
    </w:p>
    <w:p w14:paraId="329E35EB"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&lt;Card</w:t>
      </w:r>
    </w:p>
    <w:p w14:paraId="7A873EA7"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style</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 width: '100%' }}</w:t>
      </w:r>
    </w:p>
    <w:p w14:paraId="317B750B"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title</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&lt;</w:t>
      </w:r>
      <w:proofErr w:type="spellStart"/>
      <w:r w:rsidRPr="00215847">
        <w:rPr>
          <w:rStyle w:val="P-RegularChar"/>
          <w:rFonts w:ascii="Courier" w:hAnsi="Courier" w:cs="Consolas"/>
          <w:szCs w:val="21"/>
        </w:rPr>
        <w:t>FormattedMessage</w:t>
      </w:r>
      <w:proofErr w:type="spellEnd"/>
      <w:r w:rsidRPr="00215847">
        <w:rPr>
          <w:rStyle w:val="P-RegularChar"/>
          <w:rFonts w:ascii="Courier" w:hAnsi="Courier" w:cs="Consolas"/>
          <w:szCs w:val="21"/>
        </w:rPr>
        <w:t xml:space="preserve"> id="</w:t>
      </w:r>
      <w:proofErr w:type="spellStart"/>
      <w:r w:rsidRPr="00215847">
        <w:rPr>
          <w:rStyle w:val="P-RegularChar"/>
          <w:rFonts w:ascii="Courier" w:hAnsi="Courier" w:cs="Consolas"/>
          <w:szCs w:val="21"/>
        </w:rPr>
        <w:t>chart.month</w:t>
      </w:r>
      <w:proofErr w:type="spellEnd"/>
      <w:r w:rsidRPr="00215847">
        <w:rPr>
          <w:rStyle w:val="P-RegularChar"/>
          <w:rFonts w:ascii="Courier" w:hAnsi="Courier" w:cs="Consolas"/>
          <w:szCs w:val="21"/>
        </w:rPr>
        <w:t>" /&gt;}</w:t>
      </w:r>
    </w:p>
    <w:p w14:paraId="684601E2"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&gt;</w:t>
      </w:r>
    </w:p>
    <w:p w14:paraId="60C3219A"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&lt;Chart height</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 xml:space="preserve">300} padding="auto" data={[]} </w:t>
      </w:r>
      <w:proofErr w:type="spellStart"/>
      <w:r w:rsidRPr="00215847">
        <w:rPr>
          <w:rStyle w:val="P-RegularChar"/>
          <w:rFonts w:ascii="Courier" w:hAnsi="Courier" w:cs="Consolas"/>
          <w:szCs w:val="21"/>
        </w:rPr>
        <w:t>autoFit</w:t>
      </w:r>
      <w:proofErr w:type="spellEnd"/>
      <w:r w:rsidRPr="00215847">
        <w:rPr>
          <w:rStyle w:val="P-RegularChar"/>
          <w:rFonts w:ascii="Courier" w:hAnsi="Courier" w:cs="Consolas"/>
          <w:szCs w:val="21"/>
        </w:rPr>
        <w:t>&gt;</w:t>
      </w:r>
    </w:p>
    <w:p w14:paraId="38ECFD5E"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lastRenderedPageBreak/>
        <w:t xml:space="preserve">      &lt;Interval</w:t>
      </w:r>
    </w:p>
    <w:p w14:paraId="76C0D29E"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adjust</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w:t>
      </w:r>
    </w:p>
    <w:p w14:paraId="5E5CDE93"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2BD38BE3"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type: 'dodge',</w:t>
      </w:r>
    </w:p>
    <w:p w14:paraId="6DAA5F2D"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w:t>
      </w:r>
      <w:proofErr w:type="spellStart"/>
      <w:r w:rsidRPr="00215847">
        <w:rPr>
          <w:rStyle w:val="P-RegularChar"/>
          <w:rFonts w:ascii="Courier" w:hAnsi="Courier" w:cs="Consolas"/>
          <w:szCs w:val="21"/>
        </w:rPr>
        <w:t>marginRatio</w:t>
      </w:r>
      <w:proofErr w:type="spellEnd"/>
      <w:r w:rsidRPr="00215847">
        <w:rPr>
          <w:rStyle w:val="P-RegularChar"/>
          <w:rFonts w:ascii="Courier" w:hAnsi="Courier" w:cs="Consolas"/>
          <w:szCs w:val="21"/>
        </w:rPr>
        <w:t>: 0,</w:t>
      </w:r>
    </w:p>
    <w:p w14:paraId="3C1227C6"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1F8CBC76"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w:t>
      </w:r>
    </w:p>
    <w:p w14:paraId="7526B30F"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color</w:t>
      </w:r>
      <w:proofErr w:type="gramStart"/>
      <w:r w:rsidRPr="00215847">
        <w:rPr>
          <w:rStyle w:val="P-RegularChar"/>
          <w:rFonts w:ascii="Courier" w:hAnsi="Courier" w:cs="Consolas"/>
          <w:szCs w:val="21"/>
        </w:rPr>
        <w:t>={</w:t>
      </w:r>
      <w:proofErr w:type="gramEnd"/>
      <w:r w:rsidRPr="00215847">
        <w:rPr>
          <w:rStyle w:val="P-RegularChar"/>
          <w:rFonts w:ascii="Courier" w:hAnsi="Courier" w:cs="Consolas"/>
          <w:szCs w:val="21"/>
        </w:rPr>
        <w:t>['name', '#3776E7-#14CCBE']}</w:t>
      </w:r>
    </w:p>
    <w:p w14:paraId="68B04F7E"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position="month*value"</w:t>
      </w:r>
    </w:p>
    <w:p w14:paraId="4EE67727"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/&gt;</w:t>
      </w:r>
    </w:p>
    <w:p w14:paraId="7A75FFF6"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&lt;Tooltip shared /&gt;</w:t>
      </w:r>
    </w:p>
    <w:p w14:paraId="1BE976AE"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&lt;/Chart&gt;</w:t>
      </w:r>
    </w:p>
    <w:p w14:paraId="667AC3DB"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 xml:space="preserve">  &lt;/Card&gt;</w:t>
      </w:r>
    </w:p>
    <w:p w14:paraId="0EB88FD0" w14:textId="77777777" w:rsidR="00675836" w:rsidRPr="00215847" w:rsidRDefault="00074C25" w:rsidP="00B6119B">
      <w:pPr>
        <w:pStyle w:val="L-Source"/>
        <w:rPr>
          <w:rStyle w:val="P-RegularChar"/>
          <w:rFonts w:ascii="Courier" w:hAnsi="Courier" w:cs="Consolas"/>
          <w:szCs w:val="21"/>
        </w:rPr>
      </w:pPr>
      <w:r w:rsidRPr="00215847">
        <w:rPr>
          <w:rStyle w:val="P-RegularChar"/>
          <w:rFonts w:ascii="Courier" w:hAnsi="Courier" w:cs="Consolas"/>
          <w:szCs w:val="21"/>
        </w:rPr>
        <w:t>&lt;/Row&gt;</w:t>
      </w:r>
    </w:p>
    <w:p w14:paraId="5971DD93" w14:textId="56161474" w:rsidR="00675836" w:rsidRPr="00082DFA" w:rsidRDefault="00074C25">
      <w:pPr>
        <w:pStyle w:val="L-Numbers"/>
        <w:rPr>
          <w:lang w:val="en-US"/>
        </w:rPr>
      </w:pPr>
      <w:r w:rsidRPr="00082DFA">
        <w:rPr>
          <w:lang w:val="en-US"/>
        </w:rPr>
        <w:t xml:space="preserve">To </w:t>
      </w:r>
      <w:r w:rsidR="00C24708" w:rsidRPr="00082DFA">
        <w:rPr>
          <w:lang w:val="en-US"/>
        </w:rPr>
        <w:t>finish</w:t>
      </w:r>
      <w:r w:rsidRPr="00082DFA">
        <w:rPr>
          <w:lang w:val="en-US"/>
        </w:rPr>
        <w:t xml:space="preserve"> the reports page</w:t>
      </w:r>
      <w:r w:rsidR="00C24708">
        <w:rPr>
          <w:lang w:val="en-US"/>
        </w:rPr>
        <w:t>,</w:t>
      </w:r>
      <w:r w:rsidRPr="00082DFA">
        <w:rPr>
          <w:lang w:val="en-US"/>
        </w:rPr>
        <w:t xml:space="preserve"> let’s add the following texts to the </w:t>
      </w:r>
      <w:proofErr w:type="spellStart"/>
      <w:r w:rsidRPr="00082DFA">
        <w:rPr>
          <w:rStyle w:val="P-Code"/>
          <w:lang w:val="en-US"/>
        </w:rPr>
        <w:t>en-US.ts</w:t>
      </w:r>
      <w:proofErr w:type="spellEnd"/>
      <w:r w:rsidRPr="00082DFA">
        <w:rPr>
          <w:lang w:val="en-US"/>
        </w:rPr>
        <w:t xml:space="preserve"> file under</w:t>
      </w:r>
      <w:r w:rsidR="00DD651E">
        <w:rPr>
          <w:lang w:val="en-US"/>
        </w:rPr>
        <w:t xml:space="preserve"> the</w:t>
      </w:r>
      <w:r w:rsidRPr="00082DFA">
        <w:rPr>
          <w:lang w:val="en-US"/>
        </w:rPr>
        <w:t xml:space="preserve"> </w:t>
      </w:r>
      <w:proofErr w:type="spellStart"/>
      <w:r w:rsidRPr="00082DFA">
        <w:rPr>
          <w:rStyle w:val="P-Code"/>
          <w:lang w:val="en-US"/>
        </w:rPr>
        <w:t>src</w:t>
      </w:r>
      <w:proofErr w:type="spellEnd"/>
      <w:r w:rsidRPr="00082DFA">
        <w:rPr>
          <w:rStyle w:val="P-Code"/>
          <w:lang w:val="en-US"/>
        </w:rPr>
        <w:t>/locales</w:t>
      </w:r>
      <w:r w:rsidRPr="00082DFA">
        <w:rPr>
          <w:lang w:val="en-US"/>
        </w:rPr>
        <w:t xml:space="preserve"> folder:</w:t>
      </w:r>
    </w:p>
    <w:p w14:paraId="004E4765" w14:textId="77777777" w:rsidR="00675836" w:rsidRPr="00082DFA" w:rsidRDefault="00074C25">
      <w:pPr>
        <w:pStyle w:val="L-Source"/>
        <w:rPr>
          <w:lang w:val="en-US"/>
        </w:rPr>
      </w:pPr>
      <w:r w:rsidRPr="00082DFA">
        <w:rPr>
          <w:lang w:val="en-US"/>
        </w:rPr>
        <w:t>'</w:t>
      </w:r>
      <w:proofErr w:type="spellStart"/>
      <w:r w:rsidRPr="00082DFA">
        <w:rPr>
          <w:lang w:val="en-US"/>
        </w:rPr>
        <w:t>chart.top</w:t>
      </w:r>
      <w:proofErr w:type="spellEnd"/>
      <w:r w:rsidRPr="00082DFA">
        <w:rPr>
          <w:lang w:val="en-US"/>
        </w:rPr>
        <w:t>': 'Top opportunities',</w:t>
      </w:r>
    </w:p>
    <w:p w14:paraId="56158BE3" w14:textId="77777777" w:rsidR="00675836" w:rsidRPr="00082DFA" w:rsidRDefault="00074C25">
      <w:pPr>
        <w:pStyle w:val="L-Source"/>
        <w:rPr>
          <w:lang w:val="en-US"/>
        </w:rPr>
      </w:pPr>
      <w:r w:rsidRPr="00082DFA">
        <w:rPr>
          <w:lang w:val="en-US"/>
        </w:rPr>
        <w:t>'</w:t>
      </w:r>
      <w:proofErr w:type="spellStart"/>
      <w:proofErr w:type="gramStart"/>
      <w:r w:rsidRPr="00082DFA">
        <w:rPr>
          <w:lang w:val="en-US"/>
        </w:rPr>
        <w:t>chart.leads</w:t>
      </w:r>
      <w:proofErr w:type="spellEnd"/>
      <w:proofErr w:type="gramEnd"/>
      <w:r w:rsidRPr="00082DFA">
        <w:rPr>
          <w:lang w:val="en-US"/>
        </w:rPr>
        <w:t>': 'Leads by source',</w:t>
      </w:r>
    </w:p>
    <w:p w14:paraId="13A46507" w14:textId="77777777" w:rsidR="00675836" w:rsidRPr="00082DFA" w:rsidRDefault="00074C25">
      <w:pPr>
        <w:pStyle w:val="L-Source"/>
        <w:rPr>
          <w:lang w:val="en-US"/>
        </w:rPr>
      </w:pPr>
      <w:r w:rsidRPr="00082DFA">
        <w:rPr>
          <w:lang w:val="en-US"/>
        </w:rPr>
        <w:t>'</w:t>
      </w:r>
      <w:proofErr w:type="spellStart"/>
      <w:proofErr w:type="gramStart"/>
      <w:r w:rsidRPr="00082DFA">
        <w:rPr>
          <w:lang w:val="en-US"/>
        </w:rPr>
        <w:t>chart.month</w:t>
      </w:r>
      <w:proofErr w:type="spellEnd"/>
      <w:proofErr w:type="gramEnd"/>
      <w:r w:rsidRPr="00082DFA">
        <w:rPr>
          <w:lang w:val="en-US"/>
        </w:rPr>
        <w:t>': '</w:t>
      </w:r>
      <w:proofErr w:type="spellStart"/>
      <w:r w:rsidRPr="00082DFA">
        <w:rPr>
          <w:lang w:val="en-US"/>
        </w:rPr>
        <w:t>Oppotunities</w:t>
      </w:r>
      <w:proofErr w:type="spellEnd"/>
      <w:r w:rsidRPr="00082DFA">
        <w:rPr>
          <w:lang w:val="en-US"/>
        </w:rPr>
        <w:t xml:space="preserve"> Won/Lost by month',</w:t>
      </w:r>
    </w:p>
    <w:p w14:paraId="24C46C13" w14:textId="77777777" w:rsidR="00675836" w:rsidRPr="00082DFA" w:rsidRDefault="00074C25">
      <w:pPr>
        <w:pStyle w:val="L-Numbers"/>
        <w:rPr>
          <w:lang w:val="en-US"/>
        </w:rPr>
      </w:pPr>
      <w:r w:rsidRPr="00082DFA">
        <w:rPr>
          <w:lang w:val="en-US"/>
        </w:rPr>
        <w:t xml:space="preserve">And add the following text to the </w:t>
      </w:r>
      <w:proofErr w:type="spellStart"/>
      <w:r w:rsidRPr="00082DFA">
        <w:rPr>
          <w:rStyle w:val="P-Code"/>
          <w:lang w:val="en-US"/>
        </w:rPr>
        <w:t>menu.ts</w:t>
      </w:r>
      <w:proofErr w:type="spellEnd"/>
      <w:r w:rsidRPr="00082DFA">
        <w:rPr>
          <w:lang w:val="en-US"/>
        </w:rPr>
        <w:t xml:space="preserve"> file under the </w:t>
      </w:r>
      <w:proofErr w:type="spellStart"/>
      <w:r w:rsidRPr="00082DFA">
        <w:rPr>
          <w:rStyle w:val="P-Code"/>
          <w:lang w:val="en-US"/>
        </w:rPr>
        <w:t>src</w:t>
      </w:r>
      <w:proofErr w:type="spellEnd"/>
      <w:r w:rsidRPr="00082DFA">
        <w:rPr>
          <w:rStyle w:val="P-Code"/>
          <w:lang w:val="en-US"/>
        </w:rPr>
        <w:t>/locales/</w:t>
      </w:r>
      <w:proofErr w:type="spellStart"/>
      <w:r w:rsidRPr="00082DFA">
        <w:rPr>
          <w:rStyle w:val="P-Code"/>
          <w:lang w:val="en-US"/>
        </w:rPr>
        <w:t>en</w:t>
      </w:r>
      <w:proofErr w:type="spellEnd"/>
      <w:r w:rsidRPr="00082DFA">
        <w:rPr>
          <w:rStyle w:val="P-Code"/>
          <w:lang w:val="en-US"/>
        </w:rPr>
        <w:t>-US</w:t>
      </w:r>
      <w:r w:rsidRPr="00082DFA">
        <w:rPr>
          <w:lang w:val="en-US"/>
        </w:rPr>
        <w:t xml:space="preserve"> folder:</w:t>
      </w:r>
    </w:p>
    <w:p w14:paraId="1E72E707" w14:textId="77777777" w:rsidR="00675836" w:rsidRDefault="00074C25">
      <w:pPr>
        <w:pStyle w:val="L-Source"/>
        <w:rPr>
          <w:lang w:val="pt"/>
        </w:rPr>
      </w:pPr>
      <w:r>
        <w:rPr>
          <w:lang w:val="pt"/>
        </w:rPr>
        <w:t>'menu.reports': 'Reports',</w:t>
      </w:r>
    </w:p>
    <w:p w14:paraId="3915AE04" w14:textId="77777777" w:rsidR="00675836" w:rsidRPr="00082DFA" w:rsidRDefault="00074C25">
      <w:pPr>
        <w:pStyle w:val="L-Numbers"/>
        <w:rPr>
          <w:lang w:val="en-US"/>
        </w:rPr>
      </w:pPr>
      <w:r w:rsidRPr="00082DFA">
        <w:rPr>
          <w:lang w:val="en-US"/>
        </w:rPr>
        <w:t xml:space="preserve">Finally, configure the reports page route in the </w:t>
      </w:r>
      <w:proofErr w:type="spellStart"/>
      <w:r w:rsidRPr="00082DFA">
        <w:rPr>
          <w:rStyle w:val="P-Code"/>
          <w:lang w:val="en-US"/>
        </w:rPr>
        <w:t>routes.ts</w:t>
      </w:r>
      <w:proofErr w:type="spellEnd"/>
      <w:r w:rsidRPr="00082DFA">
        <w:rPr>
          <w:lang w:val="en-US"/>
        </w:rPr>
        <w:t xml:space="preserve"> file as follows:</w:t>
      </w:r>
    </w:p>
    <w:p w14:paraId="0FC1AB52" w14:textId="77777777" w:rsidR="00675836" w:rsidRPr="00082DFA" w:rsidRDefault="00074C25">
      <w:pPr>
        <w:pStyle w:val="L-Source"/>
        <w:rPr>
          <w:lang w:val="en-US"/>
        </w:rPr>
      </w:pPr>
      <w:r w:rsidRPr="00082DFA">
        <w:rPr>
          <w:lang w:val="en-US"/>
        </w:rPr>
        <w:t>{</w:t>
      </w:r>
    </w:p>
    <w:p w14:paraId="13D6106E" w14:textId="77777777" w:rsidR="00675836" w:rsidRPr="00082DFA" w:rsidRDefault="00074C25">
      <w:pPr>
        <w:pStyle w:val="L-Source"/>
        <w:rPr>
          <w:lang w:val="en-US"/>
        </w:rPr>
      </w:pPr>
      <w:r w:rsidRPr="00082DFA">
        <w:rPr>
          <w:lang w:val="en-US"/>
        </w:rPr>
        <w:t xml:space="preserve">  path: '/reports',</w:t>
      </w:r>
    </w:p>
    <w:p w14:paraId="164102D0" w14:textId="77777777" w:rsidR="00675836" w:rsidRPr="00082DFA" w:rsidRDefault="00074C25">
      <w:pPr>
        <w:pStyle w:val="L-Source"/>
        <w:rPr>
          <w:lang w:val="en-US"/>
        </w:rPr>
      </w:pPr>
      <w:r w:rsidRPr="00082DFA">
        <w:rPr>
          <w:lang w:val="en-US"/>
        </w:rPr>
        <w:lastRenderedPageBreak/>
        <w:t xml:space="preserve">  name: 'reports',</w:t>
      </w:r>
    </w:p>
    <w:p w14:paraId="5715978A" w14:textId="77777777" w:rsidR="00675836" w:rsidRPr="00082DFA" w:rsidRDefault="00074C25">
      <w:pPr>
        <w:pStyle w:val="L-Source"/>
        <w:rPr>
          <w:lang w:val="en-US"/>
        </w:rPr>
      </w:pPr>
      <w:r w:rsidRPr="00082DFA">
        <w:rPr>
          <w:lang w:val="en-US"/>
        </w:rPr>
        <w:t xml:space="preserve">  icon: '</w:t>
      </w:r>
      <w:proofErr w:type="spellStart"/>
      <w:r w:rsidRPr="00082DFA">
        <w:rPr>
          <w:lang w:val="en-US"/>
        </w:rPr>
        <w:t>BarChartOutlined</w:t>
      </w:r>
      <w:proofErr w:type="spellEnd"/>
      <w:r w:rsidRPr="00082DFA">
        <w:rPr>
          <w:lang w:val="en-US"/>
        </w:rPr>
        <w:t>',</w:t>
      </w:r>
    </w:p>
    <w:p w14:paraId="726368E3" w14:textId="77777777" w:rsidR="00675836" w:rsidRPr="00082DFA" w:rsidRDefault="00074C25">
      <w:pPr>
        <w:pStyle w:val="L-Source"/>
        <w:rPr>
          <w:lang w:val="en-US"/>
        </w:rPr>
      </w:pPr>
      <w:r w:rsidRPr="00082DFA">
        <w:rPr>
          <w:lang w:val="en-US"/>
        </w:rPr>
        <w:t xml:space="preserve">  component: '@/pages/Reports',</w:t>
      </w:r>
    </w:p>
    <w:p w14:paraId="6ABBD1E9" w14:textId="77777777" w:rsidR="00675836" w:rsidRPr="00082DFA" w:rsidRDefault="00074C25">
      <w:pPr>
        <w:pStyle w:val="L-Source"/>
        <w:rPr>
          <w:lang w:val="en-US"/>
        </w:rPr>
      </w:pPr>
      <w:r w:rsidRPr="00082DFA">
        <w:rPr>
          <w:lang w:val="en-US"/>
        </w:rPr>
        <w:t>},</w:t>
      </w:r>
    </w:p>
    <w:p w14:paraId="4270C4D1" w14:textId="74460C9B" w:rsidR="00675836" w:rsidRPr="00082DFA" w:rsidRDefault="00074C25">
      <w:pPr>
        <w:pStyle w:val="P-Regular"/>
        <w:rPr>
          <w:lang w:val="en-US"/>
        </w:rPr>
      </w:pPr>
      <w:r w:rsidRPr="00082DFA">
        <w:rPr>
          <w:lang w:val="en-US"/>
        </w:rPr>
        <w:t>Now, the reports page is finished and shou</w:t>
      </w:r>
      <w:r w:rsidR="007E2995">
        <w:rPr>
          <w:lang w:val="en-US"/>
        </w:rPr>
        <w:t>l</w:t>
      </w:r>
      <w:r w:rsidRPr="00082DFA">
        <w:rPr>
          <w:lang w:val="en-US"/>
        </w:rPr>
        <w:t>d look like this:</w:t>
      </w:r>
    </w:p>
    <w:p w14:paraId="7B3B5259" w14:textId="77777777" w:rsidR="00675836" w:rsidRDefault="00074C25">
      <w:pPr>
        <w:pStyle w:val="IMG-Caption"/>
        <w:rPr>
          <w:lang w:val="pt"/>
        </w:rPr>
      </w:pPr>
      <w:r>
        <w:rPr>
          <w:noProof/>
          <w:lang w:val="pt"/>
        </w:rPr>
        <w:drawing>
          <wp:inline distT="0" distB="0" distL="114300" distR="114300" wp14:anchorId="3CA5560A" wp14:editId="2DE2844B">
            <wp:extent cx="5029200" cy="2567305"/>
            <wp:effectExtent l="0" t="0" r="0" b="4445"/>
            <wp:docPr id="5" name="Picture 5" descr="fig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1.6"/>
                    <pic:cNvPicPr>
                      <a:picLocks noChangeAspect="1"/>
                    </pic:cNvPicPr>
                  </pic:nvPicPr>
                  <pic:blipFill>
                    <a:blip r:embed="rId17"/>
                    <a:stretch>
                      <a:fillRect/>
                    </a:stretch>
                  </pic:blipFill>
                  <pic:spPr>
                    <a:xfrm>
                      <a:off x="0" y="0"/>
                      <a:ext cx="5029200" cy="2567305"/>
                    </a:xfrm>
                    <a:prstGeom prst="rect">
                      <a:avLst/>
                    </a:prstGeom>
                  </pic:spPr>
                </pic:pic>
              </a:graphicData>
            </a:graphic>
          </wp:inline>
        </w:drawing>
      </w:r>
    </w:p>
    <w:p w14:paraId="2DD32B07" w14:textId="4567EB0F" w:rsidR="00675836" w:rsidRPr="00082DFA" w:rsidRDefault="00074C25">
      <w:pPr>
        <w:pStyle w:val="IMG-Caption"/>
        <w:rPr>
          <w:lang w:val="en-US"/>
        </w:rPr>
      </w:pPr>
      <w:r w:rsidRPr="00082DFA">
        <w:rPr>
          <w:lang w:val="en-US"/>
        </w:rPr>
        <w:t xml:space="preserve">Figure </w:t>
      </w:r>
      <w:r w:rsidR="0031039B">
        <w:rPr>
          <w:lang w:val="en-US"/>
        </w:rPr>
        <w:t>2</w:t>
      </w:r>
      <w:r w:rsidRPr="00082DFA">
        <w:rPr>
          <w:lang w:val="en-US"/>
        </w:rPr>
        <w:t>.</w:t>
      </w:r>
      <w:r w:rsidR="002B4C88">
        <w:rPr>
          <w:lang w:val="en-US"/>
        </w:rPr>
        <w:t>7</w:t>
      </w:r>
      <w:r w:rsidRPr="00082DFA">
        <w:rPr>
          <w:lang w:val="en-US"/>
        </w:rPr>
        <w:t>: Reports page layout</w:t>
      </w:r>
    </w:p>
    <w:p w14:paraId="1926676A" w14:textId="4B73D788" w:rsidR="00675836" w:rsidRPr="00082DFA" w:rsidRDefault="00074C25">
      <w:r w:rsidRPr="00082DFA">
        <w:t xml:space="preserve">Notice that all chart cards are empty because we defined empty arrays in all chart </w:t>
      </w:r>
      <w:r w:rsidRPr="00082DFA">
        <w:rPr>
          <w:rStyle w:val="P-Code"/>
        </w:rPr>
        <w:t>data</w:t>
      </w:r>
      <w:r w:rsidRPr="00082DFA">
        <w:t xml:space="preserve"> propert</w:t>
      </w:r>
      <w:r w:rsidR="007E2995">
        <w:t>ies</w:t>
      </w:r>
      <w:r w:rsidRPr="00082DFA">
        <w:t xml:space="preserve">. </w:t>
      </w:r>
      <w:r w:rsidR="007E2995">
        <w:t>We’ll generate the data required to show the charts in the next chapter</w:t>
      </w:r>
      <w:r w:rsidRPr="00082DFA">
        <w:t>.</w:t>
      </w:r>
    </w:p>
    <w:p w14:paraId="45C6C949" w14:textId="403E2C4F" w:rsidR="007E2995" w:rsidRPr="00082DFA" w:rsidRDefault="007E2995" w:rsidP="007E2995">
      <w:r w:rsidRPr="00082DFA">
        <w:t xml:space="preserve">In this </w:t>
      </w:r>
      <w:r w:rsidR="00E211B1">
        <w:t>section,</w:t>
      </w:r>
      <w:r w:rsidRPr="00082DFA">
        <w:t xml:space="preserve"> we create the reports page using the </w:t>
      </w:r>
      <w:proofErr w:type="spellStart"/>
      <w:r w:rsidRPr="00215847">
        <w:rPr>
          <w:rStyle w:val="P-Keyword"/>
        </w:rPr>
        <w:t>bizcharts</w:t>
      </w:r>
      <w:proofErr w:type="spellEnd"/>
      <w:r w:rsidRPr="00082DFA">
        <w:t xml:space="preserve"> library. We added three charts to our</w:t>
      </w:r>
      <w:r>
        <w:t xml:space="preserve"> page</w:t>
      </w:r>
      <w:r w:rsidRPr="00082DFA">
        <w:t xml:space="preserve">: </w:t>
      </w:r>
      <w:r>
        <w:t xml:space="preserve">a bar chart called </w:t>
      </w:r>
      <w:r w:rsidRPr="00082DFA">
        <w:t>Top opportunities</w:t>
      </w:r>
      <w:r>
        <w:t xml:space="preserve">, a pie chart called Leads by source, and </w:t>
      </w:r>
      <w:r w:rsidRPr="00082DFA">
        <w:t>a bar chart</w:t>
      </w:r>
      <w:r w:rsidR="00647710">
        <w:t xml:space="preserve"> called</w:t>
      </w:r>
      <w:r>
        <w:t xml:space="preserve"> Opportunities Won/Lost by month</w:t>
      </w:r>
      <w:r w:rsidRPr="00082DFA">
        <w:t>.</w:t>
      </w:r>
    </w:p>
    <w:p w14:paraId="25A52C8E" w14:textId="77777777" w:rsidR="00675836" w:rsidRPr="00082DFA" w:rsidRDefault="00074C25">
      <w:pPr>
        <w:pStyle w:val="H1-Section"/>
      </w:pPr>
      <w:r w:rsidRPr="00082DFA">
        <w:t>Summary</w:t>
      </w:r>
    </w:p>
    <w:p w14:paraId="4CAB157B" w14:textId="70208EE1" w:rsidR="00675836" w:rsidRPr="00082DFA" w:rsidRDefault="00F404AC">
      <w:pPr>
        <w:pStyle w:val="P-Regular"/>
        <w:rPr>
          <w:rStyle w:val="P-RegularChar"/>
          <w:lang w:val="en-US"/>
        </w:rPr>
      </w:pPr>
      <w:r>
        <w:rPr>
          <w:lang w:val="en-US"/>
        </w:rPr>
        <w:t>In t</w:t>
      </w:r>
      <w:r w:rsidR="00074C25" w:rsidRPr="00082DFA">
        <w:rPr>
          <w:lang w:val="en-US"/>
        </w:rPr>
        <w:t>his chapter</w:t>
      </w:r>
      <w:r>
        <w:rPr>
          <w:lang w:val="en-US"/>
        </w:rPr>
        <w:t>, you were</w:t>
      </w:r>
      <w:r w:rsidR="001F0C76" w:rsidRPr="00426CAB">
        <w:rPr>
          <w:lang w:val="en-US"/>
        </w:rPr>
        <w:t xml:space="preserve"> introduced </w:t>
      </w:r>
      <w:r>
        <w:rPr>
          <w:lang w:val="en-US"/>
        </w:rPr>
        <w:t xml:space="preserve">to </w:t>
      </w:r>
      <w:r w:rsidR="00074C25" w:rsidRPr="00082DFA">
        <w:rPr>
          <w:lang w:val="en-US"/>
        </w:rPr>
        <w:t xml:space="preserve">the project we’ll build, the Ant Design React library, and the Pro Components. You also learned how to configure the layout using the </w:t>
      </w:r>
      <w:proofErr w:type="spellStart"/>
      <w:r w:rsidR="00074C25" w:rsidRPr="00082DFA">
        <w:rPr>
          <w:lang w:val="en-US"/>
        </w:rPr>
        <w:t>UmiJS</w:t>
      </w:r>
      <w:proofErr w:type="spellEnd"/>
      <w:r w:rsidR="00074C25" w:rsidRPr="00082DFA">
        <w:rPr>
          <w:lang w:val="en-US"/>
        </w:rPr>
        <w:t xml:space="preserve"> layout plugin and define and customize the global layout usi</w:t>
      </w:r>
      <w:r w:rsidR="00140A86">
        <w:rPr>
          <w:lang w:val="en-US"/>
        </w:rPr>
        <w:t>ng</w:t>
      </w:r>
      <w:r w:rsidR="00074C25" w:rsidRPr="00082DFA">
        <w:rPr>
          <w:lang w:val="en-US"/>
        </w:rPr>
        <w:t xml:space="preserve"> the </w:t>
      </w:r>
      <w:proofErr w:type="spellStart"/>
      <w:r w:rsidR="00074C25" w:rsidRPr="00082DFA">
        <w:rPr>
          <w:rStyle w:val="P-Code"/>
          <w:lang w:val="en-US"/>
        </w:rPr>
        <w:lastRenderedPageBreak/>
        <w:t>global.less</w:t>
      </w:r>
      <w:proofErr w:type="spellEnd"/>
      <w:r w:rsidR="00074C25" w:rsidRPr="00082DFA">
        <w:rPr>
          <w:lang w:val="en-US"/>
        </w:rPr>
        <w:t xml:space="preserve"> file. You learned how to customize the application theme by changing the default</w:t>
      </w:r>
      <w:r w:rsidR="00074C25" w:rsidRPr="00140A86">
        <w:rPr>
          <w:lang w:val="en-US"/>
        </w:rPr>
        <w:t xml:space="preserve"> </w:t>
      </w:r>
      <w:r w:rsidR="00140A86" w:rsidRPr="00140A86">
        <w:t>LESS</w:t>
      </w:r>
      <w:r w:rsidR="00074C25" w:rsidRPr="00082DFA">
        <w:rPr>
          <w:rStyle w:val="P-RegularChar"/>
          <w:lang w:val="en-US"/>
        </w:rPr>
        <w:t xml:space="preserve"> variables used by Ant </w:t>
      </w:r>
      <w:r w:rsidR="002D3206" w:rsidRPr="00082DFA">
        <w:rPr>
          <w:rStyle w:val="P-RegularChar"/>
          <w:lang w:val="en-US"/>
        </w:rPr>
        <w:t>Design</w:t>
      </w:r>
      <w:r w:rsidR="00074C25" w:rsidRPr="00082DFA">
        <w:rPr>
          <w:rStyle w:val="P-RegularChar"/>
          <w:lang w:val="en-US"/>
        </w:rPr>
        <w:t xml:space="preserve"> components. </w:t>
      </w:r>
    </w:p>
    <w:p w14:paraId="5A63FDFA" w14:textId="6FAD3D3A" w:rsidR="00675836" w:rsidRPr="00082DFA" w:rsidRDefault="00074C25">
      <w:pPr>
        <w:pStyle w:val="P-Regular"/>
        <w:rPr>
          <w:rStyle w:val="P-RegularChar"/>
          <w:lang w:val="en-US"/>
        </w:rPr>
      </w:pPr>
      <w:r w:rsidRPr="00082DFA">
        <w:rPr>
          <w:rStyle w:val="P-RegularChar"/>
          <w:lang w:val="en-US"/>
        </w:rPr>
        <w:t>We also created and defined our applicat</w:t>
      </w:r>
      <w:r w:rsidR="008A0015">
        <w:rPr>
          <w:rStyle w:val="P-RegularChar"/>
          <w:lang w:val="en-US"/>
        </w:rPr>
        <w:t>i</w:t>
      </w:r>
      <w:r w:rsidRPr="00082DFA">
        <w:rPr>
          <w:rStyle w:val="P-RegularChar"/>
          <w:lang w:val="en-US"/>
        </w:rPr>
        <w:t>on layout</w:t>
      </w:r>
      <w:r w:rsidR="002D3206">
        <w:rPr>
          <w:rStyle w:val="P-RegularChar"/>
          <w:lang w:val="en-US"/>
        </w:rPr>
        <w:t>’s</w:t>
      </w:r>
      <w:r w:rsidRPr="00082DFA">
        <w:rPr>
          <w:rStyle w:val="P-RegularChar"/>
          <w:lang w:val="en-US"/>
        </w:rPr>
        <w:t xml:space="preserve"> right content to show the user</w:t>
      </w:r>
      <w:r w:rsidR="00CA461F">
        <w:rPr>
          <w:rStyle w:val="P-RegularChar"/>
          <w:lang w:val="en-US"/>
        </w:rPr>
        <w:t xml:space="preserve">’s </w:t>
      </w:r>
      <w:r w:rsidRPr="00082DFA">
        <w:rPr>
          <w:rStyle w:val="P-RegularChar"/>
          <w:lang w:val="en-US"/>
        </w:rPr>
        <w:t>name, avatar</w:t>
      </w:r>
      <w:r w:rsidR="00281B36">
        <w:rPr>
          <w:rStyle w:val="P-RegularChar"/>
          <w:lang w:val="en-US"/>
        </w:rPr>
        <w:t>,</w:t>
      </w:r>
      <w:r w:rsidRPr="00082DFA">
        <w:rPr>
          <w:rStyle w:val="P-RegularChar"/>
          <w:lang w:val="en-US"/>
        </w:rPr>
        <w:t xml:space="preserve"> and </w:t>
      </w:r>
      <w:r w:rsidR="008C162A">
        <w:rPr>
          <w:rStyle w:val="P-RegularChar"/>
          <w:lang w:val="en-US"/>
        </w:rPr>
        <w:t xml:space="preserve">a </w:t>
      </w:r>
      <w:r w:rsidRPr="00082DFA">
        <w:rPr>
          <w:rStyle w:val="P-RegularChar"/>
          <w:lang w:val="en-US"/>
        </w:rPr>
        <w:t xml:space="preserve">language selector. You learned how to set up internationalization using the </w:t>
      </w:r>
      <w:proofErr w:type="spellStart"/>
      <w:r w:rsidRPr="00082DFA">
        <w:rPr>
          <w:rStyle w:val="P-RegularChar"/>
          <w:lang w:val="en-US"/>
        </w:rPr>
        <w:t>UmiJS</w:t>
      </w:r>
      <w:proofErr w:type="spellEnd"/>
      <w:r w:rsidRPr="00082DFA">
        <w:rPr>
          <w:rStyle w:val="P-RegularChar"/>
          <w:lang w:val="en-US"/>
        </w:rPr>
        <w:t xml:space="preserve"> locale plugin </w:t>
      </w:r>
      <w:r w:rsidR="006D45C4">
        <w:rPr>
          <w:rStyle w:val="P-RegularChar"/>
          <w:lang w:val="en-US"/>
        </w:rPr>
        <w:t>and</w:t>
      </w:r>
      <w:r w:rsidRPr="00082DFA">
        <w:rPr>
          <w:rStyle w:val="P-RegularChar"/>
          <w:lang w:val="en-US"/>
        </w:rPr>
        <w:t xml:space="preserve"> </w:t>
      </w:r>
      <w:r w:rsidR="006D45C4">
        <w:rPr>
          <w:rStyle w:val="P-RegularChar"/>
          <w:lang w:val="en-US"/>
        </w:rPr>
        <w:t>created</w:t>
      </w:r>
      <w:r w:rsidRPr="00082DFA">
        <w:rPr>
          <w:rStyle w:val="P-RegularChar"/>
          <w:lang w:val="en-US"/>
        </w:rPr>
        <w:t xml:space="preserve"> the home page. Next</w:t>
      </w:r>
      <w:r w:rsidR="008A0015">
        <w:rPr>
          <w:rStyle w:val="P-RegularChar"/>
          <w:lang w:val="en-US"/>
        </w:rPr>
        <w:t>,</w:t>
      </w:r>
      <w:r w:rsidRPr="00082DFA">
        <w:rPr>
          <w:rStyle w:val="P-RegularChar"/>
          <w:lang w:val="en-US"/>
        </w:rPr>
        <w:t xml:space="preserve"> we </w:t>
      </w:r>
      <w:r w:rsidR="00627B5C">
        <w:rPr>
          <w:rStyle w:val="P-RegularChar"/>
          <w:lang w:val="en-US"/>
        </w:rPr>
        <w:t>made</w:t>
      </w:r>
      <w:r w:rsidRPr="00082DFA">
        <w:rPr>
          <w:rStyle w:val="P-RegularChar"/>
          <w:lang w:val="en-US"/>
        </w:rPr>
        <w:t xml:space="preserve"> the customer and opportunities page using the </w:t>
      </w:r>
      <w:proofErr w:type="spellStart"/>
      <w:r w:rsidRPr="00082DFA">
        <w:rPr>
          <w:rStyle w:val="P-Code"/>
          <w:lang w:val="en-US"/>
        </w:rPr>
        <w:t>ProTable</w:t>
      </w:r>
      <w:proofErr w:type="spellEnd"/>
      <w:r w:rsidRPr="00082DFA">
        <w:rPr>
          <w:rStyle w:val="P-RegularChar"/>
          <w:lang w:val="en-US"/>
        </w:rPr>
        <w:t xml:space="preserve"> component. </w:t>
      </w:r>
    </w:p>
    <w:p w14:paraId="32C5FDC5" w14:textId="6412D4CD" w:rsidR="002D3206" w:rsidRDefault="00074C25">
      <w:pPr>
        <w:pStyle w:val="P-Regular"/>
        <w:rPr>
          <w:rStyle w:val="P-RegularChar"/>
          <w:lang w:val="en-US"/>
        </w:rPr>
      </w:pPr>
      <w:r w:rsidRPr="00082DFA">
        <w:rPr>
          <w:rStyle w:val="P-RegularChar"/>
          <w:lang w:val="en-US"/>
        </w:rPr>
        <w:t>Finally, we buil</w:t>
      </w:r>
      <w:r w:rsidR="002D3206">
        <w:rPr>
          <w:rStyle w:val="P-RegularChar"/>
          <w:lang w:val="en-US"/>
        </w:rPr>
        <w:t>t</w:t>
      </w:r>
      <w:r w:rsidRPr="00082DFA">
        <w:rPr>
          <w:rStyle w:val="P-RegularChar"/>
          <w:lang w:val="en-US"/>
        </w:rPr>
        <w:t xml:space="preserve"> the reports using </w:t>
      </w:r>
      <w:proofErr w:type="spellStart"/>
      <w:r w:rsidR="000D2D57">
        <w:rPr>
          <w:rStyle w:val="P-RegularChar"/>
          <w:lang w:val="en-US"/>
        </w:rPr>
        <w:t>A</w:t>
      </w:r>
      <w:r w:rsidRPr="00082DFA">
        <w:rPr>
          <w:rStyle w:val="P-RegularChar"/>
          <w:lang w:val="en-US"/>
        </w:rPr>
        <w:t>ntd</w:t>
      </w:r>
      <w:proofErr w:type="spellEnd"/>
      <w:r w:rsidRPr="00082DFA">
        <w:rPr>
          <w:rStyle w:val="P-RegularChar"/>
          <w:lang w:val="en-US"/>
        </w:rPr>
        <w:t xml:space="preserve"> components to define the layout and the </w:t>
      </w:r>
      <w:proofErr w:type="spellStart"/>
      <w:r w:rsidRPr="00082DFA">
        <w:rPr>
          <w:rStyle w:val="P-RegularChar"/>
          <w:lang w:val="en-US"/>
        </w:rPr>
        <w:t>bizcharts</w:t>
      </w:r>
      <w:proofErr w:type="spellEnd"/>
      <w:r w:rsidRPr="00082DFA">
        <w:rPr>
          <w:rStyle w:val="P-RegularChar"/>
          <w:lang w:val="en-US"/>
        </w:rPr>
        <w:t xml:space="preserve"> library to render three charts. </w:t>
      </w:r>
    </w:p>
    <w:p w14:paraId="4913480C" w14:textId="2A73AD24" w:rsidR="00675836" w:rsidRPr="00082DFA" w:rsidRDefault="00074C25">
      <w:pPr>
        <w:pStyle w:val="P-Regular"/>
        <w:rPr>
          <w:rStyle w:val="P-RegularChar"/>
          <w:lang w:val="en-US"/>
        </w:rPr>
      </w:pPr>
      <w:r w:rsidRPr="00082DFA">
        <w:rPr>
          <w:rStyle w:val="P-RegularChar"/>
          <w:lang w:val="en-US"/>
        </w:rPr>
        <w:t>In the next chapter, we’ll generate a mock API, make request</w:t>
      </w:r>
      <w:r w:rsidR="0097786F">
        <w:rPr>
          <w:rStyle w:val="P-RegularChar"/>
          <w:lang w:val="en-US"/>
        </w:rPr>
        <w:t>s</w:t>
      </w:r>
      <w:r w:rsidRPr="00082DFA">
        <w:rPr>
          <w:rStyle w:val="P-RegularChar"/>
          <w:lang w:val="en-US"/>
        </w:rPr>
        <w:t xml:space="preserve"> to the </w:t>
      </w:r>
      <w:proofErr w:type="gramStart"/>
      <w:r w:rsidRPr="00082DFA">
        <w:rPr>
          <w:rStyle w:val="P-RegularChar"/>
          <w:lang w:val="en-US"/>
        </w:rPr>
        <w:t>backend</w:t>
      </w:r>
      <w:proofErr w:type="gramEnd"/>
      <w:r w:rsidRPr="00082DFA">
        <w:rPr>
          <w:rStyle w:val="P-RegularChar"/>
          <w:lang w:val="en-US"/>
        </w:rPr>
        <w:t xml:space="preserve"> and learn how to use services and models.</w:t>
      </w:r>
    </w:p>
    <w:p w14:paraId="03BFC13D" w14:textId="77777777" w:rsidR="00675836" w:rsidRPr="00082DFA" w:rsidRDefault="00675836"/>
    <w:sectPr w:rsidR="00675836" w:rsidRPr="00082DFA">
      <w:pgSz w:w="12240" w:h="15840"/>
      <w:pgMar w:top="2347" w:right="2160" w:bottom="2707" w:left="2160" w:header="1973" w:footer="234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CFBED" w14:textId="77777777" w:rsidR="00B672F6" w:rsidRDefault="00B672F6">
      <w:pPr>
        <w:spacing w:line="240" w:lineRule="auto"/>
      </w:pPr>
      <w:r>
        <w:separator/>
      </w:r>
    </w:p>
  </w:endnote>
  <w:endnote w:type="continuationSeparator" w:id="0">
    <w:p w14:paraId="0D909EDD" w14:textId="77777777" w:rsidR="00B672F6" w:rsidRDefault="00B67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altName w:val="Liberation Sans Narrow"/>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62373" w14:textId="77777777" w:rsidR="00B672F6" w:rsidRDefault="00B672F6">
      <w:pPr>
        <w:spacing w:line="240" w:lineRule="auto"/>
      </w:pPr>
      <w:r>
        <w:separator/>
      </w:r>
    </w:p>
  </w:footnote>
  <w:footnote w:type="continuationSeparator" w:id="0">
    <w:p w14:paraId="03CBC790" w14:textId="77777777" w:rsidR="00B672F6" w:rsidRDefault="00B672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6"/>
  </w:num>
  <w:num w:numId="5">
    <w:abstractNumId w:val="4"/>
  </w:num>
  <w:num w:numId="6">
    <w:abstractNumId w:val="1"/>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num>
  <w:num w:numId="16">
    <w:abstractNumId w:val="4"/>
    <w:lvlOverride w:ilvl="0">
      <w:startOverride w:val="1"/>
    </w:lvlOverride>
  </w:num>
  <w:num w:numId="17">
    <w:abstractNumId w:val="3"/>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zMTc1MzexsDAxMjBQ0lEKTi0uzszPAykwrQUAbFwOXSwAAAA="/>
  </w:docVars>
  <w:rsids>
    <w:rsidRoot w:val="00625848"/>
    <w:rsid w:val="EAFF97FA"/>
    <w:rsid w:val="EB0E1D95"/>
    <w:rsid w:val="EB1B2208"/>
    <w:rsid w:val="EB3D4FC6"/>
    <w:rsid w:val="EB5FAAAF"/>
    <w:rsid w:val="EB7B80C6"/>
    <w:rsid w:val="EB9BE1B5"/>
    <w:rsid w:val="EBB7A134"/>
    <w:rsid w:val="EBB7B6EC"/>
    <w:rsid w:val="EBBFEC39"/>
    <w:rsid w:val="EBCCC90D"/>
    <w:rsid w:val="EBD569D5"/>
    <w:rsid w:val="EBD91011"/>
    <w:rsid w:val="EBDBB00A"/>
    <w:rsid w:val="EBDBC790"/>
    <w:rsid w:val="EBDEF54F"/>
    <w:rsid w:val="EBE7830A"/>
    <w:rsid w:val="EBEAFF84"/>
    <w:rsid w:val="EBF60F5E"/>
    <w:rsid w:val="EBF6CD03"/>
    <w:rsid w:val="EBF79094"/>
    <w:rsid w:val="EBF7CB58"/>
    <w:rsid w:val="EBF93ADF"/>
    <w:rsid w:val="EBFE0DFB"/>
    <w:rsid w:val="EBFED25A"/>
    <w:rsid w:val="EBFF5103"/>
    <w:rsid w:val="EBFF6271"/>
    <w:rsid w:val="EBFF78F7"/>
    <w:rsid w:val="EBFF8DFC"/>
    <w:rsid w:val="EBFFD721"/>
    <w:rsid w:val="EBFFE523"/>
    <w:rsid w:val="EC717C84"/>
    <w:rsid w:val="EC775D51"/>
    <w:rsid w:val="EC7BCE56"/>
    <w:rsid w:val="EC7F56C8"/>
    <w:rsid w:val="EC7F9445"/>
    <w:rsid w:val="EC9F071A"/>
    <w:rsid w:val="ECAE8611"/>
    <w:rsid w:val="ECCD3645"/>
    <w:rsid w:val="ECCEC38C"/>
    <w:rsid w:val="ECF6DA52"/>
    <w:rsid w:val="ECFC391E"/>
    <w:rsid w:val="ECFE7E0C"/>
    <w:rsid w:val="ECFFB6C3"/>
    <w:rsid w:val="ED6E1506"/>
    <w:rsid w:val="ED6FB7BF"/>
    <w:rsid w:val="ED7FADA4"/>
    <w:rsid w:val="ED98921F"/>
    <w:rsid w:val="ED9BA1F4"/>
    <w:rsid w:val="EDAB2033"/>
    <w:rsid w:val="EDABB4B0"/>
    <w:rsid w:val="EDAE9626"/>
    <w:rsid w:val="EDBAC09A"/>
    <w:rsid w:val="EDBBA6C8"/>
    <w:rsid w:val="EDBBB2D7"/>
    <w:rsid w:val="EDBFC43C"/>
    <w:rsid w:val="EDDF308F"/>
    <w:rsid w:val="EDDF6735"/>
    <w:rsid w:val="EDDFD84A"/>
    <w:rsid w:val="EDDFED59"/>
    <w:rsid w:val="EDE84972"/>
    <w:rsid w:val="EDEEC7F3"/>
    <w:rsid w:val="EDEF7A54"/>
    <w:rsid w:val="EDEF88E3"/>
    <w:rsid w:val="EDEFA26E"/>
    <w:rsid w:val="EDF572F7"/>
    <w:rsid w:val="EDF70FAB"/>
    <w:rsid w:val="EDFE9C4F"/>
    <w:rsid w:val="EDFF78E6"/>
    <w:rsid w:val="EDFF7EBF"/>
    <w:rsid w:val="EDFF9DA8"/>
    <w:rsid w:val="EE374280"/>
    <w:rsid w:val="EE554F7A"/>
    <w:rsid w:val="EE5AE0C7"/>
    <w:rsid w:val="EE7993A0"/>
    <w:rsid w:val="EE7DF396"/>
    <w:rsid w:val="EE7F6D66"/>
    <w:rsid w:val="EE7FD160"/>
    <w:rsid w:val="EE9B0F6A"/>
    <w:rsid w:val="EEA2D5B5"/>
    <w:rsid w:val="EEBD9027"/>
    <w:rsid w:val="EEBF46EB"/>
    <w:rsid w:val="EEBFEF51"/>
    <w:rsid w:val="EEDFCAE3"/>
    <w:rsid w:val="EEF29D22"/>
    <w:rsid w:val="EEF6DF70"/>
    <w:rsid w:val="EEF7DFFA"/>
    <w:rsid w:val="EEFA4A00"/>
    <w:rsid w:val="EEFC8C98"/>
    <w:rsid w:val="EEFD53D2"/>
    <w:rsid w:val="EEFDC98B"/>
    <w:rsid w:val="EEFF86F9"/>
    <w:rsid w:val="EF1BB39B"/>
    <w:rsid w:val="EF1E4731"/>
    <w:rsid w:val="EF27DE04"/>
    <w:rsid w:val="EF3588BB"/>
    <w:rsid w:val="EF3AB278"/>
    <w:rsid w:val="EF3B82B2"/>
    <w:rsid w:val="EF591FEE"/>
    <w:rsid w:val="EF5EC2DA"/>
    <w:rsid w:val="EF5EC4AE"/>
    <w:rsid w:val="EF5FE221"/>
    <w:rsid w:val="EF65D0A3"/>
    <w:rsid w:val="EF6E03A2"/>
    <w:rsid w:val="EF73CBD4"/>
    <w:rsid w:val="EF7682B2"/>
    <w:rsid w:val="EF7E7A2A"/>
    <w:rsid w:val="EF7EF819"/>
    <w:rsid w:val="EF7F171B"/>
    <w:rsid w:val="EF7F2536"/>
    <w:rsid w:val="EF7F7F34"/>
    <w:rsid w:val="EF7FC5CC"/>
    <w:rsid w:val="EF857295"/>
    <w:rsid w:val="EF8F9CFC"/>
    <w:rsid w:val="EF9020C9"/>
    <w:rsid w:val="EF91BC5C"/>
    <w:rsid w:val="EF9E31AE"/>
    <w:rsid w:val="EFA72EFC"/>
    <w:rsid w:val="EFAA58DB"/>
    <w:rsid w:val="EFB1D36B"/>
    <w:rsid w:val="EFB50FC2"/>
    <w:rsid w:val="EFBE593F"/>
    <w:rsid w:val="EFBEF9F2"/>
    <w:rsid w:val="EFBF9355"/>
    <w:rsid w:val="EFBFAEAB"/>
    <w:rsid w:val="EFBFC1E0"/>
    <w:rsid w:val="EFBFD0C3"/>
    <w:rsid w:val="EFCF0F68"/>
    <w:rsid w:val="EFCF4A18"/>
    <w:rsid w:val="EFCFB74C"/>
    <w:rsid w:val="EFDB0D17"/>
    <w:rsid w:val="EFDD0AA7"/>
    <w:rsid w:val="EFDDF882"/>
    <w:rsid w:val="EFDFD298"/>
    <w:rsid w:val="EFE3304F"/>
    <w:rsid w:val="EFE69542"/>
    <w:rsid w:val="EFE71E3A"/>
    <w:rsid w:val="EFEA3509"/>
    <w:rsid w:val="EFEDAB15"/>
    <w:rsid w:val="EFEE5D74"/>
    <w:rsid w:val="EFEE6321"/>
    <w:rsid w:val="EFEFC3E5"/>
    <w:rsid w:val="EFEFDFDC"/>
    <w:rsid w:val="EFF269B8"/>
    <w:rsid w:val="EFF276ED"/>
    <w:rsid w:val="EFF30111"/>
    <w:rsid w:val="EFF3F619"/>
    <w:rsid w:val="EFF414F7"/>
    <w:rsid w:val="EFF5D236"/>
    <w:rsid w:val="EFF74840"/>
    <w:rsid w:val="EFF78952"/>
    <w:rsid w:val="EFF78BAC"/>
    <w:rsid w:val="EFF790D1"/>
    <w:rsid w:val="EFF7D162"/>
    <w:rsid w:val="EFF8FAAB"/>
    <w:rsid w:val="EFFA9CE1"/>
    <w:rsid w:val="EFFB48CB"/>
    <w:rsid w:val="EFFBA2FA"/>
    <w:rsid w:val="EFFE77F4"/>
    <w:rsid w:val="EFFEFC26"/>
    <w:rsid w:val="EFFF52F6"/>
    <w:rsid w:val="EFFF5EF7"/>
    <w:rsid w:val="EFFF7CA2"/>
    <w:rsid w:val="EFFFA501"/>
    <w:rsid w:val="EFFFB95C"/>
    <w:rsid w:val="EFFFCD2A"/>
    <w:rsid w:val="EFFFFF1C"/>
    <w:rsid w:val="F03B0E02"/>
    <w:rsid w:val="F0AF59DC"/>
    <w:rsid w:val="F11E68B3"/>
    <w:rsid w:val="F14E1DD5"/>
    <w:rsid w:val="F1A6495B"/>
    <w:rsid w:val="F1FACAD7"/>
    <w:rsid w:val="F1FBE6D4"/>
    <w:rsid w:val="F21F8547"/>
    <w:rsid w:val="F22613FF"/>
    <w:rsid w:val="F247BFAC"/>
    <w:rsid w:val="F2A3FD2D"/>
    <w:rsid w:val="F2A69341"/>
    <w:rsid w:val="F2D7276F"/>
    <w:rsid w:val="F2EE33AF"/>
    <w:rsid w:val="F2EE7EF2"/>
    <w:rsid w:val="F2EF4873"/>
    <w:rsid w:val="F2EF4DC9"/>
    <w:rsid w:val="F2FF32DF"/>
    <w:rsid w:val="F2FF4F22"/>
    <w:rsid w:val="F2FF50E5"/>
    <w:rsid w:val="F2FFAAFC"/>
    <w:rsid w:val="F33B5332"/>
    <w:rsid w:val="F367004C"/>
    <w:rsid w:val="F36FAE75"/>
    <w:rsid w:val="F37A68DA"/>
    <w:rsid w:val="F37E21C2"/>
    <w:rsid w:val="F37E3838"/>
    <w:rsid w:val="F37FABB4"/>
    <w:rsid w:val="F38D895D"/>
    <w:rsid w:val="F38FFAD6"/>
    <w:rsid w:val="F39E8ADE"/>
    <w:rsid w:val="F39E9985"/>
    <w:rsid w:val="F3B78A99"/>
    <w:rsid w:val="F3B959D1"/>
    <w:rsid w:val="F3BFC289"/>
    <w:rsid w:val="F3CAA3FB"/>
    <w:rsid w:val="F3CBC75D"/>
    <w:rsid w:val="F3CF5E8B"/>
    <w:rsid w:val="F3DF5C6A"/>
    <w:rsid w:val="F3DFE145"/>
    <w:rsid w:val="F3EDFC0F"/>
    <w:rsid w:val="F3F249DE"/>
    <w:rsid w:val="F3F3A717"/>
    <w:rsid w:val="F3F54342"/>
    <w:rsid w:val="F3F5CD0D"/>
    <w:rsid w:val="F3F7C0FB"/>
    <w:rsid w:val="F3FAFCE2"/>
    <w:rsid w:val="F3FF69EF"/>
    <w:rsid w:val="F3FFCFCE"/>
    <w:rsid w:val="F46DD7CF"/>
    <w:rsid w:val="F4D365A6"/>
    <w:rsid w:val="F4DFAE9E"/>
    <w:rsid w:val="F4FD7BFB"/>
    <w:rsid w:val="F4FF232C"/>
    <w:rsid w:val="F4FF28C8"/>
    <w:rsid w:val="F548D0E8"/>
    <w:rsid w:val="F54F8DCE"/>
    <w:rsid w:val="F55A08B3"/>
    <w:rsid w:val="F55FDA18"/>
    <w:rsid w:val="F576C89D"/>
    <w:rsid w:val="F579A33E"/>
    <w:rsid w:val="F57B49E5"/>
    <w:rsid w:val="F57F9AD7"/>
    <w:rsid w:val="F5B9E89F"/>
    <w:rsid w:val="F5BE0550"/>
    <w:rsid w:val="F5BF3A1F"/>
    <w:rsid w:val="F5C246A9"/>
    <w:rsid w:val="F5CD6367"/>
    <w:rsid w:val="F5D39112"/>
    <w:rsid w:val="F5D65DB0"/>
    <w:rsid w:val="F5DB378F"/>
    <w:rsid w:val="F5DBDE3E"/>
    <w:rsid w:val="F5DF28F0"/>
    <w:rsid w:val="F5EDB8DB"/>
    <w:rsid w:val="F5EE9748"/>
    <w:rsid w:val="F5EEECE5"/>
    <w:rsid w:val="F5F16682"/>
    <w:rsid w:val="F5F34035"/>
    <w:rsid w:val="F5F55B35"/>
    <w:rsid w:val="F5F69271"/>
    <w:rsid w:val="F5FD64C5"/>
    <w:rsid w:val="F5FEE26D"/>
    <w:rsid w:val="F5FF2ED3"/>
    <w:rsid w:val="F5FF49B0"/>
    <w:rsid w:val="F5FF71C1"/>
    <w:rsid w:val="F5FF8EFA"/>
    <w:rsid w:val="F5FFAA21"/>
    <w:rsid w:val="F5FFC33A"/>
    <w:rsid w:val="F65BE381"/>
    <w:rsid w:val="F66F5EA7"/>
    <w:rsid w:val="F66FC003"/>
    <w:rsid w:val="F67D2FDC"/>
    <w:rsid w:val="F67DF459"/>
    <w:rsid w:val="F67F877A"/>
    <w:rsid w:val="F69681CD"/>
    <w:rsid w:val="F6AFADA3"/>
    <w:rsid w:val="F6B27918"/>
    <w:rsid w:val="F6BA26BB"/>
    <w:rsid w:val="F6BC420E"/>
    <w:rsid w:val="F6BD432C"/>
    <w:rsid w:val="F6BE0E17"/>
    <w:rsid w:val="F6BEC113"/>
    <w:rsid w:val="F6C0174C"/>
    <w:rsid w:val="F6CF131B"/>
    <w:rsid w:val="F6D14741"/>
    <w:rsid w:val="F6DFC364"/>
    <w:rsid w:val="F6E2D2E6"/>
    <w:rsid w:val="F6E7FE24"/>
    <w:rsid w:val="F6ED3E43"/>
    <w:rsid w:val="F6F3DDCE"/>
    <w:rsid w:val="F6FD2F97"/>
    <w:rsid w:val="F6FECA49"/>
    <w:rsid w:val="F6FF7E64"/>
    <w:rsid w:val="F6FFDFB1"/>
    <w:rsid w:val="F6FFE8C9"/>
    <w:rsid w:val="F717675C"/>
    <w:rsid w:val="F73FB849"/>
    <w:rsid w:val="F73FCB2C"/>
    <w:rsid w:val="F73FE4F1"/>
    <w:rsid w:val="F74537A6"/>
    <w:rsid w:val="F74F3FE6"/>
    <w:rsid w:val="F7541BCF"/>
    <w:rsid w:val="F75B1578"/>
    <w:rsid w:val="F75C94B2"/>
    <w:rsid w:val="F76DC0FB"/>
    <w:rsid w:val="F76E3619"/>
    <w:rsid w:val="F777E0B5"/>
    <w:rsid w:val="F77A8A9F"/>
    <w:rsid w:val="F77D194E"/>
    <w:rsid w:val="F77DA24E"/>
    <w:rsid w:val="F77E5F01"/>
    <w:rsid w:val="F77F1424"/>
    <w:rsid w:val="F77F3579"/>
    <w:rsid w:val="F77F49C0"/>
    <w:rsid w:val="F79BB7DB"/>
    <w:rsid w:val="F79C613D"/>
    <w:rsid w:val="F79FEFAC"/>
    <w:rsid w:val="F79FF4AF"/>
    <w:rsid w:val="F79FF68D"/>
    <w:rsid w:val="F7A51FCE"/>
    <w:rsid w:val="F7AE22CC"/>
    <w:rsid w:val="F7AEF351"/>
    <w:rsid w:val="F7AF357F"/>
    <w:rsid w:val="F7AFC77F"/>
    <w:rsid w:val="F7AFD714"/>
    <w:rsid w:val="F7B6BBE9"/>
    <w:rsid w:val="F7BA0F8E"/>
    <w:rsid w:val="F7BDC357"/>
    <w:rsid w:val="F7BEC61E"/>
    <w:rsid w:val="F7BF59B8"/>
    <w:rsid w:val="F7BFC930"/>
    <w:rsid w:val="F7CA82C5"/>
    <w:rsid w:val="F7CB0D09"/>
    <w:rsid w:val="F7CF17A2"/>
    <w:rsid w:val="F7D3AAF1"/>
    <w:rsid w:val="F7D7FCF2"/>
    <w:rsid w:val="F7DB10EA"/>
    <w:rsid w:val="F7DD1134"/>
    <w:rsid w:val="F7DD4784"/>
    <w:rsid w:val="F7DF635F"/>
    <w:rsid w:val="F7DF7124"/>
    <w:rsid w:val="F7DF90B6"/>
    <w:rsid w:val="F7DFA627"/>
    <w:rsid w:val="F7DFA75B"/>
    <w:rsid w:val="F7E61438"/>
    <w:rsid w:val="F7EB1D92"/>
    <w:rsid w:val="F7ED562D"/>
    <w:rsid w:val="F7EF244C"/>
    <w:rsid w:val="F7EF30CA"/>
    <w:rsid w:val="F7EF66A3"/>
    <w:rsid w:val="F7EF83E7"/>
    <w:rsid w:val="F7EFC47C"/>
    <w:rsid w:val="F7F11152"/>
    <w:rsid w:val="F7F4E775"/>
    <w:rsid w:val="F7F6E624"/>
    <w:rsid w:val="F7F71540"/>
    <w:rsid w:val="F7F71D20"/>
    <w:rsid w:val="F7F7941D"/>
    <w:rsid w:val="F7F7AA98"/>
    <w:rsid w:val="F7F7E88F"/>
    <w:rsid w:val="F7FB6759"/>
    <w:rsid w:val="F7FB7E85"/>
    <w:rsid w:val="F7FBB355"/>
    <w:rsid w:val="F7FBD2FA"/>
    <w:rsid w:val="F7FBD883"/>
    <w:rsid w:val="F7FC8BFD"/>
    <w:rsid w:val="F7FD7E9D"/>
    <w:rsid w:val="F7FDCE1A"/>
    <w:rsid w:val="F7FDF37C"/>
    <w:rsid w:val="F7FDFCF0"/>
    <w:rsid w:val="F7FDFCFE"/>
    <w:rsid w:val="F7FE3220"/>
    <w:rsid w:val="F7FE51E3"/>
    <w:rsid w:val="F7FE68FE"/>
    <w:rsid w:val="F7FEF420"/>
    <w:rsid w:val="F7FF086A"/>
    <w:rsid w:val="F7FF0C46"/>
    <w:rsid w:val="F7FF2CEC"/>
    <w:rsid w:val="F7FF318D"/>
    <w:rsid w:val="F7FF35EB"/>
    <w:rsid w:val="F7FF5560"/>
    <w:rsid w:val="F7FF83C3"/>
    <w:rsid w:val="F7FFA346"/>
    <w:rsid w:val="F7FFA7C1"/>
    <w:rsid w:val="F7FFB58F"/>
    <w:rsid w:val="F7FFD3A4"/>
    <w:rsid w:val="F7FFE398"/>
    <w:rsid w:val="F7FFEF31"/>
    <w:rsid w:val="F7FFF0A7"/>
    <w:rsid w:val="F87DE0C6"/>
    <w:rsid w:val="F8B73DFE"/>
    <w:rsid w:val="F8B9F4F0"/>
    <w:rsid w:val="F8EE5A41"/>
    <w:rsid w:val="F8EF7227"/>
    <w:rsid w:val="F8FB9D5E"/>
    <w:rsid w:val="F8FF7F40"/>
    <w:rsid w:val="F9179029"/>
    <w:rsid w:val="F91F00FC"/>
    <w:rsid w:val="F92E3F68"/>
    <w:rsid w:val="F93EDF1A"/>
    <w:rsid w:val="F9573FEA"/>
    <w:rsid w:val="F97709A5"/>
    <w:rsid w:val="F9775BFD"/>
    <w:rsid w:val="F97B7131"/>
    <w:rsid w:val="F97BDBD7"/>
    <w:rsid w:val="F97ECF59"/>
    <w:rsid w:val="F9879BB0"/>
    <w:rsid w:val="F9A73F69"/>
    <w:rsid w:val="F9AFFCCA"/>
    <w:rsid w:val="F9BAC1FF"/>
    <w:rsid w:val="F9BE2A77"/>
    <w:rsid w:val="F9BF59DC"/>
    <w:rsid w:val="F9CF8CB2"/>
    <w:rsid w:val="F9D612DD"/>
    <w:rsid w:val="F9D72186"/>
    <w:rsid w:val="F9D9AF98"/>
    <w:rsid w:val="F9DD71A4"/>
    <w:rsid w:val="F9DEC466"/>
    <w:rsid w:val="F9EEF50F"/>
    <w:rsid w:val="F9EF854D"/>
    <w:rsid w:val="F9F38A4B"/>
    <w:rsid w:val="F9F3E7E7"/>
    <w:rsid w:val="F9F5883C"/>
    <w:rsid w:val="F9F5CB36"/>
    <w:rsid w:val="F9F92802"/>
    <w:rsid w:val="F9FEFB70"/>
    <w:rsid w:val="F9FF27A8"/>
    <w:rsid w:val="F9FF58B8"/>
    <w:rsid w:val="F9FFC415"/>
    <w:rsid w:val="FA5DA317"/>
    <w:rsid w:val="FA7A06FB"/>
    <w:rsid w:val="FAA77BE5"/>
    <w:rsid w:val="FAAE0D56"/>
    <w:rsid w:val="FAB68F29"/>
    <w:rsid w:val="FACDAFCD"/>
    <w:rsid w:val="FAD5CDB5"/>
    <w:rsid w:val="FADFF5AC"/>
    <w:rsid w:val="FAECF5F5"/>
    <w:rsid w:val="FAEDE806"/>
    <w:rsid w:val="FAEF0ECA"/>
    <w:rsid w:val="FAF41D82"/>
    <w:rsid w:val="FAF76450"/>
    <w:rsid w:val="FAF77ECA"/>
    <w:rsid w:val="FAFD2B13"/>
    <w:rsid w:val="FAFD6C2A"/>
    <w:rsid w:val="FAFED7BE"/>
    <w:rsid w:val="FAFF0695"/>
    <w:rsid w:val="FAFF363A"/>
    <w:rsid w:val="FAFF4370"/>
    <w:rsid w:val="FAFFADAF"/>
    <w:rsid w:val="FAFFBF8F"/>
    <w:rsid w:val="FAFFD0CD"/>
    <w:rsid w:val="FB36BF00"/>
    <w:rsid w:val="FB3737D9"/>
    <w:rsid w:val="FB3BCA4B"/>
    <w:rsid w:val="FB3BD7B7"/>
    <w:rsid w:val="FB3BE8C8"/>
    <w:rsid w:val="FB3E25FF"/>
    <w:rsid w:val="FB476D82"/>
    <w:rsid w:val="FB5F3626"/>
    <w:rsid w:val="FB5F4507"/>
    <w:rsid w:val="FB6A5E89"/>
    <w:rsid w:val="FB6E079A"/>
    <w:rsid w:val="FB6EDBF4"/>
    <w:rsid w:val="FB6F45DC"/>
    <w:rsid w:val="FB72F9DB"/>
    <w:rsid w:val="FB73A55E"/>
    <w:rsid w:val="FB7731E9"/>
    <w:rsid w:val="FB77B7D2"/>
    <w:rsid w:val="FB7C7D77"/>
    <w:rsid w:val="FB7E255A"/>
    <w:rsid w:val="FB7F5DB6"/>
    <w:rsid w:val="FB7FCFF4"/>
    <w:rsid w:val="FB82EFD1"/>
    <w:rsid w:val="FB99F94F"/>
    <w:rsid w:val="FB9DF5E9"/>
    <w:rsid w:val="FB9E1503"/>
    <w:rsid w:val="FB9F0FB8"/>
    <w:rsid w:val="FBAD5237"/>
    <w:rsid w:val="FBAF3B19"/>
    <w:rsid w:val="FBAF6307"/>
    <w:rsid w:val="FBAFB035"/>
    <w:rsid w:val="FBB3EE12"/>
    <w:rsid w:val="FBB8993A"/>
    <w:rsid w:val="FBBB93FE"/>
    <w:rsid w:val="FBBF1A20"/>
    <w:rsid w:val="FBBF5C79"/>
    <w:rsid w:val="FBBFFD93"/>
    <w:rsid w:val="FBCF6A4F"/>
    <w:rsid w:val="FBCFBEB4"/>
    <w:rsid w:val="FBD7511E"/>
    <w:rsid w:val="FBDD97E5"/>
    <w:rsid w:val="FBDDA2A4"/>
    <w:rsid w:val="FBDF63A6"/>
    <w:rsid w:val="FBDF74B3"/>
    <w:rsid w:val="FBDFF9D5"/>
    <w:rsid w:val="FBE2BB4B"/>
    <w:rsid w:val="FBE7B19D"/>
    <w:rsid w:val="FBE9334D"/>
    <w:rsid w:val="FBF46CE4"/>
    <w:rsid w:val="FBF5B8BA"/>
    <w:rsid w:val="FBF726A4"/>
    <w:rsid w:val="FBF7F7BA"/>
    <w:rsid w:val="FBF96B03"/>
    <w:rsid w:val="FBFAF0F3"/>
    <w:rsid w:val="FBFAF2CC"/>
    <w:rsid w:val="FBFB4F82"/>
    <w:rsid w:val="FBFD65EA"/>
    <w:rsid w:val="FBFE18F7"/>
    <w:rsid w:val="FBFE2C01"/>
    <w:rsid w:val="FBFE4EDA"/>
    <w:rsid w:val="FBFE8C1F"/>
    <w:rsid w:val="FBFECBE1"/>
    <w:rsid w:val="FBFECC5D"/>
    <w:rsid w:val="FBFF02D5"/>
    <w:rsid w:val="FBFF324C"/>
    <w:rsid w:val="FBFF5A5B"/>
    <w:rsid w:val="FBFF9959"/>
    <w:rsid w:val="FBFFCA6C"/>
    <w:rsid w:val="FBFFD503"/>
    <w:rsid w:val="FBFFDC36"/>
    <w:rsid w:val="FC25E19C"/>
    <w:rsid w:val="FC38560A"/>
    <w:rsid w:val="FC3931DC"/>
    <w:rsid w:val="FC7CFB09"/>
    <w:rsid w:val="FC7D5C66"/>
    <w:rsid w:val="FC7F2918"/>
    <w:rsid w:val="FC9A1EE1"/>
    <w:rsid w:val="FCA3A333"/>
    <w:rsid w:val="FCA3D638"/>
    <w:rsid w:val="FCAF38E8"/>
    <w:rsid w:val="FCAFE20D"/>
    <w:rsid w:val="FCB5E04A"/>
    <w:rsid w:val="FCBB73C8"/>
    <w:rsid w:val="FCBF2E96"/>
    <w:rsid w:val="FCCEFC25"/>
    <w:rsid w:val="FCDBEAEE"/>
    <w:rsid w:val="FCED58BC"/>
    <w:rsid w:val="FCEF2D46"/>
    <w:rsid w:val="FCF45C26"/>
    <w:rsid w:val="FCF710AE"/>
    <w:rsid w:val="FCF78D76"/>
    <w:rsid w:val="FCFB0FEE"/>
    <w:rsid w:val="FCFF0D66"/>
    <w:rsid w:val="FCFF2730"/>
    <w:rsid w:val="FCFFA515"/>
    <w:rsid w:val="FCFFFFA8"/>
    <w:rsid w:val="FD0F5900"/>
    <w:rsid w:val="FD1DF962"/>
    <w:rsid w:val="FD338641"/>
    <w:rsid w:val="FD36A824"/>
    <w:rsid w:val="FD3FBAAB"/>
    <w:rsid w:val="FD43CB38"/>
    <w:rsid w:val="FD5F700F"/>
    <w:rsid w:val="FD6EB8A7"/>
    <w:rsid w:val="FD757496"/>
    <w:rsid w:val="FD777D67"/>
    <w:rsid w:val="FD7B6A8C"/>
    <w:rsid w:val="FD7F1CDF"/>
    <w:rsid w:val="FD7F33BD"/>
    <w:rsid w:val="FD7FF2F4"/>
    <w:rsid w:val="FD960B8C"/>
    <w:rsid w:val="FD9AA3D9"/>
    <w:rsid w:val="FD9C26D0"/>
    <w:rsid w:val="FD9F7907"/>
    <w:rsid w:val="FDA9C85E"/>
    <w:rsid w:val="FDABA8D4"/>
    <w:rsid w:val="FDBA5A16"/>
    <w:rsid w:val="FDBCAA0C"/>
    <w:rsid w:val="FDBD205A"/>
    <w:rsid w:val="FDBDD134"/>
    <w:rsid w:val="FDBF94EF"/>
    <w:rsid w:val="FDBFDFD0"/>
    <w:rsid w:val="FDD30DCE"/>
    <w:rsid w:val="FDD54FE3"/>
    <w:rsid w:val="FDD7A529"/>
    <w:rsid w:val="FDD813B2"/>
    <w:rsid w:val="FDDA8EB0"/>
    <w:rsid w:val="FDE73880"/>
    <w:rsid w:val="FDEA2A97"/>
    <w:rsid w:val="FDEB23BF"/>
    <w:rsid w:val="FDEC3DFC"/>
    <w:rsid w:val="FDECE67E"/>
    <w:rsid w:val="FDED6D29"/>
    <w:rsid w:val="FDED9F88"/>
    <w:rsid w:val="FDEEBEB5"/>
    <w:rsid w:val="FDEF6621"/>
    <w:rsid w:val="FDEF7624"/>
    <w:rsid w:val="FDF3A473"/>
    <w:rsid w:val="FDF60058"/>
    <w:rsid w:val="FDF6F546"/>
    <w:rsid w:val="FDF76026"/>
    <w:rsid w:val="FDF7CB2A"/>
    <w:rsid w:val="FDF87482"/>
    <w:rsid w:val="FDFBF014"/>
    <w:rsid w:val="FDFC907E"/>
    <w:rsid w:val="FDFDBD3D"/>
    <w:rsid w:val="FDFE0401"/>
    <w:rsid w:val="FDFE7CF4"/>
    <w:rsid w:val="FDFEBF7F"/>
    <w:rsid w:val="FDFEE80A"/>
    <w:rsid w:val="FDFFC374"/>
    <w:rsid w:val="FDFFE611"/>
    <w:rsid w:val="FDFFF8E1"/>
    <w:rsid w:val="FE1F5692"/>
    <w:rsid w:val="FE47D7D3"/>
    <w:rsid w:val="FE51A9C8"/>
    <w:rsid w:val="FE575373"/>
    <w:rsid w:val="FE59FAFC"/>
    <w:rsid w:val="FE5B8242"/>
    <w:rsid w:val="FE5BF17E"/>
    <w:rsid w:val="FE5FFC3C"/>
    <w:rsid w:val="FE65C6D1"/>
    <w:rsid w:val="FE678848"/>
    <w:rsid w:val="FE6B9592"/>
    <w:rsid w:val="FE6E38C7"/>
    <w:rsid w:val="FE6F420C"/>
    <w:rsid w:val="FE6F5E66"/>
    <w:rsid w:val="FE731286"/>
    <w:rsid w:val="FE734873"/>
    <w:rsid w:val="FE7719C6"/>
    <w:rsid w:val="FE7A0053"/>
    <w:rsid w:val="FE7B7CB0"/>
    <w:rsid w:val="FE7BDF92"/>
    <w:rsid w:val="FE7DE38F"/>
    <w:rsid w:val="FE7E9F10"/>
    <w:rsid w:val="FE7ED475"/>
    <w:rsid w:val="FE7EED30"/>
    <w:rsid w:val="FE7F0024"/>
    <w:rsid w:val="FE7F4F71"/>
    <w:rsid w:val="FE7F8849"/>
    <w:rsid w:val="FE9F091F"/>
    <w:rsid w:val="FE9F0DC4"/>
    <w:rsid w:val="FEAD482D"/>
    <w:rsid w:val="FEAF2110"/>
    <w:rsid w:val="FEAFC37C"/>
    <w:rsid w:val="FEB660E6"/>
    <w:rsid w:val="FEB76222"/>
    <w:rsid w:val="FEB91507"/>
    <w:rsid w:val="FEB9D637"/>
    <w:rsid w:val="FEBB7A59"/>
    <w:rsid w:val="FEBE7899"/>
    <w:rsid w:val="FEBF573B"/>
    <w:rsid w:val="FEC14A54"/>
    <w:rsid w:val="FEC33CFF"/>
    <w:rsid w:val="FED47F0C"/>
    <w:rsid w:val="FED7868E"/>
    <w:rsid w:val="FEDAE7C6"/>
    <w:rsid w:val="FEDB93B7"/>
    <w:rsid w:val="FEDF3D3D"/>
    <w:rsid w:val="FEDFE4E3"/>
    <w:rsid w:val="FEDFFE03"/>
    <w:rsid w:val="FEE57FE4"/>
    <w:rsid w:val="FEE7A613"/>
    <w:rsid w:val="FEE9150E"/>
    <w:rsid w:val="FEEA5F5E"/>
    <w:rsid w:val="FEEA73D8"/>
    <w:rsid w:val="FEEBA5F5"/>
    <w:rsid w:val="FEEBC550"/>
    <w:rsid w:val="FEECF044"/>
    <w:rsid w:val="FEEF1787"/>
    <w:rsid w:val="FEEF6F73"/>
    <w:rsid w:val="FEEFA9BF"/>
    <w:rsid w:val="FEF16509"/>
    <w:rsid w:val="FEF1DE80"/>
    <w:rsid w:val="FEF3C8F4"/>
    <w:rsid w:val="FEF3FEA1"/>
    <w:rsid w:val="FEF52D82"/>
    <w:rsid w:val="FEF73746"/>
    <w:rsid w:val="FEF79B60"/>
    <w:rsid w:val="FEF7D1FE"/>
    <w:rsid w:val="FEF909D9"/>
    <w:rsid w:val="FEF9922A"/>
    <w:rsid w:val="FEFA9599"/>
    <w:rsid w:val="FEFB4F3F"/>
    <w:rsid w:val="FEFB586C"/>
    <w:rsid w:val="FEFB5FC7"/>
    <w:rsid w:val="FEFB7DD3"/>
    <w:rsid w:val="FEFC7FE5"/>
    <w:rsid w:val="FEFCC4E6"/>
    <w:rsid w:val="FEFDF89C"/>
    <w:rsid w:val="FEFE5EB7"/>
    <w:rsid w:val="FEFEADDE"/>
    <w:rsid w:val="FEFF0CD7"/>
    <w:rsid w:val="FEFF166F"/>
    <w:rsid w:val="FEFF1F55"/>
    <w:rsid w:val="FEFF26D0"/>
    <w:rsid w:val="FEFF4E65"/>
    <w:rsid w:val="FEFF8F15"/>
    <w:rsid w:val="FEFFB25F"/>
    <w:rsid w:val="FEFFB92F"/>
    <w:rsid w:val="FEFFC614"/>
    <w:rsid w:val="FEFFCCFA"/>
    <w:rsid w:val="FEFFCDD6"/>
    <w:rsid w:val="FEFFD335"/>
    <w:rsid w:val="FEFFE8F7"/>
    <w:rsid w:val="FEFFFA36"/>
    <w:rsid w:val="FF09DF7F"/>
    <w:rsid w:val="FF1376DF"/>
    <w:rsid w:val="FF18751D"/>
    <w:rsid w:val="FF1B55BE"/>
    <w:rsid w:val="FF1F34DA"/>
    <w:rsid w:val="FF1F6261"/>
    <w:rsid w:val="FF2684E2"/>
    <w:rsid w:val="FF2D1CFD"/>
    <w:rsid w:val="FF2D5E98"/>
    <w:rsid w:val="FF2F6CA9"/>
    <w:rsid w:val="FF31FE43"/>
    <w:rsid w:val="FF36B2BC"/>
    <w:rsid w:val="FF38CAB2"/>
    <w:rsid w:val="FF3ACC60"/>
    <w:rsid w:val="FF3B2ED9"/>
    <w:rsid w:val="FF3DD03F"/>
    <w:rsid w:val="FF3DE272"/>
    <w:rsid w:val="FF3E9D89"/>
    <w:rsid w:val="FF3F288A"/>
    <w:rsid w:val="FF3F60FC"/>
    <w:rsid w:val="FF3FACC3"/>
    <w:rsid w:val="FF46A45C"/>
    <w:rsid w:val="FF59E5BE"/>
    <w:rsid w:val="FF5E4BE7"/>
    <w:rsid w:val="FF5E87C1"/>
    <w:rsid w:val="FF5F4A84"/>
    <w:rsid w:val="FF5FB32D"/>
    <w:rsid w:val="FF63FD09"/>
    <w:rsid w:val="FF6574AA"/>
    <w:rsid w:val="FF6758D7"/>
    <w:rsid w:val="FF692855"/>
    <w:rsid w:val="FF6D77B8"/>
    <w:rsid w:val="FF6D81FE"/>
    <w:rsid w:val="FF6DFD16"/>
    <w:rsid w:val="FF6E3022"/>
    <w:rsid w:val="FF6F26F4"/>
    <w:rsid w:val="FF6F26F9"/>
    <w:rsid w:val="FF6F2825"/>
    <w:rsid w:val="FF6FC512"/>
    <w:rsid w:val="FF6FDB40"/>
    <w:rsid w:val="FF6FF695"/>
    <w:rsid w:val="FF72FEE9"/>
    <w:rsid w:val="FF771047"/>
    <w:rsid w:val="FF773013"/>
    <w:rsid w:val="FF774A82"/>
    <w:rsid w:val="FF792460"/>
    <w:rsid w:val="FF79FC03"/>
    <w:rsid w:val="FF7B30D3"/>
    <w:rsid w:val="FF7D5C4D"/>
    <w:rsid w:val="FF7D7206"/>
    <w:rsid w:val="FF7DCA16"/>
    <w:rsid w:val="FF7E0110"/>
    <w:rsid w:val="FF7E5CCF"/>
    <w:rsid w:val="FF7EE920"/>
    <w:rsid w:val="FF7EF331"/>
    <w:rsid w:val="FF7F0C22"/>
    <w:rsid w:val="FF7F1B81"/>
    <w:rsid w:val="FF7F1CBF"/>
    <w:rsid w:val="FF7F2CFD"/>
    <w:rsid w:val="FF8BB48E"/>
    <w:rsid w:val="FF8FEDBA"/>
    <w:rsid w:val="FF93E0C8"/>
    <w:rsid w:val="FF96EDF8"/>
    <w:rsid w:val="FF97289F"/>
    <w:rsid w:val="FF9BA3DC"/>
    <w:rsid w:val="FF9D5DB0"/>
    <w:rsid w:val="FF9E6E40"/>
    <w:rsid w:val="FF9EC31C"/>
    <w:rsid w:val="FF9ECD9D"/>
    <w:rsid w:val="FF9F74C2"/>
    <w:rsid w:val="FF9F7E71"/>
    <w:rsid w:val="FF9F810A"/>
    <w:rsid w:val="FF9F95C3"/>
    <w:rsid w:val="FF9FC236"/>
    <w:rsid w:val="FF9FFE41"/>
    <w:rsid w:val="FF9FFFBB"/>
    <w:rsid w:val="FFA7E06F"/>
    <w:rsid w:val="FFABC86F"/>
    <w:rsid w:val="FFABE01B"/>
    <w:rsid w:val="FFAC92F9"/>
    <w:rsid w:val="FFAD5494"/>
    <w:rsid w:val="FFADF4AB"/>
    <w:rsid w:val="FFADFA59"/>
    <w:rsid w:val="FFAEF4E2"/>
    <w:rsid w:val="FFB4C460"/>
    <w:rsid w:val="FFB7FA90"/>
    <w:rsid w:val="FFB7FFD9"/>
    <w:rsid w:val="FFB822DE"/>
    <w:rsid w:val="FFB9273F"/>
    <w:rsid w:val="FFBA7EAF"/>
    <w:rsid w:val="FFBAD6FA"/>
    <w:rsid w:val="FFBBAA81"/>
    <w:rsid w:val="FFBBC23F"/>
    <w:rsid w:val="FFBBC66E"/>
    <w:rsid w:val="FFBCA2EA"/>
    <w:rsid w:val="FFBD9CEC"/>
    <w:rsid w:val="FFBDA415"/>
    <w:rsid w:val="FFBDD4B0"/>
    <w:rsid w:val="FFBEB3D9"/>
    <w:rsid w:val="FFBEF0C2"/>
    <w:rsid w:val="FFBF1BAE"/>
    <w:rsid w:val="FFBF4347"/>
    <w:rsid w:val="FFBF5A64"/>
    <w:rsid w:val="FFBF6777"/>
    <w:rsid w:val="FFBFBF52"/>
    <w:rsid w:val="FFBFD764"/>
    <w:rsid w:val="FFBFDAF1"/>
    <w:rsid w:val="FFBFE80A"/>
    <w:rsid w:val="FFBFFE8E"/>
    <w:rsid w:val="FFC229A2"/>
    <w:rsid w:val="FFC36181"/>
    <w:rsid w:val="FFC42583"/>
    <w:rsid w:val="FFC752E7"/>
    <w:rsid w:val="FFCAC084"/>
    <w:rsid w:val="FFCC36CD"/>
    <w:rsid w:val="FFCE5B52"/>
    <w:rsid w:val="FFD71845"/>
    <w:rsid w:val="FFD71ABC"/>
    <w:rsid w:val="FFD71C81"/>
    <w:rsid w:val="FFD73466"/>
    <w:rsid w:val="FFD7EBC9"/>
    <w:rsid w:val="FFDA2488"/>
    <w:rsid w:val="FFDB009F"/>
    <w:rsid w:val="FFDB77E6"/>
    <w:rsid w:val="FFDE2A3D"/>
    <w:rsid w:val="FFDF00AA"/>
    <w:rsid w:val="FFDF0904"/>
    <w:rsid w:val="FFDF2360"/>
    <w:rsid w:val="FFDF41FC"/>
    <w:rsid w:val="FFDF4536"/>
    <w:rsid w:val="FFDF554B"/>
    <w:rsid w:val="FFDF5F5B"/>
    <w:rsid w:val="FFDF7796"/>
    <w:rsid w:val="FFDFA2A3"/>
    <w:rsid w:val="FFDFBD92"/>
    <w:rsid w:val="FFDFE5E4"/>
    <w:rsid w:val="FFE37A34"/>
    <w:rsid w:val="FFE39DDF"/>
    <w:rsid w:val="FFE679CC"/>
    <w:rsid w:val="FFE6A476"/>
    <w:rsid w:val="FFE7D486"/>
    <w:rsid w:val="FFE89615"/>
    <w:rsid w:val="FFE907F3"/>
    <w:rsid w:val="FFE90ED6"/>
    <w:rsid w:val="FFE9631F"/>
    <w:rsid w:val="FFE97534"/>
    <w:rsid w:val="FFEAEFD3"/>
    <w:rsid w:val="FFEB9261"/>
    <w:rsid w:val="FFECC428"/>
    <w:rsid w:val="FFED94FF"/>
    <w:rsid w:val="FFEE2ACA"/>
    <w:rsid w:val="FFEEE789"/>
    <w:rsid w:val="FFEF14C1"/>
    <w:rsid w:val="FFEF47F8"/>
    <w:rsid w:val="FFEF6F06"/>
    <w:rsid w:val="FFEFD3F8"/>
    <w:rsid w:val="FFEFF5EC"/>
    <w:rsid w:val="FFF12CAE"/>
    <w:rsid w:val="FFF13BB6"/>
    <w:rsid w:val="FFF20E64"/>
    <w:rsid w:val="FFF3E65F"/>
    <w:rsid w:val="FFF3ED64"/>
    <w:rsid w:val="FFF53CE2"/>
    <w:rsid w:val="FFF56C8A"/>
    <w:rsid w:val="FFF5993B"/>
    <w:rsid w:val="FFF5D257"/>
    <w:rsid w:val="FFF62666"/>
    <w:rsid w:val="FFF629D3"/>
    <w:rsid w:val="FFF62B53"/>
    <w:rsid w:val="FFF70911"/>
    <w:rsid w:val="FFF721B3"/>
    <w:rsid w:val="FFF72E66"/>
    <w:rsid w:val="FFF756E1"/>
    <w:rsid w:val="FFF76780"/>
    <w:rsid w:val="FFF7963E"/>
    <w:rsid w:val="FFF7EE7B"/>
    <w:rsid w:val="FFF7FB60"/>
    <w:rsid w:val="FFF813E9"/>
    <w:rsid w:val="FFF8A93A"/>
    <w:rsid w:val="FFF93735"/>
    <w:rsid w:val="FFF939F9"/>
    <w:rsid w:val="FFF9C4EC"/>
    <w:rsid w:val="FFFA2FB8"/>
    <w:rsid w:val="FFFA4EAA"/>
    <w:rsid w:val="FFFA5E8D"/>
    <w:rsid w:val="FFFA6B11"/>
    <w:rsid w:val="FFFA7B71"/>
    <w:rsid w:val="FFFB0643"/>
    <w:rsid w:val="FFFB0B0F"/>
    <w:rsid w:val="FFFB78A5"/>
    <w:rsid w:val="FFFB9EEE"/>
    <w:rsid w:val="FFFBAF12"/>
    <w:rsid w:val="FFFC5B21"/>
    <w:rsid w:val="FFFCCDA1"/>
    <w:rsid w:val="FFFDA50A"/>
    <w:rsid w:val="FFFDB5C0"/>
    <w:rsid w:val="FFFDD57C"/>
    <w:rsid w:val="FFFDDB0D"/>
    <w:rsid w:val="FFFDDF87"/>
    <w:rsid w:val="FFFDED7C"/>
    <w:rsid w:val="FFFE64A8"/>
    <w:rsid w:val="FFFE8775"/>
    <w:rsid w:val="FFFEBBD2"/>
    <w:rsid w:val="FFFEF628"/>
    <w:rsid w:val="FFFF08C7"/>
    <w:rsid w:val="FFFF0D72"/>
    <w:rsid w:val="FFFF0E77"/>
    <w:rsid w:val="FFFF254A"/>
    <w:rsid w:val="FFFF3BEB"/>
    <w:rsid w:val="FFFF4BC6"/>
    <w:rsid w:val="FFFF4F66"/>
    <w:rsid w:val="FFFF532F"/>
    <w:rsid w:val="FFFF5A05"/>
    <w:rsid w:val="FFFF64FD"/>
    <w:rsid w:val="FFFF6F93"/>
    <w:rsid w:val="FFFF74BE"/>
    <w:rsid w:val="FFFF836E"/>
    <w:rsid w:val="FFFFA4DD"/>
    <w:rsid w:val="FFFFB336"/>
    <w:rsid w:val="FFFFBD34"/>
    <w:rsid w:val="FFFFBE84"/>
    <w:rsid w:val="FFFFCFCD"/>
    <w:rsid w:val="FFFFD5D9"/>
    <w:rsid w:val="FFFFDF06"/>
    <w:rsid w:val="FFFFE034"/>
    <w:rsid w:val="FFFFECF1"/>
    <w:rsid w:val="FFFFF384"/>
    <w:rsid w:val="FFFFFCF2"/>
    <w:rsid w:val="00000AA3"/>
    <w:rsid w:val="00002C9B"/>
    <w:rsid w:val="000079C4"/>
    <w:rsid w:val="00010092"/>
    <w:rsid w:val="000240B5"/>
    <w:rsid w:val="00027C31"/>
    <w:rsid w:val="00030C3C"/>
    <w:rsid w:val="00031736"/>
    <w:rsid w:val="00033ABB"/>
    <w:rsid w:val="00035535"/>
    <w:rsid w:val="0004165F"/>
    <w:rsid w:val="00042F71"/>
    <w:rsid w:val="0004373F"/>
    <w:rsid w:val="00061FCC"/>
    <w:rsid w:val="00065D52"/>
    <w:rsid w:val="000666F0"/>
    <w:rsid w:val="0006743D"/>
    <w:rsid w:val="0007210A"/>
    <w:rsid w:val="00074C25"/>
    <w:rsid w:val="0007673C"/>
    <w:rsid w:val="00082DFA"/>
    <w:rsid w:val="00086DB5"/>
    <w:rsid w:val="0009279D"/>
    <w:rsid w:val="00092FF0"/>
    <w:rsid w:val="00093C67"/>
    <w:rsid w:val="000B0223"/>
    <w:rsid w:val="000B6564"/>
    <w:rsid w:val="000B68CE"/>
    <w:rsid w:val="000C59DA"/>
    <w:rsid w:val="000D2D57"/>
    <w:rsid w:val="000E393D"/>
    <w:rsid w:val="000F0DA4"/>
    <w:rsid w:val="000F3119"/>
    <w:rsid w:val="000F61A1"/>
    <w:rsid w:val="000F673A"/>
    <w:rsid w:val="000F7263"/>
    <w:rsid w:val="00104EF3"/>
    <w:rsid w:val="0010541D"/>
    <w:rsid w:val="00123A1A"/>
    <w:rsid w:val="00134A30"/>
    <w:rsid w:val="00140A86"/>
    <w:rsid w:val="00142525"/>
    <w:rsid w:val="00144BB3"/>
    <w:rsid w:val="00152D16"/>
    <w:rsid w:val="00183F62"/>
    <w:rsid w:val="00187D62"/>
    <w:rsid w:val="001B1A8B"/>
    <w:rsid w:val="001B3BAA"/>
    <w:rsid w:val="001B6A53"/>
    <w:rsid w:val="001B6CD8"/>
    <w:rsid w:val="001D3BEB"/>
    <w:rsid w:val="001D650A"/>
    <w:rsid w:val="001D6A9A"/>
    <w:rsid w:val="001E4FCB"/>
    <w:rsid w:val="001F0C76"/>
    <w:rsid w:val="001F6F06"/>
    <w:rsid w:val="0020073A"/>
    <w:rsid w:val="00204BA3"/>
    <w:rsid w:val="002066E4"/>
    <w:rsid w:val="00211161"/>
    <w:rsid w:val="00212253"/>
    <w:rsid w:val="00215847"/>
    <w:rsid w:val="00216421"/>
    <w:rsid w:val="00217116"/>
    <w:rsid w:val="00217A7E"/>
    <w:rsid w:val="0022674B"/>
    <w:rsid w:val="00235DDE"/>
    <w:rsid w:val="00243CF2"/>
    <w:rsid w:val="00244A2E"/>
    <w:rsid w:val="0025053C"/>
    <w:rsid w:val="00251F34"/>
    <w:rsid w:val="002537A9"/>
    <w:rsid w:val="00265192"/>
    <w:rsid w:val="00266826"/>
    <w:rsid w:val="00266A50"/>
    <w:rsid w:val="002758F4"/>
    <w:rsid w:val="00281A49"/>
    <w:rsid w:val="00281B36"/>
    <w:rsid w:val="00283AA0"/>
    <w:rsid w:val="0029733C"/>
    <w:rsid w:val="002A17B7"/>
    <w:rsid w:val="002A7053"/>
    <w:rsid w:val="002B3E85"/>
    <w:rsid w:val="002B4C88"/>
    <w:rsid w:val="002B575F"/>
    <w:rsid w:val="002C05FD"/>
    <w:rsid w:val="002C0A37"/>
    <w:rsid w:val="002C3B0F"/>
    <w:rsid w:val="002C7C25"/>
    <w:rsid w:val="002D0F22"/>
    <w:rsid w:val="002D3206"/>
    <w:rsid w:val="002F0EEE"/>
    <w:rsid w:val="002F36C5"/>
    <w:rsid w:val="002F5A9D"/>
    <w:rsid w:val="003013B7"/>
    <w:rsid w:val="00303DDB"/>
    <w:rsid w:val="0030485D"/>
    <w:rsid w:val="0031039B"/>
    <w:rsid w:val="003165FF"/>
    <w:rsid w:val="0033329B"/>
    <w:rsid w:val="00337BDD"/>
    <w:rsid w:val="00341DBB"/>
    <w:rsid w:val="00344BFD"/>
    <w:rsid w:val="00347349"/>
    <w:rsid w:val="00347F9F"/>
    <w:rsid w:val="00355470"/>
    <w:rsid w:val="00355764"/>
    <w:rsid w:val="00361D48"/>
    <w:rsid w:val="00370B41"/>
    <w:rsid w:val="003714A4"/>
    <w:rsid w:val="003764C6"/>
    <w:rsid w:val="0037735B"/>
    <w:rsid w:val="00386256"/>
    <w:rsid w:val="00393337"/>
    <w:rsid w:val="003A0175"/>
    <w:rsid w:val="003A0910"/>
    <w:rsid w:val="003A1B39"/>
    <w:rsid w:val="003A649C"/>
    <w:rsid w:val="003B6E22"/>
    <w:rsid w:val="003C3021"/>
    <w:rsid w:val="003C45C6"/>
    <w:rsid w:val="003C7651"/>
    <w:rsid w:val="003E18DA"/>
    <w:rsid w:val="003E5EA6"/>
    <w:rsid w:val="003F65F6"/>
    <w:rsid w:val="004025A0"/>
    <w:rsid w:val="004072D5"/>
    <w:rsid w:val="00415A8A"/>
    <w:rsid w:val="004231CA"/>
    <w:rsid w:val="00426CAB"/>
    <w:rsid w:val="0043035F"/>
    <w:rsid w:val="004313BC"/>
    <w:rsid w:val="00441A2E"/>
    <w:rsid w:val="00442DDE"/>
    <w:rsid w:val="0044735D"/>
    <w:rsid w:val="00450CF9"/>
    <w:rsid w:val="00464348"/>
    <w:rsid w:val="00465AF8"/>
    <w:rsid w:val="0047308D"/>
    <w:rsid w:val="00494620"/>
    <w:rsid w:val="00497693"/>
    <w:rsid w:val="004A4CCA"/>
    <w:rsid w:val="004B6E3D"/>
    <w:rsid w:val="004C0374"/>
    <w:rsid w:val="004C54FD"/>
    <w:rsid w:val="004C7FDA"/>
    <w:rsid w:val="004E11BB"/>
    <w:rsid w:val="004F7DF5"/>
    <w:rsid w:val="005104FC"/>
    <w:rsid w:val="00511551"/>
    <w:rsid w:val="0052335F"/>
    <w:rsid w:val="00526D7C"/>
    <w:rsid w:val="00553C7A"/>
    <w:rsid w:val="00554B6E"/>
    <w:rsid w:val="00570370"/>
    <w:rsid w:val="005757BE"/>
    <w:rsid w:val="005935C8"/>
    <w:rsid w:val="00594370"/>
    <w:rsid w:val="00594844"/>
    <w:rsid w:val="00596EBE"/>
    <w:rsid w:val="00597900"/>
    <w:rsid w:val="005A5422"/>
    <w:rsid w:val="005B7D31"/>
    <w:rsid w:val="005C0D4D"/>
    <w:rsid w:val="005C2C9F"/>
    <w:rsid w:val="005D5EFE"/>
    <w:rsid w:val="005E5FAF"/>
    <w:rsid w:val="005F38E9"/>
    <w:rsid w:val="005F4076"/>
    <w:rsid w:val="006039A5"/>
    <w:rsid w:val="0060629A"/>
    <w:rsid w:val="00615C05"/>
    <w:rsid w:val="00624A0A"/>
    <w:rsid w:val="00625700"/>
    <w:rsid w:val="00625848"/>
    <w:rsid w:val="00627B5C"/>
    <w:rsid w:val="00633A90"/>
    <w:rsid w:val="00641D62"/>
    <w:rsid w:val="00647710"/>
    <w:rsid w:val="00657553"/>
    <w:rsid w:val="0066513D"/>
    <w:rsid w:val="006739BB"/>
    <w:rsid w:val="00675836"/>
    <w:rsid w:val="00682650"/>
    <w:rsid w:val="00683D19"/>
    <w:rsid w:val="006841FD"/>
    <w:rsid w:val="00687E6D"/>
    <w:rsid w:val="00691C7C"/>
    <w:rsid w:val="00695251"/>
    <w:rsid w:val="006B58C1"/>
    <w:rsid w:val="006B5B69"/>
    <w:rsid w:val="006B6B4E"/>
    <w:rsid w:val="006C01B5"/>
    <w:rsid w:val="006D45C4"/>
    <w:rsid w:val="006E6015"/>
    <w:rsid w:val="006F4D60"/>
    <w:rsid w:val="00705792"/>
    <w:rsid w:val="007145EE"/>
    <w:rsid w:val="00714E28"/>
    <w:rsid w:val="00733CC1"/>
    <w:rsid w:val="00746DA8"/>
    <w:rsid w:val="00757BA6"/>
    <w:rsid w:val="00760A21"/>
    <w:rsid w:val="007611EF"/>
    <w:rsid w:val="00766F6A"/>
    <w:rsid w:val="00772EB8"/>
    <w:rsid w:val="00780C03"/>
    <w:rsid w:val="00784C29"/>
    <w:rsid w:val="007870A0"/>
    <w:rsid w:val="0079193C"/>
    <w:rsid w:val="00793384"/>
    <w:rsid w:val="00794157"/>
    <w:rsid w:val="007A0BDC"/>
    <w:rsid w:val="007A6F82"/>
    <w:rsid w:val="007C3242"/>
    <w:rsid w:val="007C7E9A"/>
    <w:rsid w:val="007E2928"/>
    <w:rsid w:val="007E2995"/>
    <w:rsid w:val="007F17A7"/>
    <w:rsid w:val="00805409"/>
    <w:rsid w:val="00837C4C"/>
    <w:rsid w:val="00852493"/>
    <w:rsid w:val="00864E87"/>
    <w:rsid w:val="008674F6"/>
    <w:rsid w:val="008724C3"/>
    <w:rsid w:val="00887581"/>
    <w:rsid w:val="0089201C"/>
    <w:rsid w:val="008955FA"/>
    <w:rsid w:val="008A0015"/>
    <w:rsid w:val="008B3CEC"/>
    <w:rsid w:val="008B7685"/>
    <w:rsid w:val="008C07C8"/>
    <w:rsid w:val="008C162A"/>
    <w:rsid w:val="008C5358"/>
    <w:rsid w:val="008D0B73"/>
    <w:rsid w:val="008D41FA"/>
    <w:rsid w:val="008E033D"/>
    <w:rsid w:val="008E2127"/>
    <w:rsid w:val="008E3EA9"/>
    <w:rsid w:val="008E4E1E"/>
    <w:rsid w:val="008E5B6C"/>
    <w:rsid w:val="008E6D61"/>
    <w:rsid w:val="008E755E"/>
    <w:rsid w:val="008F0FFA"/>
    <w:rsid w:val="008F777D"/>
    <w:rsid w:val="008F7FC4"/>
    <w:rsid w:val="0090268C"/>
    <w:rsid w:val="00903D5A"/>
    <w:rsid w:val="009045B4"/>
    <w:rsid w:val="0090482A"/>
    <w:rsid w:val="00906FF8"/>
    <w:rsid w:val="009100F1"/>
    <w:rsid w:val="009258DE"/>
    <w:rsid w:val="00925D7E"/>
    <w:rsid w:val="009305C5"/>
    <w:rsid w:val="00934938"/>
    <w:rsid w:val="00940E1A"/>
    <w:rsid w:val="00943B2B"/>
    <w:rsid w:val="00956561"/>
    <w:rsid w:val="00967DCC"/>
    <w:rsid w:val="00972CA0"/>
    <w:rsid w:val="0097426C"/>
    <w:rsid w:val="0097786F"/>
    <w:rsid w:val="00980077"/>
    <w:rsid w:val="009807B7"/>
    <w:rsid w:val="00986254"/>
    <w:rsid w:val="00993CE6"/>
    <w:rsid w:val="00994BFF"/>
    <w:rsid w:val="009C06F3"/>
    <w:rsid w:val="009D2BD7"/>
    <w:rsid w:val="009D448E"/>
    <w:rsid w:val="009E425F"/>
    <w:rsid w:val="009F6C0C"/>
    <w:rsid w:val="009F78A9"/>
    <w:rsid w:val="00A01E46"/>
    <w:rsid w:val="00A02CE1"/>
    <w:rsid w:val="00A044DE"/>
    <w:rsid w:val="00A14905"/>
    <w:rsid w:val="00A14F90"/>
    <w:rsid w:val="00A24635"/>
    <w:rsid w:val="00A2776E"/>
    <w:rsid w:val="00A30ABD"/>
    <w:rsid w:val="00A32227"/>
    <w:rsid w:val="00A344E0"/>
    <w:rsid w:val="00A3628E"/>
    <w:rsid w:val="00A40EFC"/>
    <w:rsid w:val="00A42540"/>
    <w:rsid w:val="00A45D05"/>
    <w:rsid w:val="00A51B33"/>
    <w:rsid w:val="00A55F8D"/>
    <w:rsid w:val="00A617F7"/>
    <w:rsid w:val="00A6433C"/>
    <w:rsid w:val="00A720F6"/>
    <w:rsid w:val="00A833A5"/>
    <w:rsid w:val="00A8768F"/>
    <w:rsid w:val="00A92D62"/>
    <w:rsid w:val="00AA05BE"/>
    <w:rsid w:val="00AA1BDD"/>
    <w:rsid w:val="00AA563A"/>
    <w:rsid w:val="00AC3FA5"/>
    <w:rsid w:val="00B02A33"/>
    <w:rsid w:val="00B03454"/>
    <w:rsid w:val="00B04EB2"/>
    <w:rsid w:val="00B224C2"/>
    <w:rsid w:val="00B30084"/>
    <w:rsid w:val="00B34934"/>
    <w:rsid w:val="00B35FBB"/>
    <w:rsid w:val="00B3772F"/>
    <w:rsid w:val="00B44270"/>
    <w:rsid w:val="00B54D16"/>
    <w:rsid w:val="00B56D1A"/>
    <w:rsid w:val="00B6119B"/>
    <w:rsid w:val="00B62217"/>
    <w:rsid w:val="00B672F6"/>
    <w:rsid w:val="00B72559"/>
    <w:rsid w:val="00B80FCD"/>
    <w:rsid w:val="00B908E0"/>
    <w:rsid w:val="00B91440"/>
    <w:rsid w:val="00B9545B"/>
    <w:rsid w:val="00B95FD1"/>
    <w:rsid w:val="00BA0FC0"/>
    <w:rsid w:val="00BA7F42"/>
    <w:rsid w:val="00BB12A8"/>
    <w:rsid w:val="00BB155C"/>
    <w:rsid w:val="00BD0C70"/>
    <w:rsid w:val="00BD5AB2"/>
    <w:rsid w:val="00BD74FC"/>
    <w:rsid w:val="00BF05C5"/>
    <w:rsid w:val="00C001E9"/>
    <w:rsid w:val="00C0581D"/>
    <w:rsid w:val="00C15FB9"/>
    <w:rsid w:val="00C20FD4"/>
    <w:rsid w:val="00C24708"/>
    <w:rsid w:val="00C255A1"/>
    <w:rsid w:val="00C34D72"/>
    <w:rsid w:val="00C4470B"/>
    <w:rsid w:val="00C55811"/>
    <w:rsid w:val="00C91CE6"/>
    <w:rsid w:val="00CA1874"/>
    <w:rsid w:val="00CA25A6"/>
    <w:rsid w:val="00CA461F"/>
    <w:rsid w:val="00CA6204"/>
    <w:rsid w:val="00CA6394"/>
    <w:rsid w:val="00CB75DA"/>
    <w:rsid w:val="00CC1377"/>
    <w:rsid w:val="00CC53DA"/>
    <w:rsid w:val="00CD7433"/>
    <w:rsid w:val="00CE6D68"/>
    <w:rsid w:val="00D05BDF"/>
    <w:rsid w:val="00D210FD"/>
    <w:rsid w:val="00D243B1"/>
    <w:rsid w:val="00D249CC"/>
    <w:rsid w:val="00D327D3"/>
    <w:rsid w:val="00D4125D"/>
    <w:rsid w:val="00D45E76"/>
    <w:rsid w:val="00D469DC"/>
    <w:rsid w:val="00D50774"/>
    <w:rsid w:val="00D5268C"/>
    <w:rsid w:val="00D5505B"/>
    <w:rsid w:val="00D61752"/>
    <w:rsid w:val="00D62D2A"/>
    <w:rsid w:val="00D651AC"/>
    <w:rsid w:val="00D74F19"/>
    <w:rsid w:val="00D916B3"/>
    <w:rsid w:val="00D962C2"/>
    <w:rsid w:val="00DA2DFF"/>
    <w:rsid w:val="00DA430A"/>
    <w:rsid w:val="00DA49C2"/>
    <w:rsid w:val="00DA7AC8"/>
    <w:rsid w:val="00DB0C69"/>
    <w:rsid w:val="00DB66E3"/>
    <w:rsid w:val="00DB7E4A"/>
    <w:rsid w:val="00DD51A0"/>
    <w:rsid w:val="00DD651E"/>
    <w:rsid w:val="00DE0E34"/>
    <w:rsid w:val="00DE2295"/>
    <w:rsid w:val="00DE424C"/>
    <w:rsid w:val="00DF3B05"/>
    <w:rsid w:val="00E02A11"/>
    <w:rsid w:val="00E1544A"/>
    <w:rsid w:val="00E20017"/>
    <w:rsid w:val="00E211B1"/>
    <w:rsid w:val="00E230ED"/>
    <w:rsid w:val="00E24FDA"/>
    <w:rsid w:val="00E27235"/>
    <w:rsid w:val="00E3246B"/>
    <w:rsid w:val="00E32E2E"/>
    <w:rsid w:val="00E64B60"/>
    <w:rsid w:val="00E652BC"/>
    <w:rsid w:val="00E710F2"/>
    <w:rsid w:val="00E87EA8"/>
    <w:rsid w:val="00E90E41"/>
    <w:rsid w:val="00E97113"/>
    <w:rsid w:val="00EA16B5"/>
    <w:rsid w:val="00EA30E6"/>
    <w:rsid w:val="00EA7375"/>
    <w:rsid w:val="00EB0283"/>
    <w:rsid w:val="00EE4A66"/>
    <w:rsid w:val="00EE4E3F"/>
    <w:rsid w:val="00F02935"/>
    <w:rsid w:val="00F064DF"/>
    <w:rsid w:val="00F12AF9"/>
    <w:rsid w:val="00F12C67"/>
    <w:rsid w:val="00F26228"/>
    <w:rsid w:val="00F34A3A"/>
    <w:rsid w:val="00F404AC"/>
    <w:rsid w:val="00F520C9"/>
    <w:rsid w:val="00F54393"/>
    <w:rsid w:val="00F543EA"/>
    <w:rsid w:val="00F66887"/>
    <w:rsid w:val="00F67430"/>
    <w:rsid w:val="00F77F4A"/>
    <w:rsid w:val="00F82A85"/>
    <w:rsid w:val="00F8327D"/>
    <w:rsid w:val="00F961D2"/>
    <w:rsid w:val="00FA63E6"/>
    <w:rsid w:val="00FB2F46"/>
    <w:rsid w:val="00FB4BED"/>
    <w:rsid w:val="00FC2084"/>
    <w:rsid w:val="00FC51B2"/>
    <w:rsid w:val="00FD1722"/>
    <w:rsid w:val="00FD1F23"/>
    <w:rsid w:val="00FD3BD8"/>
    <w:rsid w:val="00FD795A"/>
    <w:rsid w:val="00FD7FE1"/>
    <w:rsid w:val="00FF1DF3"/>
    <w:rsid w:val="03DF4C5A"/>
    <w:rsid w:val="062FF5BF"/>
    <w:rsid w:val="076327C6"/>
    <w:rsid w:val="07E7C3AF"/>
    <w:rsid w:val="0ADE7A59"/>
    <w:rsid w:val="0C45C079"/>
    <w:rsid w:val="0C9E5F9C"/>
    <w:rsid w:val="0CFCCEC5"/>
    <w:rsid w:val="0D2F0D9B"/>
    <w:rsid w:val="0D6EB340"/>
    <w:rsid w:val="0D9FA668"/>
    <w:rsid w:val="0DBFCDBF"/>
    <w:rsid w:val="0DCFFFA3"/>
    <w:rsid w:val="0DF7DBC8"/>
    <w:rsid w:val="0E7B921C"/>
    <w:rsid w:val="0EBD447A"/>
    <w:rsid w:val="0F07010B"/>
    <w:rsid w:val="0F3361F1"/>
    <w:rsid w:val="0F5F10D0"/>
    <w:rsid w:val="0F6EC634"/>
    <w:rsid w:val="0FAF20BE"/>
    <w:rsid w:val="0FBDD195"/>
    <w:rsid w:val="0FFBEA16"/>
    <w:rsid w:val="0FFF92B8"/>
    <w:rsid w:val="0FFFB7DC"/>
    <w:rsid w:val="10FF13C1"/>
    <w:rsid w:val="11E98D39"/>
    <w:rsid w:val="11F1413D"/>
    <w:rsid w:val="12DFBF47"/>
    <w:rsid w:val="13834CDA"/>
    <w:rsid w:val="13FF93D5"/>
    <w:rsid w:val="14BFA3C2"/>
    <w:rsid w:val="14F6FC21"/>
    <w:rsid w:val="15BF3953"/>
    <w:rsid w:val="15EBD4F7"/>
    <w:rsid w:val="166B366B"/>
    <w:rsid w:val="16BB916F"/>
    <w:rsid w:val="16FB0580"/>
    <w:rsid w:val="177BE373"/>
    <w:rsid w:val="177F967B"/>
    <w:rsid w:val="177FA212"/>
    <w:rsid w:val="179F9E80"/>
    <w:rsid w:val="17BF0BD6"/>
    <w:rsid w:val="17F1B075"/>
    <w:rsid w:val="17FF5FC4"/>
    <w:rsid w:val="17FFE265"/>
    <w:rsid w:val="19BF778C"/>
    <w:rsid w:val="19EE1788"/>
    <w:rsid w:val="1A57F6A0"/>
    <w:rsid w:val="1B2F709E"/>
    <w:rsid w:val="1B3F4472"/>
    <w:rsid w:val="1B9A21B4"/>
    <w:rsid w:val="1BB70AB9"/>
    <w:rsid w:val="1BBE0AA1"/>
    <w:rsid w:val="1BBF145E"/>
    <w:rsid w:val="1BC9232A"/>
    <w:rsid w:val="1BEEE5B4"/>
    <w:rsid w:val="1BEF7C8F"/>
    <w:rsid w:val="1BFE4085"/>
    <w:rsid w:val="1BFF15F9"/>
    <w:rsid w:val="1C6F36A4"/>
    <w:rsid w:val="1CBEC5BD"/>
    <w:rsid w:val="1CD19EC7"/>
    <w:rsid w:val="1D3FBA9F"/>
    <w:rsid w:val="1D57ADCD"/>
    <w:rsid w:val="1D6F9930"/>
    <w:rsid w:val="1D6FAB11"/>
    <w:rsid w:val="1D772F79"/>
    <w:rsid w:val="1DCF6444"/>
    <w:rsid w:val="1DD74062"/>
    <w:rsid w:val="1DDF9B6C"/>
    <w:rsid w:val="1DFEF5CD"/>
    <w:rsid w:val="1DFF0FD8"/>
    <w:rsid w:val="1E3FD783"/>
    <w:rsid w:val="1E7F29E6"/>
    <w:rsid w:val="1E8FB16A"/>
    <w:rsid w:val="1EBEDDA0"/>
    <w:rsid w:val="1EDBDF61"/>
    <w:rsid w:val="1EDF6567"/>
    <w:rsid w:val="1EF70F45"/>
    <w:rsid w:val="1EF71F8D"/>
    <w:rsid w:val="1EFC18E9"/>
    <w:rsid w:val="1EFF9897"/>
    <w:rsid w:val="1F5E8790"/>
    <w:rsid w:val="1F6F7361"/>
    <w:rsid w:val="1F6FCC24"/>
    <w:rsid w:val="1F7D5DB7"/>
    <w:rsid w:val="1F9F6CBC"/>
    <w:rsid w:val="1FA5361D"/>
    <w:rsid w:val="1FBCC6AA"/>
    <w:rsid w:val="1FBF2C4F"/>
    <w:rsid w:val="1FCF0198"/>
    <w:rsid w:val="1FDE07A5"/>
    <w:rsid w:val="1FDE84D1"/>
    <w:rsid w:val="1FDF6E5F"/>
    <w:rsid w:val="1FE78AA0"/>
    <w:rsid w:val="1FEFEEFC"/>
    <w:rsid w:val="1FF3116A"/>
    <w:rsid w:val="1FF3B238"/>
    <w:rsid w:val="1FF79C16"/>
    <w:rsid w:val="1FFB9077"/>
    <w:rsid w:val="1FFBA4F6"/>
    <w:rsid w:val="1FFD71E6"/>
    <w:rsid w:val="1FFEA4D2"/>
    <w:rsid w:val="1FFF2422"/>
    <w:rsid w:val="1FFF490F"/>
    <w:rsid w:val="1FFFD902"/>
    <w:rsid w:val="1FFFFB81"/>
    <w:rsid w:val="220381DB"/>
    <w:rsid w:val="236E1EE4"/>
    <w:rsid w:val="23FBB29F"/>
    <w:rsid w:val="23FF19DF"/>
    <w:rsid w:val="24DF2B92"/>
    <w:rsid w:val="24FD089D"/>
    <w:rsid w:val="25739DFF"/>
    <w:rsid w:val="267F058E"/>
    <w:rsid w:val="26F6611C"/>
    <w:rsid w:val="26FE1348"/>
    <w:rsid w:val="27BD8808"/>
    <w:rsid w:val="27CF614E"/>
    <w:rsid w:val="27EFD4BF"/>
    <w:rsid w:val="27FE3D74"/>
    <w:rsid w:val="27FFECE0"/>
    <w:rsid w:val="28BA9C8D"/>
    <w:rsid w:val="2A77A6F1"/>
    <w:rsid w:val="2A971EC5"/>
    <w:rsid w:val="2ADFAE00"/>
    <w:rsid w:val="2AFBA385"/>
    <w:rsid w:val="2B76B65A"/>
    <w:rsid w:val="2B9F307B"/>
    <w:rsid w:val="2BBCBB22"/>
    <w:rsid w:val="2BBF0544"/>
    <w:rsid w:val="2BBFEB4B"/>
    <w:rsid w:val="2BEFCDDA"/>
    <w:rsid w:val="2BF70043"/>
    <w:rsid w:val="2BFED4DD"/>
    <w:rsid w:val="2BFEEEC2"/>
    <w:rsid w:val="2BFF206B"/>
    <w:rsid w:val="2BFF37B6"/>
    <w:rsid w:val="2BFFA6B4"/>
    <w:rsid w:val="2BFFABC8"/>
    <w:rsid w:val="2BFFB454"/>
    <w:rsid w:val="2C5D46F5"/>
    <w:rsid w:val="2CFCC362"/>
    <w:rsid w:val="2CFF01BB"/>
    <w:rsid w:val="2D57E7EC"/>
    <w:rsid w:val="2D6BBDA6"/>
    <w:rsid w:val="2D7CC900"/>
    <w:rsid w:val="2DB7020D"/>
    <w:rsid w:val="2DBF6689"/>
    <w:rsid w:val="2DD7C306"/>
    <w:rsid w:val="2DF40890"/>
    <w:rsid w:val="2DFBC07B"/>
    <w:rsid w:val="2DFF464B"/>
    <w:rsid w:val="2DFFB64B"/>
    <w:rsid w:val="2DFFFE8C"/>
    <w:rsid w:val="2E7ED27D"/>
    <w:rsid w:val="2E7F5DE0"/>
    <w:rsid w:val="2EAC2630"/>
    <w:rsid w:val="2EE93B72"/>
    <w:rsid w:val="2EEBC9D5"/>
    <w:rsid w:val="2EFB505A"/>
    <w:rsid w:val="2EFE4835"/>
    <w:rsid w:val="2F177C69"/>
    <w:rsid w:val="2F4B3BEC"/>
    <w:rsid w:val="2F5BFE06"/>
    <w:rsid w:val="2F5C7F69"/>
    <w:rsid w:val="2F6D60ED"/>
    <w:rsid w:val="2F77902C"/>
    <w:rsid w:val="2F7F98A2"/>
    <w:rsid w:val="2F9573EE"/>
    <w:rsid w:val="2FA98A6B"/>
    <w:rsid w:val="2FAF410A"/>
    <w:rsid w:val="2FAF85EF"/>
    <w:rsid w:val="2FB8B1C6"/>
    <w:rsid w:val="2FBB65AF"/>
    <w:rsid w:val="2FBBF4C0"/>
    <w:rsid w:val="2FCA908B"/>
    <w:rsid w:val="2FD783B6"/>
    <w:rsid w:val="2FDDEB36"/>
    <w:rsid w:val="2FE66487"/>
    <w:rsid w:val="2FF290BD"/>
    <w:rsid w:val="2FF731C0"/>
    <w:rsid w:val="2FF737FA"/>
    <w:rsid w:val="2FF75DEF"/>
    <w:rsid w:val="2FFCAB67"/>
    <w:rsid w:val="2FFD8FE9"/>
    <w:rsid w:val="2FFE32EA"/>
    <w:rsid w:val="2FFE5DD3"/>
    <w:rsid w:val="2FFFD9D1"/>
    <w:rsid w:val="2FFFEA61"/>
    <w:rsid w:val="302F5109"/>
    <w:rsid w:val="319EB168"/>
    <w:rsid w:val="31AED11C"/>
    <w:rsid w:val="31B3E0A8"/>
    <w:rsid w:val="31F7288F"/>
    <w:rsid w:val="322D4D18"/>
    <w:rsid w:val="32F1B08E"/>
    <w:rsid w:val="3337A713"/>
    <w:rsid w:val="33B02F0F"/>
    <w:rsid w:val="33E7FB08"/>
    <w:rsid w:val="33F7BB9E"/>
    <w:rsid w:val="33FA6F1F"/>
    <w:rsid w:val="33FB7D56"/>
    <w:rsid w:val="343EDC0E"/>
    <w:rsid w:val="34B695F8"/>
    <w:rsid w:val="3516BBA4"/>
    <w:rsid w:val="357A998A"/>
    <w:rsid w:val="35FF371F"/>
    <w:rsid w:val="3613A16E"/>
    <w:rsid w:val="365B8F6E"/>
    <w:rsid w:val="366EB232"/>
    <w:rsid w:val="367F8C8E"/>
    <w:rsid w:val="369F7631"/>
    <w:rsid w:val="36B62C5C"/>
    <w:rsid w:val="36DF0D76"/>
    <w:rsid w:val="36E6BD9C"/>
    <w:rsid w:val="36FD06C4"/>
    <w:rsid w:val="36FE5104"/>
    <w:rsid w:val="370F6ED1"/>
    <w:rsid w:val="3726BDC9"/>
    <w:rsid w:val="372D7F40"/>
    <w:rsid w:val="372FFB66"/>
    <w:rsid w:val="377E0DD7"/>
    <w:rsid w:val="379F8DE7"/>
    <w:rsid w:val="37B12806"/>
    <w:rsid w:val="37BF6D64"/>
    <w:rsid w:val="37C857FF"/>
    <w:rsid w:val="37CAA272"/>
    <w:rsid w:val="37D78639"/>
    <w:rsid w:val="37DDB4DD"/>
    <w:rsid w:val="37DE116B"/>
    <w:rsid w:val="37EEF7ED"/>
    <w:rsid w:val="37F05F0D"/>
    <w:rsid w:val="37F36757"/>
    <w:rsid w:val="37F9984E"/>
    <w:rsid w:val="37FB0ACE"/>
    <w:rsid w:val="37FB6CAE"/>
    <w:rsid w:val="37FF1FA6"/>
    <w:rsid w:val="37FFB8CC"/>
    <w:rsid w:val="38718EE5"/>
    <w:rsid w:val="38D1F787"/>
    <w:rsid w:val="394D7518"/>
    <w:rsid w:val="395E488A"/>
    <w:rsid w:val="397FBE2D"/>
    <w:rsid w:val="39BFD452"/>
    <w:rsid w:val="39F7EC57"/>
    <w:rsid w:val="39FDB1A5"/>
    <w:rsid w:val="39FDD054"/>
    <w:rsid w:val="39FF31C8"/>
    <w:rsid w:val="39FF3719"/>
    <w:rsid w:val="3A9F01D2"/>
    <w:rsid w:val="3AB728C8"/>
    <w:rsid w:val="3ABABCFC"/>
    <w:rsid w:val="3ABF7C58"/>
    <w:rsid w:val="3AEF6434"/>
    <w:rsid w:val="3AFEC666"/>
    <w:rsid w:val="3B15330B"/>
    <w:rsid w:val="3B33E8BD"/>
    <w:rsid w:val="3B3C907F"/>
    <w:rsid w:val="3B52B0EC"/>
    <w:rsid w:val="3B6DB8A9"/>
    <w:rsid w:val="3B7B517E"/>
    <w:rsid w:val="3B7C70CA"/>
    <w:rsid w:val="3B7E1300"/>
    <w:rsid w:val="3B7F22E4"/>
    <w:rsid w:val="3B7F76A9"/>
    <w:rsid w:val="3BAEACF4"/>
    <w:rsid w:val="3BBF4309"/>
    <w:rsid w:val="3BBF4E62"/>
    <w:rsid w:val="3BBFC2C6"/>
    <w:rsid w:val="3BBFFE74"/>
    <w:rsid w:val="3BCF541C"/>
    <w:rsid w:val="3BD9024F"/>
    <w:rsid w:val="3BDF1756"/>
    <w:rsid w:val="3BE7DDFA"/>
    <w:rsid w:val="3BEB1DFD"/>
    <w:rsid w:val="3BF7D75A"/>
    <w:rsid w:val="3BFB6C45"/>
    <w:rsid w:val="3BFB8440"/>
    <w:rsid w:val="3BFDB3E3"/>
    <w:rsid w:val="3BFF2BC3"/>
    <w:rsid w:val="3BFFC9C8"/>
    <w:rsid w:val="3CAE4FE9"/>
    <w:rsid w:val="3CBFA468"/>
    <w:rsid w:val="3CDF5C04"/>
    <w:rsid w:val="3CEBC327"/>
    <w:rsid w:val="3CF3D5AB"/>
    <w:rsid w:val="3CF703B4"/>
    <w:rsid w:val="3D2F0FCC"/>
    <w:rsid w:val="3D3EBE81"/>
    <w:rsid w:val="3D5EBBE2"/>
    <w:rsid w:val="3D6BD5A4"/>
    <w:rsid w:val="3D78613B"/>
    <w:rsid w:val="3D793A7A"/>
    <w:rsid w:val="3D7E45BC"/>
    <w:rsid w:val="3D7EA4DC"/>
    <w:rsid w:val="3D7F27F3"/>
    <w:rsid w:val="3D8DC50F"/>
    <w:rsid w:val="3D8E627F"/>
    <w:rsid w:val="3D97C2DB"/>
    <w:rsid w:val="3D9FA6FC"/>
    <w:rsid w:val="3DAF1CDF"/>
    <w:rsid w:val="3DB79D0E"/>
    <w:rsid w:val="3DBB272C"/>
    <w:rsid w:val="3DBF14FF"/>
    <w:rsid w:val="3DBF9B98"/>
    <w:rsid w:val="3DD82686"/>
    <w:rsid w:val="3DD85334"/>
    <w:rsid w:val="3DEDA197"/>
    <w:rsid w:val="3DEF00DC"/>
    <w:rsid w:val="3DF3A841"/>
    <w:rsid w:val="3DF49222"/>
    <w:rsid w:val="3DF77BB7"/>
    <w:rsid w:val="3DFBC17B"/>
    <w:rsid w:val="3DFD2BD5"/>
    <w:rsid w:val="3DFD6399"/>
    <w:rsid w:val="3DFF14C9"/>
    <w:rsid w:val="3DFF586D"/>
    <w:rsid w:val="3DFF77A5"/>
    <w:rsid w:val="3DFFE145"/>
    <w:rsid w:val="3DFFF25F"/>
    <w:rsid w:val="3E3F88A7"/>
    <w:rsid w:val="3E57590C"/>
    <w:rsid w:val="3E5F996F"/>
    <w:rsid w:val="3E7F0D57"/>
    <w:rsid w:val="3EAA98B5"/>
    <w:rsid w:val="3EB7B000"/>
    <w:rsid w:val="3EB7E590"/>
    <w:rsid w:val="3EBFA963"/>
    <w:rsid w:val="3EC1AA3D"/>
    <w:rsid w:val="3EDCA056"/>
    <w:rsid w:val="3EDEB7F6"/>
    <w:rsid w:val="3EDF24FE"/>
    <w:rsid w:val="3EDF8D5C"/>
    <w:rsid w:val="3EE3E7CD"/>
    <w:rsid w:val="3EEB41BA"/>
    <w:rsid w:val="3EEEBF09"/>
    <w:rsid w:val="3EEF54C6"/>
    <w:rsid w:val="3EF77542"/>
    <w:rsid w:val="3EFAE4C1"/>
    <w:rsid w:val="3EFB8248"/>
    <w:rsid w:val="3EFBC55B"/>
    <w:rsid w:val="3EFCD767"/>
    <w:rsid w:val="3EFDDB6D"/>
    <w:rsid w:val="3EFE7D90"/>
    <w:rsid w:val="3EFFFADE"/>
    <w:rsid w:val="3F1F96D0"/>
    <w:rsid w:val="3F2F75B4"/>
    <w:rsid w:val="3F335464"/>
    <w:rsid w:val="3F335F31"/>
    <w:rsid w:val="3F39CBFF"/>
    <w:rsid w:val="3F3F59E9"/>
    <w:rsid w:val="3F5E7B73"/>
    <w:rsid w:val="3F61009D"/>
    <w:rsid w:val="3F6747EC"/>
    <w:rsid w:val="3F6FB193"/>
    <w:rsid w:val="3F745646"/>
    <w:rsid w:val="3F7705B0"/>
    <w:rsid w:val="3F772947"/>
    <w:rsid w:val="3F7B1367"/>
    <w:rsid w:val="3F7CC35D"/>
    <w:rsid w:val="3F7F46D9"/>
    <w:rsid w:val="3F7F59AB"/>
    <w:rsid w:val="3F7FCAD2"/>
    <w:rsid w:val="3F7FD9A6"/>
    <w:rsid w:val="3F8F48BD"/>
    <w:rsid w:val="3F918B58"/>
    <w:rsid w:val="3F9906D5"/>
    <w:rsid w:val="3F9CE032"/>
    <w:rsid w:val="3FABAEF4"/>
    <w:rsid w:val="3FAE6AEF"/>
    <w:rsid w:val="3FBB9280"/>
    <w:rsid w:val="3FBE3A30"/>
    <w:rsid w:val="3FBE5D23"/>
    <w:rsid w:val="3FBF8A99"/>
    <w:rsid w:val="3FCB1D30"/>
    <w:rsid w:val="3FCD726A"/>
    <w:rsid w:val="3FCD7FAB"/>
    <w:rsid w:val="3FCFECB4"/>
    <w:rsid w:val="3FD51AC6"/>
    <w:rsid w:val="3FD62A8C"/>
    <w:rsid w:val="3FDB5AD3"/>
    <w:rsid w:val="3FDF309E"/>
    <w:rsid w:val="3FDFEAEE"/>
    <w:rsid w:val="3FE7602C"/>
    <w:rsid w:val="3FE7905A"/>
    <w:rsid w:val="3FE9D740"/>
    <w:rsid w:val="3FEB56BF"/>
    <w:rsid w:val="3FEBA4D9"/>
    <w:rsid w:val="3FEBA875"/>
    <w:rsid w:val="3FED4B24"/>
    <w:rsid w:val="3FEFA720"/>
    <w:rsid w:val="3FEFB353"/>
    <w:rsid w:val="3FEFB582"/>
    <w:rsid w:val="3FEFDB0F"/>
    <w:rsid w:val="3FF35094"/>
    <w:rsid w:val="3FF52E4B"/>
    <w:rsid w:val="3FF71F76"/>
    <w:rsid w:val="3FF731BF"/>
    <w:rsid w:val="3FF73A21"/>
    <w:rsid w:val="3FFA8527"/>
    <w:rsid w:val="3FFA9E69"/>
    <w:rsid w:val="3FFB4D6D"/>
    <w:rsid w:val="3FFB7CCA"/>
    <w:rsid w:val="3FFB8CE2"/>
    <w:rsid w:val="3FFBB29D"/>
    <w:rsid w:val="3FFBE212"/>
    <w:rsid w:val="3FFD9036"/>
    <w:rsid w:val="3FFD9B27"/>
    <w:rsid w:val="3FFDF44B"/>
    <w:rsid w:val="3FFE6E17"/>
    <w:rsid w:val="3FFF1819"/>
    <w:rsid w:val="3FFF3879"/>
    <w:rsid w:val="3FFF4CC6"/>
    <w:rsid w:val="3FFF724F"/>
    <w:rsid w:val="3FFF9BC4"/>
    <w:rsid w:val="3FFFC4A9"/>
    <w:rsid w:val="3FFFC770"/>
    <w:rsid w:val="3FFFDB36"/>
    <w:rsid w:val="41FEEC4E"/>
    <w:rsid w:val="4297237A"/>
    <w:rsid w:val="42EE0A0D"/>
    <w:rsid w:val="43F132B5"/>
    <w:rsid w:val="43FFCB8E"/>
    <w:rsid w:val="445ACC6F"/>
    <w:rsid w:val="44D66334"/>
    <w:rsid w:val="4567105D"/>
    <w:rsid w:val="45BCF5CC"/>
    <w:rsid w:val="45EF5312"/>
    <w:rsid w:val="45EFF576"/>
    <w:rsid w:val="45F568D8"/>
    <w:rsid w:val="4675FCAD"/>
    <w:rsid w:val="46E966E2"/>
    <w:rsid w:val="473B6EBD"/>
    <w:rsid w:val="477BB278"/>
    <w:rsid w:val="477D12CC"/>
    <w:rsid w:val="477D5952"/>
    <w:rsid w:val="477E7EFF"/>
    <w:rsid w:val="479F1876"/>
    <w:rsid w:val="479F4D19"/>
    <w:rsid w:val="47BB5092"/>
    <w:rsid w:val="47BBF1AF"/>
    <w:rsid w:val="47BDF9AB"/>
    <w:rsid w:val="47CF8C4A"/>
    <w:rsid w:val="47DC1E06"/>
    <w:rsid w:val="47EF5A1F"/>
    <w:rsid w:val="47F37B6C"/>
    <w:rsid w:val="49B70778"/>
    <w:rsid w:val="49D7C13E"/>
    <w:rsid w:val="4A5DE562"/>
    <w:rsid w:val="4B3E9CED"/>
    <w:rsid w:val="4B6B50DD"/>
    <w:rsid w:val="4BB7D1FB"/>
    <w:rsid w:val="4BCF44DB"/>
    <w:rsid w:val="4BFB6F3D"/>
    <w:rsid w:val="4BFDDC46"/>
    <w:rsid w:val="4BFF3556"/>
    <w:rsid w:val="4BFF531C"/>
    <w:rsid w:val="4C3B5CF4"/>
    <w:rsid w:val="4D5F5231"/>
    <w:rsid w:val="4D77E557"/>
    <w:rsid w:val="4D9756A5"/>
    <w:rsid w:val="4DB7AC2B"/>
    <w:rsid w:val="4DDF0798"/>
    <w:rsid w:val="4DFF6AC5"/>
    <w:rsid w:val="4DFF7E81"/>
    <w:rsid w:val="4E2F2540"/>
    <w:rsid w:val="4EBE331B"/>
    <w:rsid w:val="4ECB6CEA"/>
    <w:rsid w:val="4ECF1871"/>
    <w:rsid w:val="4EED98E8"/>
    <w:rsid w:val="4EFF0C6A"/>
    <w:rsid w:val="4EFFC945"/>
    <w:rsid w:val="4F365986"/>
    <w:rsid w:val="4F5E354D"/>
    <w:rsid w:val="4F7B39D9"/>
    <w:rsid w:val="4F7D810D"/>
    <w:rsid w:val="4F7E065E"/>
    <w:rsid w:val="4F7E3922"/>
    <w:rsid w:val="4F7F44B2"/>
    <w:rsid w:val="4FA4B52C"/>
    <w:rsid w:val="4FA7CFD2"/>
    <w:rsid w:val="4FAF23D6"/>
    <w:rsid w:val="4FB51A2B"/>
    <w:rsid w:val="4FC64647"/>
    <w:rsid w:val="4FCF0A01"/>
    <w:rsid w:val="4FDB5FE7"/>
    <w:rsid w:val="4FE77BB9"/>
    <w:rsid w:val="4FED360C"/>
    <w:rsid w:val="4FEDBE52"/>
    <w:rsid w:val="4FEE40B0"/>
    <w:rsid w:val="4FF68F90"/>
    <w:rsid w:val="4FF70B1D"/>
    <w:rsid w:val="4FF7B494"/>
    <w:rsid w:val="4FFCC2BB"/>
    <w:rsid w:val="4FFCF749"/>
    <w:rsid w:val="4FFD21E6"/>
    <w:rsid w:val="4FFD56F7"/>
    <w:rsid w:val="4FFDF773"/>
    <w:rsid w:val="4FFE2501"/>
    <w:rsid w:val="4FFEFEB5"/>
    <w:rsid w:val="4FFF6F07"/>
    <w:rsid w:val="4FFFAE18"/>
    <w:rsid w:val="50FBE207"/>
    <w:rsid w:val="51DFE487"/>
    <w:rsid w:val="51FED7AB"/>
    <w:rsid w:val="523F2F4B"/>
    <w:rsid w:val="524D176F"/>
    <w:rsid w:val="52775050"/>
    <w:rsid w:val="527FB6DD"/>
    <w:rsid w:val="52BFD49D"/>
    <w:rsid w:val="52D55800"/>
    <w:rsid w:val="52DBABA2"/>
    <w:rsid w:val="52DF3BA8"/>
    <w:rsid w:val="52DF96BD"/>
    <w:rsid w:val="52E7B3BC"/>
    <w:rsid w:val="52F56091"/>
    <w:rsid w:val="533F6631"/>
    <w:rsid w:val="537CE6B7"/>
    <w:rsid w:val="53ADEACC"/>
    <w:rsid w:val="53AE5348"/>
    <w:rsid w:val="53BB72AF"/>
    <w:rsid w:val="53CF4AE6"/>
    <w:rsid w:val="53F1C079"/>
    <w:rsid w:val="53F91865"/>
    <w:rsid w:val="53FD2CFC"/>
    <w:rsid w:val="53FDFD08"/>
    <w:rsid w:val="53FFCD3E"/>
    <w:rsid w:val="545619D9"/>
    <w:rsid w:val="54FD76C4"/>
    <w:rsid w:val="555F51D1"/>
    <w:rsid w:val="557C5895"/>
    <w:rsid w:val="55BFCB04"/>
    <w:rsid w:val="55D22B18"/>
    <w:rsid w:val="55DC349F"/>
    <w:rsid w:val="55DCF1FB"/>
    <w:rsid w:val="55FB74B3"/>
    <w:rsid w:val="55FE427A"/>
    <w:rsid w:val="55FF063E"/>
    <w:rsid w:val="56A7BE0C"/>
    <w:rsid w:val="56BFEDD3"/>
    <w:rsid w:val="56DF22B1"/>
    <w:rsid w:val="56EA68DB"/>
    <w:rsid w:val="56EE295B"/>
    <w:rsid w:val="56F1DAAA"/>
    <w:rsid w:val="56F813A4"/>
    <w:rsid w:val="56FB156B"/>
    <w:rsid w:val="573F8BBB"/>
    <w:rsid w:val="575F05B9"/>
    <w:rsid w:val="576726AA"/>
    <w:rsid w:val="577500C4"/>
    <w:rsid w:val="577F3225"/>
    <w:rsid w:val="5797AE9F"/>
    <w:rsid w:val="57AFF500"/>
    <w:rsid w:val="57B4A93A"/>
    <w:rsid w:val="57DFD88B"/>
    <w:rsid w:val="57EB93DF"/>
    <w:rsid w:val="57EBA732"/>
    <w:rsid w:val="57EDFCFC"/>
    <w:rsid w:val="57F17E23"/>
    <w:rsid w:val="57F6831D"/>
    <w:rsid w:val="57F75E90"/>
    <w:rsid w:val="57F986B5"/>
    <w:rsid w:val="57FB66EC"/>
    <w:rsid w:val="57FD7E3D"/>
    <w:rsid w:val="57FE4774"/>
    <w:rsid w:val="57FFC754"/>
    <w:rsid w:val="57FFD5D3"/>
    <w:rsid w:val="5826BB6C"/>
    <w:rsid w:val="58FBEC97"/>
    <w:rsid w:val="592E4E38"/>
    <w:rsid w:val="597B6A33"/>
    <w:rsid w:val="597BF672"/>
    <w:rsid w:val="59865664"/>
    <w:rsid w:val="59AF8C1E"/>
    <w:rsid w:val="59BE8AA4"/>
    <w:rsid w:val="59E7D0C0"/>
    <w:rsid w:val="59EC2D48"/>
    <w:rsid w:val="59ECF920"/>
    <w:rsid w:val="59EF2595"/>
    <w:rsid w:val="59F684B1"/>
    <w:rsid w:val="59FB6041"/>
    <w:rsid w:val="59FBE694"/>
    <w:rsid w:val="59FC8E92"/>
    <w:rsid w:val="59FD5BC9"/>
    <w:rsid w:val="5A7BE565"/>
    <w:rsid w:val="5A8D1C08"/>
    <w:rsid w:val="5AD6308E"/>
    <w:rsid w:val="5ADD9FD2"/>
    <w:rsid w:val="5ADF71B7"/>
    <w:rsid w:val="5AED2F11"/>
    <w:rsid w:val="5AEE227C"/>
    <w:rsid w:val="5AF7FF69"/>
    <w:rsid w:val="5B4815E6"/>
    <w:rsid w:val="5B5F521C"/>
    <w:rsid w:val="5B777265"/>
    <w:rsid w:val="5B7D00A0"/>
    <w:rsid w:val="5B970AF8"/>
    <w:rsid w:val="5BBC218A"/>
    <w:rsid w:val="5BBCFCCE"/>
    <w:rsid w:val="5BBD1122"/>
    <w:rsid w:val="5BBD3415"/>
    <w:rsid w:val="5BBFB090"/>
    <w:rsid w:val="5BBFE912"/>
    <w:rsid w:val="5BCF781F"/>
    <w:rsid w:val="5BD462C2"/>
    <w:rsid w:val="5BDE9E74"/>
    <w:rsid w:val="5BDFF01C"/>
    <w:rsid w:val="5BE5613E"/>
    <w:rsid w:val="5BEBC5B6"/>
    <w:rsid w:val="5BED0171"/>
    <w:rsid w:val="5BED4E4D"/>
    <w:rsid w:val="5BF7C221"/>
    <w:rsid w:val="5BF82757"/>
    <w:rsid w:val="5BFB148D"/>
    <w:rsid w:val="5BFB4341"/>
    <w:rsid w:val="5BFBF4F4"/>
    <w:rsid w:val="5BFCE624"/>
    <w:rsid w:val="5BFE4FEC"/>
    <w:rsid w:val="5BFEC3CB"/>
    <w:rsid w:val="5BFF3149"/>
    <w:rsid w:val="5BFF354B"/>
    <w:rsid w:val="5BFFBAD0"/>
    <w:rsid w:val="5C7FBD4A"/>
    <w:rsid w:val="5CBE938E"/>
    <w:rsid w:val="5CBFC111"/>
    <w:rsid w:val="5CCFA19D"/>
    <w:rsid w:val="5CEF8640"/>
    <w:rsid w:val="5CF1BE8F"/>
    <w:rsid w:val="5CFAA9E5"/>
    <w:rsid w:val="5CFDD08E"/>
    <w:rsid w:val="5CFDEAED"/>
    <w:rsid w:val="5CFF29E3"/>
    <w:rsid w:val="5CFFEDB5"/>
    <w:rsid w:val="5D4F2AEF"/>
    <w:rsid w:val="5D62262A"/>
    <w:rsid w:val="5D6F319B"/>
    <w:rsid w:val="5D7B0558"/>
    <w:rsid w:val="5D7B4823"/>
    <w:rsid w:val="5D7BF0DE"/>
    <w:rsid w:val="5D7CA9C7"/>
    <w:rsid w:val="5D7CB8B6"/>
    <w:rsid w:val="5D7EA438"/>
    <w:rsid w:val="5D7FAEC9"/>
    <w:rsid w:val="5D89A19B"/>
    <w:rsid w:val="5D9F5D58"/>
    <w:rsid w:val="5DB30687"/>
    <w:rsid w:val="5DBC1BE9"/>
    <w:rsid w:val="5DBFD1B0"/>
    <w:rsid w:val="5DCDD756"/>
    <w:rsid w:val="5DD8E206"/>
    <w:rsid w:val="5DDC7F16"/>
    <w:rsid w:val="5DDF0E2C"/>
    <w:rsid w:val="5DDF5850"/>
    <w:rsid w:val="5DEF3D57"/>
    <w:rsid w:val="5DEFAA9D"/>
    <w:rsid w:val="5DF3972A"/>
    <w:rsid w:val="5DF569F8"/>
    <w:rsid w:val="5DF709BA"/>
    <w:rsid w:val="5DF796B0"/>
    <w:rsid w:val="5DFB1952"/>
    <w:rsid w:val="5DFC8800"/>
    <w:rsid w:val="5DFD4D84"/>
    <w:rsid w:val="5DFD584B"/>
    <w:rsid w:val="5DFD598E"/>
    <w:rsid w:val="5DFF472D"/>
    <w:rsid w:val="5DFF64D6"/>
    <w:rsid w:val="5DFF9859"/>
    <w:rsid w:val="5E3E9FDB"/>
    <w:rsid w:val="5E4FF366"/>
    <w:rsid w:val="5E57C120"/>
    <w:rsid w:val="5E6C4E7A"/>
    <w:rsid w:val="5E738A70"/>
    <w:rsid w:val="5E73FD13"/>
    <w:rsid w:val="5E8D2B16"/>
    <w:rsid w:val="5E9F851E"/>
    <w:rsid w:val="5EAD6484"/>
    <w:rsid w:val="5EAFA6FF"/>
    <w:rsid w:val="5EB9FCA4"/>
    <w:rsid w:val="5EBB00B2"/>
    <w:rsid w:val="5EDF77FE"/>
    <w:rsid w:val="5EE3A5C2"/>
    <w:rsid w:val="5EED22B7"/>
    <w:rsid w:val="5EEFE871"/>
    <w:rsid w:val="5EF2E3A2"/>
    <w:rsid w:val="5EF72925"/>
    <w:rsid w:val="5EF73F34"/>
    <w:rsid w:val="5EF7E6D9"/>
    <w:rsid w:val="5EFA7CCD"/>
    <w:rsid w:val="5EFD7F9E"/>
    <w:rsid w:val="5EFE7CE8"/>
    <w:rsid w:val="5EFF6DD7"/>
    <w:rsid w:val="5F1F558D"/>
    <w:rsid w:val="5F2ED843"/>
    <w:rsid w:val="5F2FA949"/>
    <w:rsid w:val="5F3981C0"/>
    <w:rsid w:val="5F3B6994"/>
    <w:rsid w:val="5F3E31B3"/>
    <w:rsid w:val="5F3FBE8D"/>
    <w:rsid w:val="5F5B11F2"/>
    <w:rsid w:val="5F5F0BE6"/>
    <w:rsid w:val="5F5F514A"/>
    <w:rsid w:val="5F5F66A4"/>
    <w:rsid w:val="5F5FBC64"/>
    <w:rsid w:val="5F6B6ACC"/>
    <w:rsid w:val="5F6FCF88"/>
    <w:rsid w:val="5F78736E"/>
    <w:rsid w:val="5F7C30B1"/>
    <w:rsid w:val="5F7DA140"/>
    <w:rsid w:val="5F7F0549"/>
    <w:rsid w:val="5F8FC698"/>
    <w:rsid w:val="5F9EDFD8"/>
    <w:rsid w:val="5F9FE5F7"/>
    <w:rsid w:val="5FAAB180"/>
    <w:rsid w:val="5FB328B9"/>
    <w:rsid w:val="5FB39475"/>
    <w:rsid w:val="5FB583AE"/>
    <w:rsid w:val="5FB5951E"/>
    <w:rsid w:val="5FB7FF2F"/>
    <w:rsid w:val="5FBA666F"/>
    <w:rsid w:val="5FBADA60"/>
    <w:rsid w:val="5FBBA853"/>
    <w:rsid w:val="5FBC0662"/>
    <w:rsid w:val="5FBE26A2"/>
    <w:rsid w:val="5FBE501B"/>
    <w:rsid w:val="5FBFCD71"/>
    <w:rsid w:val="5FCF9E98"/>
    <w:rsid w:val="5FCFB630"/>
    <w:rsid w:val="5FD7905A"/>
    <w:rsid w:val="5FD79160"/>
    <w:rsid w:val="5FDB6AC8"/>
    <w:rsid w:val="5FDE6DB5"/>
    <w:rsid w:val="5FDF8B7B"/>
    <w:rsid w:val="5FDF9EA8"/>
    <w:rsid w:val="5FE34432"/>
    <w:rsid w:val="5FE3BF5D"/>
    <w:rsid w:val="5FE3C7C0"/>
    <w:rsid w:val="5FE7538B"/>
    <w:rsid w:val="5FE9FE70"/>
    <w:rsid w:val="5FEB10AB"/>
    <w:rsid w:val="5FED8DF5"/>
    <w:rsid w:val="5FEE5B52"/>
    <w:rsid w:val="5FEF2004"/>
    <w:rsid w:val="5FEF6063"/>
    <w:rsid w:val="5FEF9AF6"/>
    <w:rsid w:val="5FF22E7D"/>
    <w:rsid w:val="5FF3592A"/>
    <w:rsid w:val="5FF74C45"/>
    <w:rsid w:val="5FF78F4F"/>
    <w:rsid w:val="5FFB1778"/>
    <w:rsid w:val="5FFB18A4"/>
    <w:rsid w:val="5FFC2DD6"/>
    <w:rsid w:val="5FFC656C"/>
    <w:rsid w:val="5FFE92B1"/>
    <w:rsid w:val="5FFF0F71"/>
    <w:rsid w:val="5FFF2DF0"/>
    <w:rsid w:val="5FFF396E"/>
    <w:rsid w:val="5FFF4DB5"/>
    <w:rsid w:val="5FFF579C"/>
    <w:rsid w:val="5FFFA35A"/>
    <w:rsid w:val="5FFFC89A"/>
    <w:rsid w:val="5FFFDBE8"/>
    <w:rsid w:val="614FE608"/>
    <w:rsid w:val="61BD0986"/>
    <w:rsid w:val="61BDD3A4"/>
    <w:rsid w:val="61E7EF69"/>
    <w:rsid w:val="62AD477A"/>
    <w:rsid w:val="62EBF437"/>
    <w:rsid w:val="62EC4DAE"/>
    <w:rsid w:val="62FF56B4"/>
    <w:rsid w:val="63526641"/>
    <w:rsid w:val="63B583F2"/>
    <w:rsid w:val="63BEDDDC"/>
    <w:rsid w:val="63BF1349"/>
    <w:rsid w:val="63BFD95A"/>
    <w:rsid w:val="63DD24BD"/>
    <w:rsid w:val="63DF2658"/>
    <w:rsid w:val="63DFC3FF"/>
    <w:rsid w:val="63F7AB64"/>
    <w:rsid w:val="63F9B90A"/>
    <w:rsid w:val="63FFD338"/>
    <w:rsid w:val="64D77652"/>
    <w:rsid w:val="64EFDB76"/>
    <w:rsid w:val="64FF0119"/>
    <w:rsid w:val="6537D63D"/>
    <w:rsid w:val="65AB4064"/>
    <w:rsid w:val="65B2F265"/>
    <w:rsid w:val="65DF5944"/>
    <w:rsid w:val="65DFECBA"/>
    <w:rsid w:val="65F4D902"/>
    <w:rsid w:val="65F996C8"/>
    <w:rsid w:val="65FBEC71"/>
    <w:rsid w:val="65FDE8D0"/>
    <w:rsid w:val="65FE5F4E"/>
    <w:rsid w:val="65FE901D"/>
    <w:rsid w:val="6637F2EB"/>
    <w:rsid w:val="667F5D5F"/>
    <w:rsid w:val="668FDCE1"/>
    <w:rsid w:val="66B6D1F4"/>
    <w:rsid w:val="66D2361B"/>
    <w:rsid w:val="66DBB761"/>
    <w:rsid w:val="66ED4B9F"/>
    <w:rsid w:val="66F6539B"/>
    <w:rsid w:val="66FC39E9"/>
    <w:rsid w:val="66FE8FCA"/>
    <w:rsid w:val="66FF28B1"/>
    <w:rsid w:val="670756BF"/>
    <w:rsid w:val="6732777E"/>
    <w:rsid w:val="675F68BF"/>
    <w:rsid w:val="676ECA5A"/>
    <w:rsid w:val="677763E8"/>
    <w:rsid w:val="677D04C7"/>
    <w:rsid w:val="677E1F38"/>
    <w:rsid w:val="677FC794"/>
    <w:rsid w:val="677FFBC1"/>
    <w:rsid w:val="6797072D"/>
    <w:rsid w:val="67AFCB0B"/>
    <w:rsid w:val="67B74681"/>
    <w:rsid w:val="67BB5C9F"/>
    <w:rsid w:val="67BD94CD"/>
    <w:rsid w:val="67BF8353"/>
    <w:rsid w:val="67BFD0BF"/>
    <w:rsid w:val="67C96B29"/>
    <w:rsid w:val="67CF5810"/>
    <w:rsid w:val="67DDBEBD"/>
    <w:rsid w:val="67F94FDE"/>
    <w:rsid w:val="67FB3834"/>
    <w:rsid w:val="67FBDF4B"/>
    <w:rsid w:val="67FD9B31"/>
    <w:rsid w:val="67FE56A2"/>
    <w:rsid w:val="67FEB5D1"/>
    <w:rsid w:val="67FF5615"/>
    <w:rsid w:val="67FF8513"/>
    <w:rsid w:val="6877C85D"/>
    <w:rsid w:val="68B78C1F"/>
    <w:rsid w:val="68DAE184"/>
    <w:rsid w:val="68EFE45F"/>
    <w:rsid w:val="68FC9D4F"/>
    <w:rsid w:val="6927F50E"/>
    <w:rsid w:val="693AB462"/>
    <w:rsid w:val="69778A3E"/>
    <w:rsid w:val="697F5B3D"/>
    <w:rsid w:val="699BA861"/>
    <w:rsid w:val="69BC3644"/>
    <w:rsid w:val="69ED4A7F"/>
    <w:rsid w:val="69EE9BB7"/>
    <w:rsid w:val="69EFB0F0"/>
    <w:rsid w:val="69FC71C2"/>
    <w:rsid w:val="6A5D320B"/>
    <w:rsid w:val="6A7FB99A"/>
    <w:rsid w:val="6ADDB2C8"/>
    <w:rsid w:val="6AE5D13B"/>
    <w:rsid w:val="6AFC8C10"/>
    <w:rsid w:val="6AFF74B0"/>
    <w:rsid w:val="6AFF8CC8"/>
    <w:rsid w:val="6B3B4982"/>
    <w:rsid w:val="6B3EFDC5"/>
    <w:rsid w:val="6B5C9581"/>
    <w:rsid w:val="6B5D2E02"/>
    <w:rsid w:val="6B6A1F9C"/>
    <w:rsid w:val="6B7B8B53"/>
    <w:rsid w:val="6B7DD2A8"/>
    <w:rsid w:val="6B7F87F1"/>
    <w:rsid w:val="6B876B48"/>
    <w:rsid w:val="6BAF360F"/>
    <w:rsid w:val="6BB71ACF"/>
    <w:rsid w:val="6BBD712B"/>
    <w:rsid w:val="6BBD85FB"/>
    <w:rsid w:val="6BBFD410"/>
    <w:rsid w:val="6BDD591A"/>
    <w:rsid w:val="6BDF1368"/>
    <w:rsid w:val="6BDF1EAB"/>
    <w:rsid w:val="6BDF9361"/>
    <w:rsid w:val="6BE9FB87"/>
    <w:rsid w:val="6BED31A4"/>
    <w:rsid w:val="6BEDE398"/>
    <w:rsid w:val="6BF54691"/>
    <w:rsid w:val="6BF67362"/>
    <w:rsid w:val="6BF69664"/>
    <w:rsid w:val="6BF76395"/>
    <w:rsid w:val="6BFA099E"/>
    <w:rsid w:val="6BFAADA6"/>
    <w:rsid w:val="6BFD61E2"/>
    <w:rsid w:val="6BFD80D8"/>
    <w:rsid w:val="6BFED28B"/>
    <w:rsid w:val="6BFEF661"/>
    <w:rsid w:val="6BFF4C50"/>
    <w:rsid w:val="6C3F5AD8"/>
    <w:rsid w:val="6C7D0840"/>
    <w:rsid w:val="6CBF28D8"/>
    <w:rsid w:val="6CDD7C90"/>
    <w:rsid w:val="6CE8063C"/>
    <w:rsid w:val="6CEFD644"/>
    <w:rsid w:val="6CFD3A4C"/>
    <w:rsid w:val="6CFE1A06"/>
    <w:rsid w:val="6D0F5EE4"/>
    <w:rsid w:val="6D27CC68"/>
    <w:rsid w:val="6D33BB4F"/>
    <w:rsid w:val="6D7A0A40"/>
    <w:rsid w:val="6D8490EA"/>
    <w:rsid w:val="6DAE6E4F"/>
    <w:rsid w:val="6DB5EC70"/>
    <w:rsid w:val="6DBD8242"/>
    <w:rsid w:val="6DBF27CF"/>
    <w:rsid w:val="6DBFA25B"/>
    <w:rsid w:val="6DDA270F"/>
    <w:rsid w:val="6DDFAA63"/>
    <w:rsid w:val="6DE66358"/>
    <w:rsid w:val="6DE9F0CA"/>
    <w:rsid w:val="6DEB9C3E"/>
    <w:rsid w:val="6DEBDBCB"/>
    <w:rsid w:val="6DEBF7A7"/>
    <w:rsid w:val="6DEFDB3E"/>
    <w:rsid w:val="6DF60AD4"/>
    <w:rsid w:val="6DF65E7C"/>
    <w:rsid w:val="6DF7CB35"/>
    <w:rsid w:val="6DFA3366"/>
    <w:rsid w:val="6DFD4674"/>
    <w:rsid w:val="6DFE72FC"/>
    <w:rsid w:val="6DFF0BA2"/>
    <w:rsid w:val="6DFF2F4E"/>
    <w:rsid w:val="6DFF4083"/>
    <w:rsid w:val="6E265C1D"/>
    <w:rsid w:val="6E382503"/>
    <w:rsid w:val="6E3D86F7"/>
    <w:rsid w:val="6E6DF94C"/>
    <w:rsid w:val="6E7BF4A8"/>
    <w:rsid w:val="6E7E86E2"/>
    <w:rsid w:val="6E7FEA35"/>
    <w:rsid w:val="6E8EEEAF"/>
    <w:rsid w:val="6E9527AF"/>
    <w:rsid w:val="6EAB3986"/>
    <w:rsid w:val="6EBBAE7C"/>
    <w:rsid w:val="6EBBFBB7"/>
    <w:rsid w:val="6EBEB024"/>
    <w:rsid w:val="6ECF970A"/>
    <w:rsid w:val="6ED68AB2"/>
    <w:rsid w:val="6EDA2B0E"/>
    <w:rsid w:val="6EDB958B"/>
    <w:rsid w:val="6EDBA1E7"/>
    <w:rsid w:val="6EDBE409"/>
    <w:rsid w:val="6EDD2102"/>
    <w:rsid w:val="6EDE32C0"/>
    <w:rsid w:val="6EE42302"/>
    <w:rsid w:val="6EEC336C"/>
    <w:rsid w:val="6EF2A4EF"/>
    <w:rsid w:val="6EF66CA1"/>
    <w:rsid w:val="6EF70ADE"/>
    <w:rsid w:val="6EF70AE8"/>
    <w:rsid w:val="6EF758C5"/>
    <w:rsid w:val="6EF7C3D6"/>
    <w:rsid w:val="6EFB731C"/>
    <w:rsid w:val="6EFD52C0"/>
    <w:rsid w:val="6EFF402D"/>
    <w:rsid w:val="6F238A7A"/>
    <w:rsid w:val="6F26A36B"/>
    <w:rsid w:val="6F2F586B"/>
    <w:rsid w:val="6F36B794"/>
    <w:rsid w:val="6F4370D5"/>
    <w:rsid w:val="6F551904"/>
    <w:rsid w:val="6F5B1798"/>
    <w:rsid w:val="6F5F0E56"/>
    <w:rsid w:val="6F5F9D3B"/>
    <w:rsid w:val="6F5FFA90"/>
    <w:rsid w:val="6F6B925A"/>
    <w:rsid w:val="6F6F0501"/>
    <w:rsid w:val="6F6F4A89"/>
    <w:rsid w:val="6F72FCAF"/>
    <w:rsid w:val="6F77DA25"/>
    <w:rsid w:val="6F78168A"/>
    <w:rsid w:val="6F7CDECA"/>
    <w:rsid w:val="6F7F0A9E"/>
    <w:rsid w:val="6F7F48B6"/>
    <w:rsid w:val="6F8BF17A"/>
    <w:rsid w:val="6F973B16"/>
    <w:rsid w:val="6F9793C3"/>
    <w:rsid w:val="6F979BB4"/>
    <w:rsid w:val="6FA75524"/>
    <w:rsid w:val="6FA75E03"/>
    <w:rsid w:val="6FAD7C0A"/>
    <w:rsid w:val="6FAE8189"/>
    <w:rsid w:val="6FAE9C0B"/>
    <w:rsid w:val="6FAFCEFA"/>
    <w:rsid w:val="6FB4D2E3"/>
    <w:rsid w:val="6FB6AEB5"/>
    <w:rsid w:val="6FB7DE1D"/>
    <w:rsid w:val="6FBB27F8"/>
    <w:rsid w:val="6FBE42DD"/>
    <w:rsid w:val="6FBF7A87"/>
    <w:rsid w:val="6FCEDACC"/>
    <w:rsid w:val="6FCF9407"/>
    <w:rsid w:val="6FD49098"/>
    <w:rsid w:val="6FDA9EA7"/>
    <w:rsid w:val="6FDB2A56"/>
    <w:rsid w:val="6FDB700B"/>
    <w:rsid w:val="6FDD6261"/>
    <w:rsid w:val="6FDE4469"/>
    <w:rsid w:val="6FDF9657"/>
    <w:rsid w:val="6FDFC621"/>
    <w:rsid w:val="6FE75E83"/>
    <w:rsid w:val="6FE77773"/>
    <w:rsid w:val="6FEB941A"/>
    <w:rsid w:val="6FEF6554"/>
    <w:rsid w:val="6FF3A5C1"/>
    <w:rsid w:val="6FF5DC65"/>
    <w:rsid w:val="6FF6201A"/>
    <w:rsid w:val="6FF75A34"/>
    <w:rsid w:val="6FF760AF"/>
    <w:rsid w:val="6FF7D124"/>
    <w:rsid w:val="6FFB1F2A"/>
    <w:rsid w:val="6FFB4AE8"/>
    <w:rsid w:val="6FFB6C19"/>
    <w:rsid w:val="6FFB8561"/>
    <w:rsid w:val="6FFC0C07"/>
    <w:rsid w:val="6FFC1559"/>
    <w:rsid w:val="6FFC87C0"/>
    <w:rsid w:val="6FFD6DAD"/>
    <w:rsid w:val="6FFD9CA6"/>
    <w:rsid w:val="6FFE2304"/>
    <w:rsid w:val="6FFE8AF6"/>
    <w:rsid w:val="6FFEDC1F"/>
    <w:rsid w:val="6FFEF8F7"/>
    <w:rsid w:val="6FFF032B"/>
    <w:rsid w:val="6FFF1AB2"/>
    <w:rsid w:val="6FFF438D"/>
    <w:rsid w:val="6FFF7F2D"/>
    <w:rsid w:val="6FFF9CCC"/>
    <w:rsid w:val="6FFFE5A6"/>
    <w:rsid w:val="70F6699A"/>
    <w:rsid w:val="716BBEFE"/>
    <w:rsid w:val="71A7577F"/>
    <w:rsid w:val="71BE6871"/>
    <w:rsid w:val="71CA7890"/>
    <w:rsid w:val="71EFC92A"/>
    <w:rsid w:val="71FD5DBF"/>
    <w:rsid w:val="71FFFC3E"/>
    <w:rsid w:val="72698DC9"/>
    <w:rsid w:val="729F8DBD"/>
    <w:rsid w:val="72BB938D"/>
    <w:rsid w:val="72C79C16"/>
    <w:rsid w:val="72DF9619"/>
    <w:rsid w:val="72E70D53"/>
    <w:rsid w:val="72EE4E2A"/>
    <w:rsid w:val="72EF86DC"/>
    <w:rsid w:val="72FEDE5E"/>
    <w:rsid w:val="72FF9B2B"/>
    <w:rsid w:val="733F5122"/>
    <w:rsid w:val="73572984"/>
    <w:rsid w:val="7377BAB2"/>
    <w:rsid w:val="737FD70F"/>
    <w:rsid w:val="73AF184F"/>
    <w:rsid w:val="73B824F8"/>
    <w:rsid w:val="73BDBE3E"/>
    <w:rsid w:val="73BF6B48"/>
    <w:rsid w:val="73BF869E"/>
    <w:rsid w:val="73D7B105"/>
    <w:rsid w:val="73E773E1"/>
    <w:rsid w:val="73EB7A2A"/>
    <w:rsid w:val="73EFA4E7"/>
    <w:rsid w:val="73F6B9F9"/>
    <w:rsid w:val="73F7BCD4"/>
    <w:rsid w:val="73FC7C43"/>
    <w:rsid w:val="73FD60A7"/>
    <w:rsid w:val="73FFD4B8"/>
    <w:rsid w:val="73FFDCFF"/>
    <w:rsid w:val="73FFE3BC"/>
    <w:rsid w:val="742F7A76"/>
    <w:rsid w:val="74490858"/>
    <w:rsid w:val="747489FD"/>
    <w:rsid w:val="74BFD2DE"/>
    <w:rsid w:val="74E7015C"/>
    <w:rsid w:val="74F49EB4"/>
    <w:rsid w:val="74FBBB43"/>
    <w:rsid w:val="74FBF979"/>
    <w:rsid w:val="74FEE35D"/>
    <w:rsid w:val="750F6068"/>
    <w:rsid w:val="755726CD"/>
    <w:rsid w:val="756F8030"/>
    <w:rsid w:val="757A5AAE"/>
    <w:rsid w:val="757DE146"/>
    <w:rsid w:val="757EA497"/>
    <w:rsid w:val="7587FDCE"/>
    <w:rsid w:val="759E30B1"/>
    <w:rsid w:val="75B5C853"/>
    <w:rsid w:val="75BA0706"/>
    <w:rsid w:val="75BBCED5"/>
    <w:rsid w:val="75BF083F"/>
    <w:rsid w:val="75C8E950"/>
    <w:rsid w:val="75E7E3BB"/>
    <w:rsid w:val="75ED5D32"/>
    <w:rsid w:val="75EDD24D"/>
    <w:rsid w:val="75EF488F"/>
    <w:rsid w:val="75F62E63"/>
    <w:rsid w:val="75F71329"/>
    <w:rsid w:val="75FDFC59"/>
    <w:rsid w:val="75FEFD25"/>
    <w:rsid w:val="75FFC7C5"/>
    <w:rsid w:val="761F26BC"/>
    <w:rsid w:val="761F7038"/>
    <w:rsid w:val="76341BBD"/>
    <w:rsid w:val="767B5B59"/>
    <w:rsid w:val="767BBF33"/>
    <w:rsid w:val="768AA50E"/>
    <w:rsid w:val="769F892C"/>
    <w:rsid w:val="769F9A03"/>
    <w:rsid w:val="76ABB435"/>
    <w:rsid w:val="76AF6BD3"/>
    <w:rsid w:val="76B578CE"/>
    <w:rsid w:val="76B76388"/>
    <w:rsid w:val="76B911E3"/>
    <w:rsid w:val="76B9C916"/>
    <w:rsid w:val="76BD7EB9"/>
    <w:rsid w:val="76BF818A"/>
    <w:rsid w:val="76C74FA7"/>
    <w:rsid w:val="76CF8C3E"/>
    <w:rsid w:val="76D72AAD"/>
    <w:rsid w:val="76DB73F5"/>
    <w:rsid w:val="76DF2845"/>
    <w:rsid w:val="76DF9A88"/>
    <w:rsid w:val="76E69F81"/>
    <w:rsid w:val="76EDBF80"/>
    <w:rsid w:val="76EF8A25"/>
    <w:rsid w:val="76F34CCD"/>
    <w:rsid w:val="76F4A7C4"/>
    <w:rsid w:val="76F911A7"/>
    <w:rsid w:val="76FB0C10"/>
    <w:rsid w:val="76FF4F87"/>
    <w:rsid w:val="76FF7100"/>
    <w:rsid w:val="76FFC09E"/>
    <w:rsid w:val="771A7584"/>
    <w:rsid w:val="7725C364"/>
    <w:rsid w:val="775B7676"/>
    <w:rsid w:val="775F4857"/>
    <w:rsid w:val="775F610D"/>
    <w:rsid w:val="775FA5F5"/>
    <w:rsid w:val="77669377"/>
    <w:rsid w:val="77670515"/>
    <w:rsid w:val="777363F5"/>
    <w:rsid w:val="7773D660"/>
    <w:rsid w:val="7776338D"/>
    <w:rsid w:val="777B5B5E"/>
    <w:rsid w:val="777BB852"/>
    <w:rsid w:val="777F057B"/>
    <w:rsid w:val="777F1031"/>
    <w:rsid w:val="777F15E7"/>
    <w:rsid w:val="777F5F69"/>
    <w:rsid w:val="777F94CC"/>
    <w:rsid w:val="777FB8FA"/>
    <w:rsid w:val="778FFE9B"/>
    <w:rsid w:val="77A605A4"/>
    <w:rsid w:val="77A7C095"/>
    <w:rsid w:val="77A7D704"/>
    <w:rsid w:val="77ADE0FB"/>
    <w:rsid w:val="77AF0B69"/>
    <w:rsid w:val="77AF0F5D"/>
    <w:rsid w:val="77AF46C6"/>
    <w:rsid w:val="77B29CC8"/>
    <w:rsid w:val="77B52783"/>
    <w:rsid w:val="77B78A9C"/>
    <w:rsid w:val="77B797FA"/>
    <w:rsid w:val="77B7B7D9"/>
    <w:rsid w:val="77BD385A"/>
    <w:rsid w:val="77BDBB3C"/>
    <w:rsid w:val="77BDBEB9"/>
    <w:rsid w:val="77BE8052"/>
    <w:rsid w:val="77BF6AF2"/>
    <w:rsid w:val="77BF86A2"/>
    <w:rsid w:val="77BF9448"/>
    <w:rsid w:val="77BFE22E"/>
    <w:rsid w:val="77C557F1"/>
    <w:rsid w:val="77CDB37E"/>
    <w:rsid w:val="77D3E4D5"/>
    <w:rsid w:val="77D76E6E"/>
    <w:rsid w:val="77D94E16"/>
    <w:rsid w:val="77D9B327"/>
    <w:rsid w:val="77DB54D4"/>
    <w:rsid w:val="77DDE193"/>
    <w:rsid w:val="77DE5A53"/>
    <w:rsid w:val="77DF0628"/>
    <w:rsid w:val="77DF2DC2"/>
    <w:rsid w:val="77DF6ECE"/>
    <w:rsid w:val="77DF9168"/>
    <w:rsid w:val="77DFDD3D"/>
    <w:rsid w:val="77E1DD9D"/>
    <w:rsid w:val="77E209C2"/>
    <w:rsid w:val="77E36250"/>
    <w:rsid w:val="77E5F674"/>
    <w:rsid w:val="77E7504C"/>
    <w:rsid w:val="77EB6999"/>
    <w:rsid w:val="77EBA130"/>
    <w:rsid w:val="77EBE1ED"/>
    <w:rsid w:val="77EDE58E"/>
    <w:rsid w:val="77EDEB59"/>
    <w:rsid w:val="77EF2BCB"/>
    <w:rsid w:val="77EF928A"/>
    <w:rsid w:val="77EFA73D"/>
    <w:rsid w:val="77EFD42D"/>
    <w:rsid w:val="77EFEED6"/>
    <w:rsid w:val="77F42D75"/>
    <w:rsid w:val="77F71243"/>
    <w:rsid w:val="77F74095"/>
    <w:rsid w:val="77F77C08"/>
    <w:rsid w:val="77F7A902"/>
    <w:rsid w:val="77F91A45"/>
    <w:rsid w:val="77FA6293"/>
    <w:rsid w:val="77FCE4A4"/>
    <w:rsid w:val="77FD0A09"/>
    <w:rsid w:val="77FD60D0"/>
    <w:rsid w:val="77FD97C0"/>
    <w:rsid w:val="77FDA49D"/>
    <w:rsid w:val="77FE33FF"/>
    <w:rsid w:val="77FE7BF6"/>
    <w:rsid w:val="77FEAB8E"/>
    <w:rsid w:val="77FF1ABF"/>
    <w:rsid w:val="77FF57DA"/>
    <w:rsid w:val="77FF88F3"/>
    <w:rsid w:val="77FF9AF9"/>
    <w:rsid w:val="77FFBB6F"/>
    <w:rsid w:val="77FFBDCB"/>
    <w:rsid w:val="77FFD0BB"/>
    <w:rsid w:val="787FA329"/>
    <w:rsid w:val="78AF3811"/>
    <w:rsid w:val="78E97077"/>
    <w:rsid w:val="78EB8ECA"/>
    <w:rsid w:val="78F76C1B"/>
    <w:rsid w:val="78F7BAD7"/>
    <w:rsid w:val="78FE481A"/>
    <w:rsid w:val="78FF11A3"/>
    <w:rsid w:val="78FF82BA"/>
    <w:rsid w:val="790F754D"/>
    <w:rsid w:val="795FCB4D"/>
    <w:rsid w:val="7967A723"/>
    <w:rsid w:val="796BD3E4"/>
    <w:rsid w:val="797B839B"/>
    <w:rsid w:val="797D9138"/>
    <w:rsid w:val="798F3F5B"/>
    <w:rsid w:val="79B97572"/>
    <w:rsid w:val="79BF6B0C"/>
    <w:rsid w:val="79CE5A39"/>
    <w:rsid w:val="79D950C5"/>
    <w:rsid w:val="79DFCD1A"/>
    <w:rsid w:val="79ED3CE4"/>
    <w:rsid w:val="79ED6D9A"/>
    <w:rsid w:val="79EECA46"/>
    <w:rsid w:val="79F3F20E"/>
    <w:rsid w:val="79FB1822"/>
    <w:rsid w:val="7A5B35AD"/>
    <w:rsid w:val="7A5D48F0"/>
    <w:rsid w:val="7A6E0451"/>
    <w:rsid w:val="7A6EE949"/>
    <w:rsid w:val="7A7A6577"/>
    <w:rsid w:val="7A7F674E"/>
    <w:rsid w:val="7A8F3286"/>
    <w:rsid w:val="7A9F0A7A"/>
    <w:rsid w:val="7AAE113F"/>
    <w:rsid w:val="7AAF5C63"/>
    <w:rsid w:val="7ABDD3E8"/>
    <w:rsid w:val="7ABE7D53"/>
    <w:rsid w:val="7ABEA6CD"/>
    <w:rsid w:val="7ABF8DAE"/>
    <w:rsid w:val="7ABFEEF7"/>
    <w:rsid w:val="7AC28CBB"/>
    <w:rsid w:val="7ADBB06E"/>
    <w:rsid w:val="7ADBE443"/>
    <w:rsid w:val="7ADFC5FF"/>
    <w:rsid w:val="7ADFE12C"/>
    <w:rsid w:val="7AEB9633"/>
    <w:rsid w:val="7AF1A4B1"/>
    <w:rsid w:val="7AF2F03E"/>
    <w:rsid w:val="7AFA01C7"/>
    <w:rsid w:val="7AFDDE80"/>
    <w:rsid w:val="7AFE40ED"/>
    <w:rsid w:val="7AFF7029"/>
    <w:rsid w:val="7AFFFF20"/>
    <w:rsid w:val="7B23A13B"/>
    <w:rsid w:val="7B2F5CB7"/>
    <w:rsid w:val="7B4DB7F5"/>
    <w:rsid w:val="7B575AE3"/>
    <w:rsid w:val="7B5F0F5A"/>
    <w:rsid w:val="7B6A3CF6"/>
    <w:rsid w:val="7B6B3D3A"/>
    <w:rsid w:val="7B6D9351"/>
    <w:rsid w:val="7B6E68D3"/>
    <w:rsid w:val="7B6FB280"/>
    <w:rsid w:val="7B7B7CE4"/>
    <w:rsid w:val="7B7C4BCB"/>
    <w:rsid w:val="7B7E1A87"/>
    <w:rsid w:val="7B7E1DF1"/>
    <w:rsid w:val="7B7FAD31"/>
    <w:rsid w:val="7B973B94"/>
    <w:rsid w:val="7BA311C3"/>
    <w:rsid w:val="7BB78E90"/>
    <w:rsid w:val="7BBD1522"/>
    <w:rsid w:val="7BBD163B"/>
    <w:rsid w:val="7BBD69B7"/>
    <w:rsid w:val="7BBD7485"/>
    <w:rsid w:val="7BBFD5A6"/>
    <w:rsid w:val="7BBFDE76"/>
    <w:rsid w:val="7BC61F17"/>
    <w:rsid w:val="7BD13E81"/>
    <w:rsid w:val="7BD76901"/>
    <w:rsid w:val="7BD76F21"/>
    <w:rsid w:val="7BD866CC"/>
    <w:rsid w:val="7BDB8613"/>
    <w:rsid w:val="7BDD13C3"/>
    <w:rsid w:val="7BDDB029"/>
    <w:rsid w:val="7BDEA94E"/>
    <w:rsid w:val="7BDF182F"/>
    <w:rsid w:val="7BDF1E25"/>
    <w:rsid w:val="7BDF28E8"/>
    <w:rsid w:val="7BDF37FA"/>
    <w:rsid w:val="7BDF3B9E"/>
    <w:rsid w:val="7BDFCCE7"/>
    <w:rsid w:val="7BE5483F"/>
    <w:rsid w:val="7BE83BAD"/>
    <w:rsid w:val="7BEB7E78"/>
    <w:rsid w:val="7BEE9649"/>
    <w:rsid w:val="7BEEF416"/>
    <w:rsid w:val="7BEF7C7A"/>
    <w:rsid w:val="7BF5125A"/>
    <w:rsid w:val="7BF6BFBC"/>
    <w:rsid w:val="7BF6E73F"/>
    <w:rsid w:val="7BF6F352"/>
    <w:rsid w:val="7BF7058C"/>
    <w:rsid w:val="7BF75CA4"/>
    <w:rsid w:val="7BF75E96"/>
    <w:rsid w:val="7BF7EBBD"/>
    <w:rsid w:val="7BF8E6A9"/>
    <w:rsid w:val="7BFB107F"/>
    <w:rsid w:val="7BFC5D70"/>
    <w:rsid w:val="7BFCE8BC"/>
    <w:rsid w:val="7BFD22EC"/>
    <w:rsid w:val="7BFD3407"/>
    <w:rsid w:val="7BFD491C"/>
    <w:rsid w:val="7BFE1AED"/>
    <w:rsid w:val="7BFE5326"/>
    <w:rsid w:val="7BFEBE02"/>
    <w:rsid w:val="7BFEDECC"/>
    <w:rsid w:val="7BFF2654"/>
    <w:rsid w:val="7BFF4F0E"/>
    <w:rsid w:val="7BFF5388"/>
    <w:rsid w:val="7BFF7BAA"/>
    <w:rsid w:val="7BFFB22D"/>
    <w:rsid w:val="7BFFC80C"/>
    <w:rsid w:val="7BFFF682"/>
    <w:rsid w:val="7C177DA7"/>
    <w:rsid w:val="7C4A3A71"/>
    <w:rsid w:val="7C5ADAF8"/>
    <w:rsid w:val="7C67F609"/>
    <w:rsid w:val="7C6DA274"/>
    <w:rsid w:val="7C839730"/>
    <w:rsid w:val="7CA3E458"/>
    <w:rsid w:val="7CBFB113"/>
    <w:rsid w:val="7CCD1CEF"/>
    <w:rsid w:val="7CE1CB6F"/>
    <w:rsid w:val="7CE5B8B4"/>
    <w:rsid w:val="7CE773E4"/>
    <w:rsid w:val="7CE7D0EA"/>
    <w:rsid w:val="7CE995FA"/>
    <w:rsid w:val="7CEDA728"/>
    <w:rsid w:val="7CF706C6"/>
    <w:rsid w:val="7CF7830A"/>
    <w:rsid w:val="7CF7C91F"/>
    <w:rsid w:val="7CF8F125"/>
    <w:rsid w:val="7CF92FE3"/>
    <w:rsid w:val="7CFA262B"/>
    <w:rsid w:val="7CFBAB96"/>
    <w:rsid w:val="7CFDC611"/>
    <w:rsid w:val="7CFE3F99"/>
    <w:rsid w:val="7CFF9542"/>
    <w:rsid w:val="7D073E90"/>
    <w:rsid w:val="7D0F777B"/>
    <w:rsid w:val="7D3D78CF"/>
    <w:rsid w:val="7D3E6897"/>
    <w:rsid w:val="7D3EFA30"/>
    <w:rsid w:val="7D3F098C"/>
    <w:rsid w:val="7D3FAC40"/>
    <w:rsid w:val="7D3FC1F8"/>
    <w:rsid w:val="7D53D67F"/>
    <w:rsid w:val="7D576F51"/>
    <w:rsid w:val="7D58D090"/>
    <w:rsid w:val="7D5F1B7F"/>
    <w:rsid w:val="7D5FDA57"/>
    <w:rsid w:val="7D6232BB"/>
    <w:rsid w:val="7D77530C"/>
    <w:rsid w:val="7D7D7D88"/>
    <w:rsid w:val="7D7F34B8"/>
    <w:rsid w:val="7D7F91B0"/>
    <w:rsid w:val="7D7FD44D"/>
    <w:rsid w:val="7D8FCC8B"/>
    <w:rsid w:val="7D9E0298"/>
    <w:rsid w:val="7D9FC539"/>
    <w:rsid w:val="7DAF13BB"/>
    <w:rsid w:val="7DB6B7AD"/>
    <w:rsid w:val="7DB7F39B"/>
    <w:rsid w:val="7DBB70EE"/>
    <w:rsid w:val="7DBF14F6"/>
    <w:rsid w:val="7DBF1A34"/>
    <w:rsid w:val="7DBF90FC"/>
    <w:rsid w:val="7DBFBB7C"/>
    <w:rsid w:val="7DBFEFA7"/>
    <w:rsid w:val="7DCF0787"/>
    <w:rsid w:val="7DCFD883"/>
    <w:rsid w:val="7DD1F4B1"/>
    <w:rsid w:val="7DD5F3CE"/>
    <w:rsid w:val="7DD75BA2"/>
    <w:rsid w:val="7DDB1D7C"/>
    <w:rsid w:val="7DDB506F"/>
    <w:rsid w:val="7DDC4528"/>
    <w:rsid w:val="7DDDBF91"/>
    <w:rsid w:val="7DDE6E47"/>
    <w:rsid w:val="7DDF6A9C"/>
    <w:rsid w:val="7DDF8319"/>
    <w:rsid w:val="7DDFF760"/>
    <w:rsid w:val="7DE65678"/>
    <w:rsid w:val="7DEA0750"/>
    <w:rsid w:val="7DEDBD2B"/>
    <w:rsid w:val="7DEF6512"/>
    <w:rsid w:val="7DEF8227"/>
    <w:rsid w:val="7DF383CA"/>
    <w:rsid w:val="7DF51C87"/>
    <w:rsid w:val="7DF641EC"/>
    <w:rsid w:val="7DF69725"/>
    <w:rsid w:val="7DF69758"/>
    <w:rsid w:val="7DF77713"/>
    <w:rsid w:val="7DF784DE"/>
    <w:rsid w:val="7DF7F106"/>
    <w:rsid w:val="7DF967D3"/>
    <w:rsid w:val="7DF96D2E"/>
    <w:rsid w:val="7DFB3AAF"/>
    <w:rsid w:val="7DFB9B3B"/>
    <w:rsid w:val="7DFBA323"/>
    <w:rsid w:val="7DFCDF42"/>
    <w:rsid w:val="7DFD1CCF"/>
    <w:rsid w:val="7DFD260C"/>
    <w:rsid w:val="7DFDC026"/>
    <w:rsid w:val="7DFDD323"/>
    <w:rsid w:val="7DFE2EC9"/>
    <w:rsid w:val="7DFE4004"/>
    <w:rsid w:val="7DFE53F3"/>
    <w:rsid w:val="7DFEFFD8"/>
    <w:rsid w:val="7DFF2E07"/>
    <w:rsid w:val="7DFF67BD"/>
    <w:rsid w:val="7DFF7CBC"/>
    <w:rsid w:val="7DFF8FC5"/>
    <w:rsid w:val="7DFFC5C9"/>
    <w:rsid w:val="7DFFC893"/>
    <w:rsid w:val="7DFFD9DA"/>
    <w:rsid w:val="7E1FAD33"/>
    <w:rsid w:val="7E1FB62C"/>
    <w:rsid w:val="7E3B8C2B"/>
    <w:rsid w:val="7E3FEFAD"/>
    <w:rsid w:val="7E515F04"/>
    <w:rsid w:val="7E5A2870"/>
    <w:rsid w:val="7E6A9BD2"/>
    <w:rsid w:val="7E6B0B08"/>
    <w:rsid w:val="7E6B9262"/>
    <w:rsid w:val="7E6F9503"/>
    <w:rsid w:val="7E760D66"/>
    <w:rsid w:val="7E7949E0"/>
    <w:rsid w:val="7E7BB403"/>
    <w:rsid w:val="7E7BBD4B"/>
    <w:rsid w:val="7E7BDDFB"/>
    <w:rsid w:val="7E7BF2E9"/>
    <w:rsid w:val="7E7FDC65"/>
    <w:rsid w:val="7E8F49CA"/>
    <w:rsid w:val="7E971BA5"/>
    <w:rsid w:val="7E9E1575"/>
    <w:rsid w:val="7E9F9710"/>
    <w:rsid w:val="7EA88ECF"/>
    <w:rsid w:val="7EAD8D7C"/>
    <w:rsid w:val="7EAF397C"/>
    <w:rsid w:val="7EAF3CC5"/>
    <w:rsid w:val="7EB1A9EA"/>
    <w:rsid w:val="7EB5DF2B"/>
    <w:rsid w:val="7EBBA704"/>
    <w:rsid w:val="7EBCC228"/>
    <w:rsid w:val="7EBDC3E5"/>
    <w:rsid w:val="7EBF0100"/>
    <w:rsid w:val="7EBF9038"/>
    <w:rsid w:val="7EBFB67E"/>
    <w:rsid w:val="7ECB4617"/>
    <w:rsid w:val="7ECE1E82"/>
    <w:rsid w:val="7ECE8533"/>
    <w:rsid w:val="7ED7A5B7"/>
    <w:rsid w:val="7EDE4995"/>
    <w:rsid w:val="7EDE7E5E"/>
    <w:rsid w:val="7EDEBDE4"/>
    <w:rsid w:val="7EDF152B"/>
    <w:rsid w:val="7EDF63E1"/>
    <w:rsid w:val="7EE08B38"/>
    <w:rsid w:val="7EE5D58C"/>
    <w:rsid w:val="7EE64D8F"/>
    <w:rsid w:val="7EE6895B"/>
    <w:rsid w:val="7EE78778"/>
    <w:rsid w:val="7EEB35CC"/>
    <w:rsid w:val="7EECC40A"/>
    <w:rsid w:val="7EED7C43"/>
    <w:rsid w:val="7EEF10B5"/>
    <w:rsid w:val="7EEF8A68"/>
    <w:rsid w:val="7EF30A92"/>
    <w:rsid w:val="7EF56E92"/>
    <w:rsid w:val="7EF734EF"/>
    <w:rsid w:val="7EF7674F"/>
    <w:rsid w:val="7EF7D73C"/>
    <w:rsid w:val="7EF7F3E8"/>
    <w:rsid w:val="7EFA998E"/>
    <w:rsid w:val="7EFABD23"/>
    <w:rsid w:val="7EFAF087"/>
    <w:rsid w:val="7EFB1DB4"/>
    <w:rsid w:val="7EFB6157"/>
    <w:rsid w:val="7EFBB378"/>
    <w:rsid w:val="7EFBB4A6"/>
    <w:rsid w:val="7EFBC3B8"/>
    <w:rsid w:val="7EFC039E"/>
    <w:rsid w:val="7EFCFD05"/>
    <w:rsid w:val="7EFD7BFF"/>
    <w:rsid w:val="7EFE0FE3"/>
    <w:rsid w:val="7EFF1453"/>
    <w:rsid w:val="7EFF403C"/>
    <w:rsid w:val="7EFF4ADF"/>
    <w:rsid w:val="7EFF908E"/>
    <w:rsid w:val="7EFFDAE9"/>
    <w:rsid w:val="7EFFEE6F"/>
    <w:rsid w:val="7F07ECB2"/>
    <w:rsid w:val="7F0D50B3"/>
    <w:rsid w:val="7F0F672F"/>
    <w:rsid w:val="7F0F6732"/>
    <w:rsid w:val="7F22F56D"/>
    <w:rsid w:val="7F37703B"/>
    <w:rsid w:val="7F3AB16D"/>
    <w:rsid w:val="7F3D1754"/>
    <w:rsid w:val="7F3DB06D"/>
    <w:rsid w:val="7F3E352E"/>
    <w:rsid w:val="7F3E6EF4"/>
    <w:rsid w:val="7F3E9A40"/>
    <w:rsid w:val="7F3E9CE0"/>
    <w:rsid w:val="7F3F1690"/>
    <w:rsid w:val="7F3FD94E"/>
    <w:rsid w:val="7F44F933"/>
    <w:rsid w:val="7F55DA3E"/>
    <w:rsid w:val="7F56F08C"/>
    <w:rsid w:val="7F5CB288"/>
    <w:rsid w:val="7F5DF1D0"/>
    <w:rsid w:val="7F5E7FD0"/>
    <w:rsid w:val="7F5FC63F"/>
    <w:rsid w:val="7F5FEC79"/>
    <w:rsid w:val="7F5FF462"/>
    <w:rsid w:val="7F662C06"/>
    <w:rsid w:val="7F672718"/>
    <w:rsid w:val="7F67D7C5"/>
    <w:rsid w:val="7F6BAD53"/>
    <w:rsid w:val="7F6D8FA4"/>
    <w:rsid w:val="7F6DEEA4"/>
    <w:rsid w:val="7F6DF7E7"/>
    <w:rsid w:val="7F6E3A6E"/>
    <w:rsid w:val="7F6FE2D0"/>
    <w:rsid w:val="7F747452"/>
    <w:rsid w:val="7F7544C8"/>
    <w:rsid w:val="7F769582"/>
    <w:rsid w:val="7F770D51"/>
    <w:rsid w:val="7F771621"/>
    <w:rsid w:val="7F77FFFD"/>
    <w:rsid w:val="7F799C59"/>
    <w:rsid w:val="7F7B0F7B"/>
    <w:rsid w:val="7F7B817E"/>
    <w:rsid w:val="7F7BACDE"/>
    <w:rsid w:val="7F7C8153"/>
    <w:rsid w:val="7F7CA287"/>
    <w:rsid w:val="7F7D579B"/>
    <w:rsid w:val="7F7D58EC"/>
    <w:rsid w:val="7F7D5B6A"/>
    <w:rsid w:val="7F7D88A1"/>
    <w:rsid w:val="7F7DB57A"/>
    <w:rsid w:val="7F7F2830"/>
    <w:rsid w:val="7F7F2B9F"/>
    <w:rsid w:val="7F7F34BF"/>
    <w:rsid w:val="7F7F543B"/>
    <w:rsid w:val="7F7F61E7"/>
    <w:rsid w:val="7F7F672D"/>
    <w:rsid w:val="7F7F675B"/>
    <w:rsid w:val="7F7FE768"/>
    <w:rsid w:val="7F8D534A"/>
    <w:rsid w:val="7F8EB6AE"/>
    <w:rsid w:val="7F930AE7"/>
    <w:rsid w:val="7F936196"/>
    <w:rsid w:val="7F9361D6"/>
    <w:rsid w:val="7F96DB76"/>
    <w:rsid w:val="7F977014"/>
    <w:rsid w:val="7F9BB839"/>
    <w:rsid w:val="7F9BE0C6"/>
    <w:rsid w:val="7F9D53E8"/>
    <w:rsid w:val="7F9DD5FC"/>
    <w:rsid w:val="7F9E07B9"/>
    <w:rsid w:val="7F9E0B86"/>
    <w:rsid w:val="7F9E39D7"/>
    <w:rsid w:val="7F9F290E"/>
    <w:rsid w:val="7F9FFBFC"/>
    <w:rsid w:val="7FADF8CD"/>
    <w:rsid w:val="7FAE92BA"/>
    <w:rsid w:val="7FAF0339"/>
    <w:rsid w:val="7FAF8D27"/>
    <w:rsid w:val="7FAFA8C4"/>
    <w:rsid w:val="7FB34C72"/>
    <w:rsid w:val="7FB628E4"/>
    <w:rsid w:val="7FB76FCA"/>
    <w:rsid w:val="7FB9279A"/>
    <w:rsid w:val="7FBB622D"/>
    <w:rsid w:val="7FBBEF56"/>
    <w:rsid w:val="7FBD0241"/>
    <w:rsid w:val="7FBD560F"/>
    <w:rsid w:val="7FBD7DE4"/>
    <w:rsid w:val="7FBDD115"/>
    <w:rsid w:val="7FBE06D4"/>
    <w:rsid w:val="7FBE9073"/>
    <w:rsid w:val="7FBF1374"/>
    <w:rsid w:val="7FBF4BFE"/>
    <w:rsid w:val="7FBF5009"/>
    <w:rsid w:val="7FBF82CD"/>
    <w:rsid w:val="7FBF9010"/>
    <w:rsid w:val="7FC51561"/>
    <w:rsid w:val="7FC5E823"/>
    <w:rsid w:val="7FC7C580"/>
    <w:rsid w:val="7FCB80C2"/>
    <w:rsid w:val="7FCB8430"/>
    <w:rsid w:val="7FCDD9B5"/>
    <w:rsid w:val="7FCE5A12"/>
    <w:rsid w:val="7FCF0926"/>
    <w:rsid w:val="7FCF1BAD"/>
    <w:rsid w:val="7FCF8808"/>
    <w:rsid w:val="7FCFAD78"/>
    <w:rsid w:val="7FD4DB34"/>
    <w:rsid w:val="7FD5B28F"/>
    <w:rsid w:val="7FD6593E"/>
    <w:rsid w:val="7FD732A0"/>
    <w:rsid w:val="7FD7629E"/>
    <w:rsid w:val="7FD78477"/>
    <w:rsid w:val="7FD9E8DE"/>
    <w:rsid w:val="7FDBD42D"/>
    <w:rsid w:val="7FDC9EAE"/>
    <w:rsid w:val="7FDD5713"/>
    <w:rsid w:val="7FDD76F1"/>
    <w:rsid w:val="7FDDA123"/>
    <w:rsid w:val="7FDDCC0E"/>
    <w:rsid w:val="7FDDE18C"/>
    <w:rsid w:val="7FDE9F18"/>
    <w:rsid w:val="7FDF0748"/>
    <w:rsid w:val="7FDF0E5D"/>
    <w:rsid w:val="7FDF3962"/>
    <w:rsid w:val="7FDF3C70"/>
    <w:rsid w:val="7FDF85F2"/>
    <w:rsid w:val="7FDF8B9D"/>
    <w:rsid w:val="7FDF92F2"/>
    <w:rsid w:val="7FDFC351"/>
    <w:rsid w:val="7FDFC6C5"/>
    <w:rsid w:val="7FE54427"/>
    <w:rsid w:val="7FE74068"/>
    <w:rsid w:val="7FE79D8F"/>
    <w:rsid w:val="7FE7A6BC"/>
    <w:rsid w:val="7FEA4A78"/>
    <w:rsid w:val="7FEAA5D5"/>
    <w:rsid w:val="7FEB5850"/>
    <w:rsid w:val="7FEB85BD"/>
    <w:rsid w:val="7FEBD424"/>
    <w:rsid w:val="7FECA8A9"/>
    <w:rsid w:val="7FED537C"/>
    <w:rsid w:val="7FEF20D7"/>
    <w:rsid w:val="7FEF566B"/>
    <w:rsid w:val="7FEF8E34"/>
    <w:rsid w:val="7FEF8E51"/>
    <w:rsid w:val="7FEFA76D"/>
    <w:rsid w:val="7FF02061"/>
    <w:rsid w:val="7FF324E4"/>
    <w:rsid w:val="7FF3A965"/>
    <w:rsid w:val="7FF3F91A"/>
    <w:rsid w:val="7FF4D1FB"/>
    <w:rsid w:val="7FF4D3C4"/>
    <w:rsid w:val="7FF501BD"/>
    <w:rsid w:val="7FF5A6AC"/>
    <w:rsid w:val="7FF5E340"/>
    <w:rsid w:val="7FF5F5D3"/>
    <w:rsid w:val="7FF65040"/>
    <w:rsid w:val="7FF70FF6"/>
    <w:rsid w:val="7FF717E6"/>
    <w:rsid w:val="7FF72BF3"/>
    <w:rsid w:val="7FF77E09"/>
    <w:rsid w:val="7FF7A4E0"/>
    <w:rsid w:val="7FF7D915"/>
    <w:rsid w:val="7FF921D5"/>
    <w:rsid w:val="7FF92A19"/>
    <w:rsid w:val="7FF93BF7"/>
    <w:rsid w:val="7FF9922B"/>
    <w:rsid w:val="7FF99B8E"/>
    <w:rsid w:val="7FF9F196"/>
    <w:rsid w:val="7FFA1482"/>
    <w:rsid w:val="7FFA272E"/>
    <w:rsid w:val="7FFAFF7C"/>
    <w:rsid w:val="7FFB00DE"/>
    <w:rsid w:val="7FFB1B18"/>
    <w:rsid w:val="7FFB431A"/>
    <w:rsid w:val="7FFB70CC"/>
    <w:rsid w:val="7FFBD7C2"/>
    <w:rsid w:val="7FFBEA96"/>
    <w:rsid w:val="7FFBF82A"/>
    <w:rsid w:val="7FFD0167"/>
    <w:rsid w:val="7FFD0247"/>
    <w:rsid w:val="7FFD1113"/>
    <w:rsid w:val="7FFD5989"/>
    <w:rsid w:val="7FFD6187"/>
    <w:rsid w:val="7FFD751F"/>
    <w:rsid w:val="7FFD767D"/>
    <w:rsid w:val="7FFD8544"/>
    <w:rsid w:val="7FFD967F"/>
    <w:rsid w:val="7FFDF8E9"/>
    <w:rsid w:val="7FFE28F5"/>
    <w:rsid w:val="7FFE4400"/>
    <w:rsid w:val="7FFE449E"/>
    <w:rsid w:val="7FFE4899"/>
    <w:rsid w:val="7FFE5D0E"/>
    <w:rsid w:val="7FFE7727"/>
    <w:rsid w:val="7FFE78A3"/>
    <w:rsid w:val="7FFE98E0"/>
    <w:rsid w:val="7FFEA33B"/>
    <w:rsid w:val="7FFEE57E"/>
    <w:rsid w:val="7FFF015C"/>
    <w:rsid w:val="7FFF0484"/>
    <w:rsid w:val="7FFF0FE7"/>
    <w:rsid w:val="7FFF24BB"/>
    <w:rsid w:val="7FFF3FA7"/>
    <w:rsid w:val="7FFF4255"/>
    <w:rsid w:val="7FFF4561"/>
    <w:rsid w:val="7FFF5127"/>
    <w:rsid w:val="7FFF5CF1"/>
    <w:rsid w:val="7FFF5ED0"/>
    <w:rsid w:val="7FFF6C9D"/>
    <w:rsid w:val="7FFF76B0"/>
    <w:rsid w:val="7FFF789F"/>
    <w:rsid w:val="7FFF78F4"/>
    <w:rsid w:val="7FFF8F39"/>
    <w:rsid w:val="7FFF94FA"/>
    <w:rsid w:val="7FFFA074"/>
    <w:rsid w:val="7FFFA358"/>
    <w:rsid w:val="7FFFB19F"/>
    <w:rsid w:val="7FFFB4D5"/>
    <w:rsid w:val="7FFFE06D"/>
    <w:rsid w:val="7FFFE81F"/>
    <w:rsid w:val="7FFFFB39"/>
    <w:rsid w:val="7FFFFE3A"/>
    <w:rsid w:val="818B9D8E"/>
    <w:rsid w:val="84ED3767"/>
    <w:rsid w:val="857F8A08"/>
    <w:rsid w:val="86FBD41A"/>
    <w:rsid w:val="86FD4692"/>
    <w:rsid w:val="873F2367"/>
    <w:rsid w:val="879F41E6"/>
    <w:rsid w:val="87EFE7D7"/>
    <w:rsid w:val="87F9C710"/>
    <w:rsid w:val="88AB7084"/>
    <w:rsid w:val="8AB702D2"/>
    <w:rsid w:val="8ADBF47F"/>
    <w:rsid w:val="8B184B47"/>
    <w:rsid w:val="8B5DD693"/>
    <w:rsid w:val="8B7F8FBB"/>
    <w:rsid w:val="8B7F9C27"/>
    <w:rsid w:val="8BF62D0B"/>
    <w:rsid w:val="8C73D6EE"/>
    <w:rsid w:val="8CE3016F"/>
    <w:rsid w:val="8D05E904"/>
    <w:rsid w:val="8D372C5C"/>
    <w:rsid w:val="8D6F994E"/>
    <w:rsid w:val="8D9F3514"/>
    <w:rsid w:val="8E5FCBB2"/>
    <w:rsid w:val="8E6F2C93"/>
    <w:rsid w:val="8ED462B7"/>
    <w:rsid w:val="8EEBC4E1"/>
    <w:rsid w:val="8EEFA40E"/>
    <w:rsid w:val="8EFB33A8"/>
    <w:rsid w:val="8EFF0525"/>
    <w:rsid w:val="8EFF2047"/>
    <w:rsid w:val="8F63AC8A"/>
    <w:rsid w:val="8F7FBA39"/>
    <w:rsid w:val="8F7FC1B6"/>
    <w:rsid w:val="8FBF2C22"/>
    <w:rsid w:val="8FD7CCC3"/>
    <w:rsid w:val="8FDB7495"/>
    <w:rsid w:val="8FEFF952"/>
    <w:rsid w:val="8FFBEBE5"/>
    <w:rsid w:val="8FFD20CD"/>
    <w:rsid w:val="8FFFE7F3"/>
    <w:rsid w:val="90FB1039"/>
    <w:rsid w:val="93F43A87"/>
    <w:rsid w:val="93FE6308"/>
    <w:rsid w:val="953B1F79"/>
    <w:rsid w:val="95B93A31"/>
    <w:rsid w:val="95FF3309"/>
    <w:rsid w:val="9723638C"/>
    <w:rsid w:val="977EEAA9"/>
    <w:rsid w:val="977F5CD7"/>
    <w:rsid w:val="978F6D02"/>
    <w:rsid w:val="97F76BDF"/>
    <w:rsid w:val="97FE4925"/>
    <w:rsid w:val="97FF747F"/>
    <w:rsid w:val="983744C5"/>
    <w:rsid w:val="98AA9B3C"/>
    <w:rsid w:val="98FB610D"/>
    <w:rsid w:val="993C43F6"/>
    <w:rsid w:val="99CD672E"/>
    <w:rsid w:val="99F3A085"/>
    <w:rsid w:val="99FAF632"/>
    <w:rsid w:val="99FD2DC2"/>
    <w:rsid w:val="99FFADA5"/>
    <w:rsid w:val="9AFC70AE"/>
    <w:rsid w:val="9B3CABEB"/>
    <w:rsid w:val="9B77CC7F"/>
    <w:rsid w:val="9BBE42F5"/>
    <w:rsid w:val="9BF955E7"/>
    <w:rsid w:val="9BFBBC45"/>
    <w:rsid w:val="9CEDFCA5"/>
    <w:rsid w:val="9CFCE2DE"/>
    <w:rsid w:val="9CFF5F87"/>
    <w:rsid w:val="9D49C29B"/>
    <w:rsid w:val="9D4B5CFF"/>
    <w:rsid w:val="9DBFC0AA"/>
    <w:rsid w:val="9DEA1BB2"/>
    <w:rsid w:val="9DFBBF00"/>
    <w:rsid w:val="9DFF4E97"/>
    <w:rsid w:val="9E1DDE32"/>
    <w:rsid w:val="9E31C446"/>
    <w:rsid w:val="9E4DA212"/>
    <w:rsid w:val="9E65B318"/>
    <w:rsid w:val="9E6BC1A3"/>
    <w:rsid w:val="9E7E520A"/>
    <w:rsid w:val="9E9250EA"/>
    <w:rsid w:val="9E9CEB02"/>
    <w:rsid w:val="9EEF897F"/>
    <w:rsid w:val="9EF73768"/>
    <w:rsid w:val="9EF9B90D"/>
    <w:rsid w:val="9EFEE3C5"/>
    <w:rsid w:val="9F2FC8C0"/>
    <w:rsid w:val="9F3FAF4B"/>
    <w:rsid w:val="9F3FDC89"/>
    <w:rsid w:val="9F5FBF8A"/>
    <w:rsid w:val="9F73DA94"/>
    <w:rsid w:val="9F7AEAA1"/>
    <w:rsid w:val="9F7E76FE"/>
    <w:rsid w:val="9F7F3691"/>
    <w:rsid w:val="9F7F9F32"/>
    <w:rsid w:val="9FB7FF95"/>
    <w:rsid w:val="9FBFABA8"/>
    <w:rsid w:val="9FD4169B"/>
    <w:rsid w:val="9FD5E5F8"/>
    <w:rsid w:val="9FDDB701"/>
    <w:rsid w:val="9FDF9D07"/>
    <w:rsid w:val="9FDFD929"/>
    <w:rsid w:val="9FEE797B"/>
    <w:rsid w:val="9FEFB7A1"/>
    <w:rsid w:val="9FF0F684"/>
    <w:rsid w:val="9FF521C5"/>
    <w:rsid w:val="9FF7D012"/>
    <w:rsid w:val="9FF7D646"/>
    <w:rsid w:val="9FF977B4"/>
    <w:rsid w:val="9FFB34FD"/>
    <w:rsid w:val="9FFB8C8F"/>
    <w:rsid w:val="9FFDEB09"/>
    <w:rsid w:val="9FFE77AE"/>
    <w:rsid w:val="9FFF4166"/>
    <w:rsid w:val="9FFF9217"/>
    <w:rsid w:val="9FFFF671"/>
    <w:rsid w:val="9FFFFA2B"/>
    <w:rsid w:val="A0DE724F"/>
    <w:rsid w:val="A133D5F2"/>
    <w:rsid w:val="A2FBFEEF"/>
    <w:rsid w:val="A348B8FC"/>
    <w:rsid w:val="A3EF9790"/>
    <w:rsid w:val="A3F0EF21"/>
    <w:rsid w:val="A3F6D3EB"/>
    <w:rsid w:val="A3F789B8"/>
    <w:rsid w:val="A3F7FE74"/>
    <w:rsid w:val="A4BF9947"/>
    <w:rsid w:val="A5631A8B"/>
    <w:rsid w:val="A5B9DFA5"/>
    <w:rsid w:val="A5D81BB0"/>
    <w:rsid w:val="A5DB4E08"/>
    <w:rsid w:val="A5FFBDE5"/>
    <w:rsid w:val="A68EA7A9"/>
    <w:rsid w:val="A7314E0F"/>
    <w:rsid w:val="A755B4C0"/>
    <w:rsid w:val="A7563F26"/>
    <w:rsid w:val="A77D3442"/>
    <w:rsid w:val="A7AD4688"/>
    <w:rsid w:val="A7BBD59F"/>
    <w:rsid w:val="A7D338DB"/>
    <w:rsid w:val="A7FF856C"/>
    <w:rsid w:val="A8F19EE3"/>
    <w:rsid w:val="A8FF5ED8"/>
    <w:rsid w:val="A9DE4CB2"/>
    <w:rsid w:val="AA3926FE"/>
    <w:rsid w:val="AAC81056"/>
    <w:rsid w:val="AAF904B5"/>
    <w:rsid w:val="AB657F08"/>
    <w:rsid w:val="AB7B336B"/>
    <w:rsid w:val="AB990465"/>
    <w:rsid w:val="ABAFEBD9"/>
    <w:rsid w:val="ABBBCF25"/>
    <w:rsid w:val="ABEB07A8"/>
    <w:rsid w:val="ABFB3D87"/>
    <w:rsid w:val="ABFF4C16"/>
    <w:rsid w:val="ABFFE2BC"/>
    <w:rsid w:val="AC73FBAE"/>
    <w:rsid w:val="AC7E02F6"/>
    <w:rsid w:val="AC7E6F38"/>
    <w:rsid w:val="ACCEA5DF"/>
    <w:rsid w:val="ACF406C6"/>
    <w:rsid w:val="ACF50054"/>
    <w:rsid w:val="ACFDE6B1"/>
    <w:rsid w:val="AD5F5AE9"/>
    <w:rsid w:val="AD740FED"/>
    <w:rsid w:val="ADA311D3"/>
    <w:rsid w:val="ADBF2C1E"/>
    <w:rsid w:val="ADDCC530"/>
    <w:rsid w:val="ADEB77F8"/>
    <w:rsid w:val="ADF5732F"/>
    <w:rsid w:val="ADFF189D"/>
    <w:rsid w:val="AE1F5A42"/>
    <w:rsid w:val="AE959A8C"/>
    <w:rsid w:val="AE97F7B2"/>
    <w:rsid w:val="AEC7931B"/>
    <w:rsid w:val="AED92834"/>
    <w:rsid w:val="AED98CC7"/>
    <w:rsid w:val="AEEACBCD"/>
    <w:rsid w:val="AEECDF3F"/>
    <w:rsid w:val="AEF1FD56"/>
    <w:rsid w:val="AEF382C7"/>
    <w:rsid w:val="AEF73CD2"/>
    <w:rsid w:val="AEF7843C"/>
    <w:rsid w:val="AEFD2114"/>
    <w:rsid w:val="AF291161"/>
    <w:rsid w:val="AF5EFB2B"/>
    <w:rsid w:val="AF6B7F09"/>
    <w:rsid w:val="AF6FC81F"/>
    <w:rsid w:val="AF76A8D9"/>
    <w:rsid w:val="AF77CFF0"/>
    <w:rsid w:val="AF7B0A64"/>
    <w:rsid w:val="AF998AEC"/>
    <w:rsid w:val="AFAEA3A4"/>
    <w:rsid w:val="AFAFF5D3"/>
    <w:rsid w:val="AFB7C8FD"/>
    <w:rsid w:val="AFBBD74B"/>
    <w:rsid w:val="AFBEC1B4"/>
    <w:rsid w:val="AFCF38E1"/>
    <w:rsid w:val="AFD7CBA7"/>
    <w:rsid w:val="AFDB44CD"/>
    <w:rsid w:val="AFDBA861"/>
    <w:rsid w:val="AFDC2C70"/>
    <w:rsid w:val="AFDE455C"/>
    <w:rsid w:val="AFE3300F"/>
    <w:rsid w:val="AFEAC9AF"/>
    <w:rsid w:val="AFEC8B1B"/>
    <w:rsid w:val="AFF6507C"/>
    <w:rsid w:val="AFF6FA16"/>
    <w:rsid w:val="AFF72EE2"/>
    <w:rsid w:val="AFFB720E"/>
    <w:rsid w:val="AFFB990B"/>
    <w:rsid w:val="AFFCF8B4"/>
    <w:rsid w:val="AFFF22F9"/>
    <w:rsid w:val="AFFF55E1"/>
    <w:rsid w:val="AFFF8481"/>
    <w:rsid w:val="AFFF8E7B"/>
    <w:rsid w:val="AFFFC9CB"/>
    <w:rsid w:val="B0672ED8"/>
    <w:rsid w:val="B07F0E0B"/>
    <w:rsid w:val="B16BBA18"/>
    <w:rsid w:val="B1721E1E"/>
    <w:rsid w:val="B1CF6639"/>
    <w:rsid w:val="B1EE19E4"/>
    <w:rsid w:val="B1F6616D"/>
    <w:rsid w:val="B2F330F7"/>
    <w:rsid w:val="B2FBF68E"/>
    <w:rsid w:val="B2FDC14D"/>
    <w:rsid w:val="B2FF43F0"/>
    <w:rsid w:val="B35D303F"/>
    <w:rsid w:val="B396A88C"/>
    <w:rsid w:val="B39F8B87"/>
    <w:rsid w:val="B3DF4CD8"/>
    <w:rsid w:val="B3ECD876"/>
    <w:rsid w:val="B3F76023"/>
    <w:rsid w:val="B3F7F11A"/>
    <w:rsid w:val="B3F8E906"/>
    <w:rsid w:val="B3F9DA3C"/>
    <w:rsid w:val="B3FBE494"/>
    <w:rsid w:val="B3FCC433"/>
    <w:rsid w:val="B3FE5F3C"/>
    <w:rsid w:val="B3FF3849"/>
    <w:rsid w:val="B3FFFD8D"/>
    <w:rsid w:val="B4909C27"/>
    <w:rsid w:val="B4A50862"/>
    <w:rsid w:val="B4FD9BF6"/>
    <w:rsid w:val="B4FFDABF"/>
    <w:rsid w:val="B53E7876"/>
    <w:rsid w:val="B57F6F1A"/>
    <w:rsid w:val="B57FC4C2"/>
    <w:rsid w:val="B5965C01"/>
    <w:rsid w:val="B5D71D24"/>
    <w:rsid w:val="B5DA8AAE"/>
    <w:rsid w:val="B5E31FA3"/>
    <w:rsid w:val="B5EB0F44"/>
    <w:rsid w:val="B5F77E47"/>
    <w:rsid w:val="B5FF8E53"/>
    <w:rsid w:val="B62F3C99"/>
    <w:rsid w:val="B67E0A63"/>
    <w:rsid w:val="B6CEC796"/>
    <w:rsid w:val="B6D9EC67"/>
    <w:rsid w:val="B6DFFC3B"/>
    <w:rsid w:val="B6E6252D"/>
    <w:rsid w:val="B6ED9DD7"/>
    <w:rsid w:val="B6F76DAD"/>
    <w:rsid w:val="B7467CBB"/>
    <w:rsid w:val="B74BA9BA"/>
    <w:rsid w:val="B7568997"/>
    <w:rsid w:val="B76F79C8"/>
    <w:rsid w:val="B77A6C0F"/>
    <w:rsid w:val="B77F48AC"/>
    <w:rsid w:val="B79751A4"/>
    <w:rsid w:val="B79FD85C"/>
    <w:rsid w:val="B7ABA9D3"/>
    <w:rsid w:val="B7B3E776"/>
    <w:rsid w:val="B7B794BD"/>
    <w:rsid w:val="B7BEF7CC"/>
    <w:rsid w:val="B7BF298C"/>
    <w:rsid w:val="B7C63411"/>
    <w:rsid w:val="B7CF4AA8"/>
    <w:rsid w:val="B7DDCAFA"/>
    <w:rsid w:val="B7DF44F7"/>
    <w:rsid w:val="B7E3726A"/>
    <w:rsid w:val="B7EA7E54"/>
    <w:rsid w:val="B7EE28FB"/>
    <w:rsid w:val="B7EF8C01"/>
    <w:rsid w:val="B7F224B4"/>
    <w:rsid w:val="B7F3BA92"/>
    <w:rsid w:val="B7F7FF85"/>
    <w:rsid w:val="B7F96C96"/>
    <w:rsid w:val="B7F96F55"/>
    <w:rsid w:val="B7FCB94C"/>
    <w:rsid w:val="B7FD552D"/>
    <w:rsid w:val="B7FD6D4F"/>
    <w:rsid w:val="B7FDA913"/>
    <w:rsid w:val="B7FDC13C"/>
    <w:rsid w:val="B7FF2EE5"/>
    <w:rsid w:val="B7FFB77D"/>
    <w:rsid w:val="B8AF5B70"/>
    <w:rsid w:val="B8FBEBB0"/>
    <w:rsid w:val="B93358F5"/>
    <w:rsid w:val="B95DAE46"/>
    <w:rsid w:val="B95F9C58"/>
    <w:rsid w:val="B97F5BCB"/>
    <w:rsid w:val="B97F8885"/>
    <w:rsid w:val="B9A629B4"/>
    <w:rsid w:val="B9E44100"/>
    <w:rsid w:val="B9E71BA8"/>
    <w:rsid w:val="B9EEAA1C"/>
    <w:rsid w:val="B9EF226E"/>
    <w:rsid w:val="B9F32E9F"/>
    <w:rsid w:val="B9FEAE74"/>
    <w:rsid w:val="B9FF612D"/>
    <w:rsid w:val="BA5BC2F0"/>
    <w:rsid w:val="BA7B23C6"/>
    <w:rsid w:val="BA7B30C1"/>
    <w:rsid w:val="BA7D1130"/>
    <w:rsid w:val="BAB78C5A"/>
    <w:rsid w:val="BACFE9EF"/>
    <w:rsid w:val="BADD0A12"/>
    <w:rsid w:val="BAF7DE8B"/>
    <w:rsid w:val="BAFB5A8B"/>
    <w:rsid w:val="BB5BF1FE"/>
    <w:rsid w:val="BB5F82C5"/>
    <w:rsid w:val="BB7D33E0"/>
    <w:rsid w:val="BB7FFC62"/>
    <w:rsid w:val="BBA7F4E9"/>
    <w:rsid w:val="BBBCEDB6"/>
    <w:rsid w:val="BBBEDD5E"/>
    <w:rsid w:val="BBC743A7"/>
    <w:rsid w:val="BBCEA8BA"/>
    <w:rsid w:val="BBDAD16E"/>
    <w:rsid w:val="BBDE056B"/>
    <w:rsid w:val="BBDF1719"/>
    <w:rsid w:val="BBEDF4AF"/>
    <w:rsid w:val="BBEF8EF3"/>
    <w:rsid w:val="BBFB3D17"/>
    <w:rsid w:val="BBFDDC48"/>
    <w:rsid w:val="BBFDF75F"/>
    <w:rsid w:val="BBFE8E6A"/>
    <w:rsid w:val="BBFEF557"/>
    <w:rsid w:val="BBFF1035"/>
    <w:rsid w:val="BBFFA7D0"/>
    <w:rsid w:val="BBFFF11F"/>
    <w:rsid w:val="BC3B4C5D"/>
    <w:rsid w:val="BC3F3DA6"/>
    <w:rsid w:val="BC591298"/>
    <w:rsid w:val="BC744889"/>
    <w:rsid w:val="BC77589D"/>
    <w:rsid w:val="BCBF9A43"/>
    <w:rsid w:val="BCDF74C8"/>
    <w:rsid w:val="BCE64302"/>
    <w:rsid w:val="BCEBDA61"/>
    <w:rsid w:val="BCEECFCD"/>
    <w:rsid w:val="BCFA2288"/>
    <w:rsid w:val="BCFF9904"/>
    <w:rsid w:val="BD3C3140"/>
    <w:rsid w:val="BD557B90"/>
    <w:rsid w:val="BD5F08EC"/>
    <w:rsid w:val="BD5F4FC9"/>
    <w:rsid w:val="BDAF6051"/>
    <w:rsid w:val="BDB675A1"/>
    <w:rsid w:val="BDB79DC6"/>
    <w:rsid w:val="BDB7C279"/>
    <w:rsid w:val="BDB7F072"/>
    <w:rsid w:val="BDBA87B8"/>
    <w:rsid w:val="BDBD1A09"/>
    <w:rsid w:val="BDBF48F3"/>
    <w:rsid w:val="BDBFAAA2"/>
    <w:rsid w:val="BDCE6743"/>
    <w:rsid w:val="BDCEBC4F"/>
    <w:rsid w:val="BDD2DEE3"/>
    <w:rsid w:val="BDD6DC30"/>
    <w:rsid w:val="BDDBE462"/>
    <w:rsid w:val="BDDD108C"/>
    <w:rsid w:val="BDDD6FDC"/>
    <w:rsid w:val="BDDF011A"/>
    <w:rsid w:val="BDDF5EAF"/>
    <w:rsid w:val="BDDFFFB1"/>
    <w:rsid w:val="BDF338FB"/>
    <w:rsid w:val="BDF7090C"/>
    <w:rsid w:val="BDF73894"/>
    <w:rsid w:val="BDF7CF7E"/>
    <w:rsid w:val="BDF7EF0D"/>
    <w:rsid w:val="BDFA7B79"/>
    <w:rsid w:val="BDFAC2D2"/>
    <w:rsid w:val="BDFB4CDB"/>
    <w:rsid w:val="BDFB9FBF"/>
    <w:rsid w:val="BDFD46BC"/>
    <w:rsid w:val="BDFE1227"/>
    <w:rsid w:val="BDFE4E49"/>
    <w:rsid w:val="BDFEB1A7"/>
    <w:rsid w:val="BDFF1052"/>
    <w:rsid w:val="BDFF3CB9"/>
    <w:rsid w:val="BDFFF416"/>
    <w:rsid w:val="BE4F712D"/>
    <w:rsid w:val="BE66ACA4"/>
    <w:rsid w:val="BE7F53E6"/>
    <w:rsid w:val="BE7FA637"/>
    <w:rsid w:val="BE97ABAF"/>
    <w:rsid w:val="BE9B2D19"/>
    <w:rsid w:val="BE9F5AC2"/>
    <w:rsid w:val="BE9F818E"/>
    <w:rsid w:val="BEA6B462"/>
    <w:rsid w:val="BEB7575C"/>
    <w:rsid w:val="BEB7F4F7"/>
    <w:rsid w:val="BEBA166A"/>
    <w:rsid w:val="BEBCB920"/>
    <w:rsid w:val="BEBF9E8B"/>
    <w:rsid w:val="BEDB54F9"/>
    <w:rsid w:val="BEDF0240"/>
    <w:rsid w:val="BEDF6BAA"/>
    <w:rsid w:val="BEDFF432"/>
    <w:rsid w:val="BEE3D2BD"/>
    <w:rsid w:val="BEEB424E"/>
    <w:rsid w:val="BEEB6D77"/>
    <w:rsid w:val="BEEF34CF"/>
    <w:rsid w:val="BEF95DEC"/>
    <w:rsid w:val="BEFA55CC"/>
    <w:rsid w:val="BEFBF2DA"/>
    <w:rsid w:val="BEFC79F9"/>
    <w:rsid w:val="BEFE3F56"/>
    <w:rsid w:val="BEFF57D3"/>
    <w:rsid w:val="BEFF9508"/>
    <w:rsid w:val="BEFFDF65"/>
    <w:rsid w:val="BF1F8C97"/>
    <w:rsid w:val="BF3D90C8"/>
    <w:rsid w:val="BF58183D"/>
    <w:rsid w:val="BF5EFD7F"/>
    <w:rsid w:val="BF5F3E16"/>
    <w:rsid w:val="BF5FB8E9"/>
    <w:rsid w:val="BF5FE9F9"/>
    <w:rsid w:val="BF731A94"/>
    <w:rsid w:val="BF745ECC"/>
    <w:rsid w:val="BF74DF5F"/>
    <w:rsid w:val="BF77B268"/>
    <w:rsid w:val="BF7AB006"/>
    <w:rsid w:val="BF7D2254"/>
    <w:rsid w:val="BF7F0275"/>
    <w:rsid w:val="BF7F9BDD"/>
    <w:rsid w:val="BF879ACD"/>
    <w:rsid w:val="BF9F7BA9"/>
    <w:rsid w:val="BF9F9DF7"/>
    <w:rsid w:val="BFA1917B"/>
    <w:rsid w:val="BFA7D894"/>
    <w:rsid w:val="BFAB1BF1"/>
    <w:rsid w:val="BFAE53C6"/>
    <w:rsid w:val="BFAF9170"/>
    <w:rsid w:val="BFAFF1EA"/>
    <w:rsid w:val="BFB35617"/>
    <w:rsid w:val="BFB3CFB0"/>
    <w:rsid w:val="BFB5FBEC"/>
    <w:rsid w:val="BFB6C20A"/>
    <w:rsid w:val="BFBB182E"/>
    <w:rsid w:val="BFBEB57C"/>
    <w:rsid w:val="BFBF3CA9"/>
    <w:rsid w:val="BFC6F437"/>
    <w:rsid w:val="BFCD98BE"/>
    <w:rsid w:val="BFCDFF4C"/>
    <w:rsid w:val="BFCF981F"/>
    <w:rsid w:val="BFD1F369"/>
    <w:rsid w:val="BFD38114"/>
    <w:rsid w:val="BFD59C61"/>
    <w:rsid w:val="BFD7B6C4"/>
    <w:rsid w:val="BFDD1297"/>
    <w:rsid w:val="BFDDED04"/>
    <w:rsid w:val="BFDF5388"/>
    <w:rsid w:val="BFE52550"/>
    <w:rsid w:val="BFE7CB12"/>
    <w:rsid w:val="BFE7CD27"/>
    <w:rsid w:val="BFEE227C"/>
    <w:rsid w:val="BFEF47FC"/>
    <w:rsid w:val="BFEF91C9"/>
    <w:rsid w:val="BFF551C3"/>
    <w:rsid w:val="BFF5E5BC"/>
    <w:rsid w:val="BFF706E4"/>
    <w:rsid w:val="BFF788EB"/>
    <w:rsid w:val="BFF7DB81"/>
    <w:rsid w:val="BFFAE17C"/>
    <w:rsid w:val="BFFB2535"/>
    <w:rsid w:val="BFFBBD5F"/>
    <w:rsid w:val="BFFCE6A1"/>
    <w:rsid w:val="BFFD002A"/>
    <w:rsid w:val="BFFD9503"/>
    <w:rsid w:val="BFFDE54D"/>
    <w:rsid w:val="BFFE2909"/>
    <w:rsid w:val="BFFE9365"/>
    <w:rsid w:val="BFFF2233"/>
    <w:rsid w:val="BFFF739D"/>
    <w:rsid w:val="BFFFC03B"/>
    <w:rsid w:val="C1B7C0C8"/>
    <w:rsid w:val="C1FD9642"/>
    <w:rsid w:val="C3DBF5E8"/>
    <w:rsid w:val="C4CFA798"/>
    <w:rsid w:val="C4FFD38D"/>
    <w:rsid w:val="C57F89E3"/>
    <w:rsid w:val="C5BD3FB3"/>
    <w:rsid w:val="C5F51110"/>
    <w:rsid w:val="C5FD80D9"/>
    <w:rsid w:val="C67B15AC"/>
    <w:rsid w:val="C6BFDF9B"/>
    <w:rsid w:val="C6DB4B93"/>
    <w:rsid w:val="C6FA79B2"/>
    <w:rsid w:val="C6FE6E37"/>
    <w:rsid w:val="C7075B80"/>
    <w:rsid w:val="C71F49C0"/>
    <w:rsid w:val="C74387F5"/>
    <w:rsid w:val="C773465E"/>
    <w:rsid w:val="C77F2CF5"/>
    <w:rsid w:val="C77F3E1B"/>
    <w:rsid w:val="C7B7D447"/>
    <w:rsid w:val="C7D62715"/>
    <w:rsid w:val="C7ED1FDA"/>
    <w:rsid w:val="C7ED75DD"/>
    <w:rsid w:val="C7F70E74"/>
    <w:rsid w:val="C7F7A028"/>
    <w:rsid w:val="C7FF5EED"/>
    <w:rsid w:val="C7FFE463"/>
    <w:rsid w:val="C87BE287"/>
    <w:rsid w:val="C8FB9E28"/>
    <w:rsid w:val="C92FB90D"/>
    <w:rsid w:val="C963CC18"/>
    <w:rsid w:val="C97BB91C"/>
    <w:rsid w:val="C9DEFB0B"/>
    <w:rsid w:val="C9E9DDB7"/>
    <w:rsid w:val="C9FD7378"/>
    <w:rsid w:val="CAD9A74C"/>
    <w:rsid w:val="CAF7CF51"/>
    <w:rsid w:val="CB38F649"/>
    <w:rsid w:val="CB7F62E2"/>
    <w:rsid w:val="CB8954C3"/>
    <w:rsid w:val="CBBDAAC1"/>
    <w:rsid w:val="CBCF5F8C"/>
    <w:rsid w:val="CBECE1ED"/>
    <w:rsid w:val="CBEF71CE"/>
    <w:rsid w:val="CBF2B693"/>
    <w:rsid w:val="CBF7437E"/>
    <w:rsid w:val="CBFC8F54"/>
    <w:rsid w:val="CC57A0C1"/>
    <w:rsid w:val="CCD7DCF9"/>
    <w:rsid w:val="CCEF9095"/>
    <w:rsid w:val="CD3EDDE9"/>
    <w:rsid w:val="CDB331E3"/>
    <w:rsid w:val="CDB7212F"/>
    <w:rsid w:val="CDBE51A1"/>
    <w:rsid w:val="CDD79D6A"/>
    <w:rsid w:val="CDFE1962"/>
    <w:rsid w:val="CDFF61AD"/>
    <w:rsid w:val="CE6E3DEC"/>
    <w:rsid w:val="CE79ABD8"/>
    <w:rsid w:val="CE93B373"/>
    <w:rsid w:val="CEBF6CCF"/>
    <w:rsid w:val="CEFB19B1"/>
    <w:rsid w:val="CEFD9565"/>
    <w:rsid w:val="CF1CA27A"/>
    <w:rsid w:val="CF39474E"/>
    <w:rsid w:val="CF4BDA03"/>
    <w:rsid w:val="CF776759"/>
    <w:rsid w:val="CF7F95EF"/>
    <w:rsid w:val="CF83A21E"/>
    <w:rsid w:val="CF879EA5"/>
    <w:rsid w:val="CF98190D"/>
    <w:rsid w:val="CF9C48D4"/>
    <w:rsid w:val="CFA15B99"/>
    <w:rsid w:val="CFA7CCF6"/>
    <w:rsid w:val="CFB721A4"/>
    <w:rsid w:val="CFB76867"/>
    <w:rsid w:val="CFBF76C1"/>
    <w:rsid w:val="CFC3C034"/>
    <w:rsid w:val="CFCF2D76"/>
    <w:rsid w:val="CFCFF1B2"/>
    <w:rsid w:val="CFDE93A6"/>
    <w:rsid w:val="CFDF5D3B"/>
    <w:rsid w:val="CFDFAD83"/>
    <w:rsid w:val="CFDFE647"/>
    <w:rsid w:val="CFE641EB"/>
    <w:rsid w:val="CFE7D6A5"/>
    <w:rsid w:val="CFEAED38"/>
    <w:rsid w:val="CFEDC0D9"/>
    <w:rsid w:val="CFEF8641"/>
    <w:rsid w:val="CFF58EB1"/>
    <w:rsid w:val="CFFBD3DD"/>
    <w:rsid w:val="CFFDC128"/>
    <w:rsid w:val="CFFDD7E3"/>
    <w:rsid w:val="CFFE7A5D"/>
    <w:rsid w:val="CFFF7263"/>
    <w:rsid w:val="CFFF9393"/>
    <w:rsid w:val="CFFFF8EF"/>
    <w:rsid w:val="D1EF455C"/>
    <w:rsid w:val="D1F70A6D"/>
    <w:rsid w:val="D29E7FC0"/>
    <w:rsid w:val="D2DB730F"/>
    <w:rsid w:val="D2DB9DAA"/>
    <w:rsid w:val="D2F3EC1E"/>
    <w:rsid w:val="D2FF4653"/>
    <w:rsid w:val="D39D3B44"/>
    <w:rsid w:val="D3B7465A"/>
    <w:rsid w:val="D3B7D366"/>
    <w:rsid w:val="D3BF6E7E"/>
    <w:rsid w:val="D3CEC274"/>
    <w:rsid w:val="D3DEC04E"/>
    <w:rsid w:val="D3FF6D25"/>
    <w:rsid w:val="D479EBDE"/>
    <w:rsid w:val="D4BB5E28"/>
    <w:rsid w:val="D4EFD06E"/>
    <w:rsid w:val="D4FE5660"/>
    <w:rsid w:val="D4FF4CA6"/>
    <w:rsid w:val="D5090932"/>
    <w:rsid w:val="D53E1EBC"/>
    <w:rsid w:val="D5696125"/>
    <w:rsid w:val="D57716A6"/>
    <w:rsid w:val="D57E46F8"/>
    <w:rsid w:val="D57F4C18"/>
    <w:rsid w:val="D57FCBA1"/>
    <w:rsid w:val="D5BA55B9"/>
    <w:rsid w:val="D5BFD8F7"/>
    <w:rsid w:val="D5D2C961"/>
    <w:rsid w:val="D5DFCB3D"/>
    <w:rsid w:val="D5F3946F"/>
    <w:rsid w:val="D5F5C8BB"/>
    <w:rsid w:val="D5F99EDD"/>
    <w:rsid w:val="D5FA8277"/>
    <w:rsid w:val="D5FF9401"/>
    <w:rsid w:val="D63F3867"/>
    <w:rsid w:val="D65E4CB7"/>
    <w:rsid w:val="D66AD276"/>
    <w:rsid w:val="D67A4017"/>
    <w:rsid w:val="D67F3A8B"/>
    <w:rsid w:val="D69B347F"/>
    <w:rsid w:val="D6BBFA9D"/>
    <w:rsid w:val="D6BCE11F"/>
    <w:rsid w:val="D6DF9F90"/>
    <w:rsid w:val="D6EF5231"/>
    <w:rsid w:val="D6EF5E95"/>
    <w:rsid w:val="D6FB6018"/>
    <w:rsid w:val="D72D42D4"/>
    <w:rsid w:val="D72F93D1"/>
    <w:rsid w:val="D7506F53"/>
    <w:rsid w:val="D75F60D4"/>
    <w:rsid w:val="D777E080"/>
    <w:rsid w:val="D79B5F17"/>
    <w:rsid w:val="D79FCBEB"/>
    <w:rsid w:val="D7AFFDF8"/>
    <w:rsid w:val="D7B7283D"/>
    <w:rsid w:val="D7CDBB4F"/>
    <w:rsid w:val="D7D4B0A0"/>
    <w:rsid w:val="D7DF806E"/>
    <w:rsid w:val="D7E9036D"/>
    <w:rsid w:val="D7ECD4AB"/>
    <w:rsid w:val="D7EEEF61"/>
    <w:rsid w:val="D7EEF924"/>
    <w:rsid w:val="D7F15E74"/>
    <w:rsid w:val="D7F5E459"/>
    <w:rsid w:val="D7F5EC68"/>
    <w:rsid w:val="D7F61A29"/>
    <w:rsid w:val="D7F6D20E"/>
    <w:rsid w:val="D7F726B5"/>
    <w:rsid w:val="D7FAF914"/>
    <w:rsid w:val="D7FB2C0C"/>
    <w:rsid w:val="D7FBD50A"/>
    <w:rsid w:val="D7FD23BF"/>
    <w:rsid w:val="D7FD7647"/>
    <w:rsid w:val="D7FDFE39"/>
    <w:rsid w:val="D7FE6522"/>
    <w:rsid w:val="D7FE840D"/>
    <w:rsid w:val="D7FEA988"/>
    <w:rsid w:val="D7FF371D"/>
    <w:rsid w:val="D7FF3CFC"/>
    <w:rsid w:val="D7FF7040"/>
    <w:rsid w:val="D7FF707B"/>
    <w:rsid w:val="D7FFD1C6"/>
    <w:rsid w:val="D7FFEBC8"/>
    <w:rsid w:val="D84B57C1"/>
    <w:rsid w:val="D89ECC89"/>
    <w:rsid w:val="D8AB1C27"/>
    <w:rsid w:val="D8F9CD12"/>
    <w:rsid w:val="D95DD182"/>
    <w:rsid w:val="D97B5F51"/>
    <w:rsid w:val="D985AFEF"/>
    <w:rsid w:val="D9BB9A11"/>
    <w:rsid w:val="D9BE20EB"/>
    <w:rsid w:val="D9E71933"/>
    <w:rsid w:val="D9EF1366"/>
    <w:rsid w:val="D9F2526A"/>
    <w:rsid w:val="D9FEA3DD"/>
    <w:rsid w:val="DA4EB5A9"/>
    <w:rsid w:val="DA545CFE"/>
    <w:rsid w:val="DABBB218"/>
    <w:rsid w:val="DAF8F384"/>
    <w:rsid w:val="DAFF3D8A"/>
    <w:rsid w:val="DB42F8D9"/>
    <w:rsid w:val="DB53C0C6"/>
    <w:rsid w:val="DB645565"/>
    <w:rsid w:val="DB6D6A27"/>
    <w:rsid w:val="DB736937"/>
    <w:rsid w:val="DB7B234B"/>
    <w:rsid w:val="DB969338"/>
    <w:rsid w:val="DB9F0D18"/>
    <w:rsid w:val="DBBF8CEE"/>
    <w:rsid w:val="DBCE1FFB"/>
    <w:rsid w:val="DBCF5506"/>
    <w:rsid w:val="DBD3FCE5"/>
    <w:rsid w:val="DBD52E0F"/>
    <w:rsid w:val="DBDDF09A"/>
    <w:rsid w:val="DBE6B2B7"/>
    <w:rsid w:val="DBE92C4E"/>
    <w:rsid w:val="DBEE8754"/>
    <w:rsid w:val="DBEEDF0C"/>
    <w:rsid w:val="DBEF15EC"/>
    <w:rsid w:val="DBF75039"/>
    <w:rsid w:val="DBF7976A"/>
    <w:rsid w:val="DBF98E04"/>
    <w:rsid w:val="DBFA990A"/>
    <w:rsid w:val="DBFBB2AC"/>
    <w:rsid w:val="DBFE2754"/>
    <w:rsid w:val="DBFE9C52"/>
    <w:rsid w:val="DBFEE635"/>
    <w:rsid w:val="DBFF94F2"/>
    <w:rsid w:val="DBFFE414"/>
    <w:rsid w:val="DC3F2FF4"/>
    <w:rsid w:val="DC466B2E"/>
    <w:rsid w:val="DC7F2387"/>
    <w:rsid w:val="DC7F26F7"/>
    <w:rsid w:val="DC7FBB33"/>
    <w:rsid w:val="DCB74595"/>
    <w:rsid w:val="DCBEFDB9"/>
    <w:rsid w:val="DCCF0DEC"/>
    <w:rsid w:val="DCDAD603"/>
    <w:rsid w:val="DCE1B16A"/>
    <w:rsid w:val="DCEDE717"/>
    <w:rsid w:val="DCEFEFDA"/>
    <w:rsid w:val="DCF54A05"/>
    <w:rsid w:val="DCF9D363"/>
    <w:rsid w:val="DCFB303A"/>
    <w:rsid w:val="DCFD5858"/>
    <w:rsid w:val="DCFD8BCF"/>
    <w:rsid w:val="DCFE40DF"/>
    <w:rsid w:val="DD13D76D"/>
    <w:rsid w:val="DD15FF32"/>
    <w:rsid w:val="DD270690"/>
    <w:rsid w:val="DD2F3D2E"/>
    <w:rsid w:val="DD3ADF9C"/>
    <w:rsid w:val="DD3DBA5B"/>
    <w:rsid w:val="DD579040"/>
    <w:rsid w:val="DD673E8B"/>
    <w:rsid w:val="DD6F0D84"/>
    <w:rsid w:val="DD762940"/>
    <w:rsid w:val="DD7D2B88"/>
    <w:rsid w:val="DD7FB0FA"/>
    <w:rsid w:val="DD9FDBD4"/>
    <w:rsid w:val="DDAD647B"/>
    <w:rsid w:val="DDAE373D"/>
    <w:rsid w:val="DDBA7B0C"/>
    <w:rsid w:val="DDBB983A"/>
    <w:rsid w:val="DDBF1999"/>
    <w:rsid w:val="DDD2E827"/>
    <w:rsid w:val="DDD75307"/>
    <w:rsid w:val="DDDEB088"/>
    <w:rsid w:val="DDEB430A"/>
    <w:rsid w:val="DDED9DA1"/>
    <w:rsid w:val="DDEEA3D5"/>
    <w:rsid w:val="DDF2FB46"/>
    <w:rsid w:val="DDF3A09A"/>
    <w:rsid w:val="DDF71490"/>
    <w:rsid w:val="DDFB9F6A"/>
    <w:rsid w:val="DDFCDDC0"/>
    <w:rsid w:val="DDFD36A4"/>
    <w:rsid w:val="DDFD4BC8"/>
    <w:rsid w:val="DDFFE2F8"/>
    <w:rsid w:val="DDFFF5A9"/>
    <w:rsid w:val="DE1F726C"/>
    <w:rsid w:val="DE330624"/>
    <w:rsid w:val="DE351B46"/>
    <w:rsid w:val="DE3A9282"/>
    <w:rsid w:val="DE768437"/>
    <w:rsid w:val="DE769DA7"/>
    <w:rsid w:val="DE7E1C87"/>
    <w:rsid w:val="DE96BC40"/>
    <w:rsid w:val="DEAF2556"/>
    <w:rsid w:val="DEB1C756"/>
    <w:rsid w:val="DEB7E16B"/>
    <w:rsid w:val="DEBA2B09"/>
    <w:rsid w:val="DEDBBB1E"/>
    <w:rsid w:val="DEDF4305"/>
    <w:rsid w:val="DEDFA500"/>
    <w:rsid w:val="DEED522A"/>
    <w:rsid w:val="DEED6F57"/>
    <w:rsid w:val="DEEE40CA"/>
    <w:rsid w:val="DEEFDBEF"/>
    <w:rsid w:val="DEF7B2D5"/>
    <w:rsid w:val="DEFAB775"/>
    <w:rsid w:val="DEFBD6D4"/>
    <w:rsid w:val="DEFFAE5A"/>
    <w:rsid w:val="DF13ECAF"/>
    <w:rsid w:val="DF277976"/>
    <w:rsid w:val="DF279B18"/>
    <w:rsid w:val="DF2FBD12"/>
    <w:rsid w:val="DF37F932"/>
    <w:rsid w:val="DF3F34A4"/>
    <w:rsid w:val="DF3FFBEC"/>
    <w:rsid w:val="DF4F037F"/>
    <w:rsid w:val="DF4F6ADD"/>
    <w:rsid w:val="DF532417"/>
    <w:rsid w:val="DF5FD7F5"/>
    <w:rsid w:val="DF666A01"/>
    <w:rsid w:val="DF6B0E21"/>
    <w:rsid w:val="DF7A917F"/>
    <w:rsid w:val="DF7BFA91"/>
    <w:rsid w:val="DF7F07E4"/>
    <w:rsid w:val="DF7F4D84"/>
    <w:rsid w:val="DF7F5D92"/>
    <w:rsid w:val="DF7F8D4C"/>
    <w:rsid w:val="DF7FBE7E"/>
    <w:rsid w:val="DF7FE388"/>
    <w:rsid w:val="DF852A13"/>
    <w:rsid w:val="DF8B0831"/>
    <w:rsid w:val="DF8E28DF"/>
    <w:rsid w:val="DF9AD2CD"/>
    <w:rsid w:val="DF9DC6A7"/>
    <w:rsid w:val="DF9F0977"/>
    <w:rsid w:val="DF9FE2B6"/>
    <w:rsid w:val="DFAA26FA"/>
    <w:rsid w:val="DFAB9FBB"/>
    <w:rsid w:val="DFAE8126"/>
    <w:rsid w:val="DFB34B5E"/>
    <w:rsid w:val="DFB51F9E"/>
    <w:rsid w:val="DFB9C39D"/>
    <w:rsid w:val="DFBD3E3D"/>
    <w:rsid w:val="DFBE33D1"/>
    <w:rsid w:val="DFBED5E7"/>
    <w:rsid w:val="DFBF1C53"/>
    <w:rsid w:val="DFBF3FE4"/>
    <w:rsid w:val="DFBF8A90"/>
    <w:rsid w:val="DFBF8E04"/>
    <w:rsid w:val="DFC18024"/>
    <w:rsid w:val="DFC3B9C7"/>
    <w:rsid w:val="DFCE94BF"/>
    <w:rsid w:val="DFCF2107"/>
    <w:rsid w:val="DFCF4BB9"/>
    <w:rsid w:val="DFD634B6"/>
    <w:rsid w:val="DFD654F9"/>
    <w:rsid w:val="DFDB2A97"/>
    <w:rsid w:val="DFDCB303"/>
    <w:rsid w:val="DFDD1788"/>
    <w:rsid w:val="DFDE3D2A"/>
    <w:rsid w:val="DFDF6CE7"/>
    <w:rsid w:val="DFDF98CB"/>
    <w:rsid w:val="DFDFA061"/>
    <w:rsid w:val="DFDFBC66"/>
    <w:rsid w:val="DFE4F7B0"/>
    <w:rsid w:val="DFE7D040"/>
    <w:rsid w:val="DFE8B094"/>
    <w:rsid w:val="DFEA68C6"/>
    <w:rsid w:val="DFEB4ADC"/>
    <w:rsid w:val="DFEDC0AE"/>
    <w:rsid w:val="DFEDDEC6"/>
    <w:rsid w:val="DFEF5BD4"/>
    <w:rsid w:val="DFEF6022"/>
    <w:rsid w:val="DFEF819A"/>
    <w:rsid w:val="DFEF95C6"/>
    <w:rsid w:val="DFEFD79F"/>
    <w:rsid w:val="DFF2151D"/>
    <w:rsid w:val="DFF32990"/>
    <w:rsid w:val="DFF33CF3"/>
    <w:rsid w:val="DFF4945E"/>
    <w:rsid w:val="DFF73331"/>
    <w:rsid w:val="DFF73F00"/>
    <w:rsid w:val="DFF7E9E8"/>
    <w:rsid w:val="DFF7FC3E"/>
    <w:rsid w:val="DFFAE65C"/>
    <w:rsid w:val="DFFB032F"/>
    <w:rsid w:val="DFFB22AA"/>
    <w:rsid w:val="DFFBC199"/>
    <w:rsid w:val="DFFCCCAF"/>
    <w:rsid w:val="DFFDB390"/>
    <w:rsid w:val="DFFDCC40"/>
    <w:rsid w:val="DFFF011C"/>
    <w:rsid w:val="DFFF0AE5"/>
    <w:rsid w:val="DFFF1481"/>
    <w:rsid w:val="DFFF2A4A"/>
    <w:rsid w:val="DFFF3CE5"/>
    <w:rsid w:val="DFFF6844"/>
    <w:rsid w:val="DFFF723C"/>
    <w:rsid w:val="DFFFB07E"/>
    <w:rsid w:val="DFFFE8E0"/>
    <w:rsid w:val="E07D1E3F"/>
    <w:rsid w:val="E17FAD22"/>
    <w:rsid w:val="E1AB8552"/>
    <w:rsid w:val="E1D28550"/>
    <w:rsid w:val="E1E7A7C4"/>
    <w:rsid w:val="E27536E9"/>
    <w:rsid w:val="E2FE0300"/>
    <w:rsid w:val="E33D5B40"/>
    <w:rsid w:val="E34FD4A1"/>
    <w:rsid w:val="E37300C8"/>
    <w:rsid w:val="E3AEB058"/>
    <w:rsid w:val="E3EFB317"/>
    <w:rsid w:val="E3FDA58E"/>
    <w:rsid w:val="E3FDB13A"/>
    <w:rsid w:val="E3FE64D1"/>
    <w:rsid w:val="E471F0D9"/>
    <w:rsid w:val="E477EAEF"/>
    <w:rsid w:val="E48E73A6"/>
    <w:rsid w:val="E4B75AF4"/>
    <w:rsid w:val="E4E75294"/>
    <w:rsid w:val="E4FFF872"/>
    <w:rsid w:val="E5373185"/>
    <w:rsid w:val="E55E4437"/>
    <w:rsid w:val="E56B5B58"/>
    <w:rsid w:val="E57F1087"/>
    <w:rsid w:val="E57F71FF"/>
    <w:rsid w:val="E5D37F2A"/>
    <w:rsid w:val="E5D7171E"/>
    <w:rsid w:val="E5E47266"/>
    <w:rsid w:val="E5E7EAC4"/>
    <w:rsid w:val="E5F1151E"/>
    <w:rsid w:val="E5FF70A1"/>
    <w:rsid w:val="E63E1F27"/>
    <w:rsid w:val="E6BB2D05"/>
    <w:rsid w:val="E6E76E46"/>
    <w:rsid w:val="E6F65ADB"/>
    <w:rsid w:val="E6F75FA4"/>
    <w:rsid w:val="E6F7E9CC"/>
    <w:rsid w:val="E6FA4285"/>
    <w:rsid w:val="E72F5DFA"/>
    <w:rsid w:val="E72FDD5C"/>
    <w:rsid w:val="E75F703A"/>
    <w:rsid w:val="E76214B8"/>
    <w:rsid w:val="E7770AE3"/>
    <w:rsid w:val="E77F64D4"/>
    <w:rsid w:val="E77F9F8C"/>
    <w:rsid w:val="E7B920C7"/>
    <w:rsid w:val="E7CD0D1D"/>
    <w:rsid w:val="E7DB3BA3"/>
    <w:rsid w:val="E7E6EB12"/>
    <w:rsid w:val="E7EF8C7A"/>
    <w:rsid w:val="E7F170C5"/>
    <w:rsid w:val="E7F1C6C9"/>
    <w:rsid w:val="E7FA7036"/>
    <w:rsid w:val="E7FB506B"/>
    <w:rsid w:val="E7FB78FD"/>
    <w:rsid w:val="E7FB9310"/>
    <w:rsid w:val="E7FF8FC5"/>
    <w:rsid w:val="E7FFC907"/>
    <w:rsid w:val="E8B30802"/>
    <w:rsid w:val="E8D3C5EE"/>
    <w:rsid w:val="E8DF3B29"/>
    <w:rsid w:val="E8FF4349"/>
    <w:rsid w:val="E9B514F5"/>
    <w:rsid w:val="E9BBEDBD"/>
    <w:rsid w:val="E9BBEF0D"/>
    <w:rsid w:val="E9BFB063"/>
    <w:rsid w:val="E9F5698F"/>
    <w:rsid w:val="E9F71EFB"/>
    <w:rsid w:val="E9FB2F63"/>
    <w:rsid w:val="E9FFA7CF"/>
    <w:rsid w:val="EA5F2786"/>
    <w:rsid w:val="EA5FDCC4"/>
    <w:rsid w:val="EA6F5EA0"/>
    <w:rsid w:val="EA8AA9C6"/>
    <w:rsid w:val="EA9DF4FC"/>
    <w:rsid w:val="EAD7019B"/>
    <w:rsid w:val="EAF5099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71A4"/>
  <w15:docId w15:val="{E3B23B82-0DD9-410A-8912-F86EC03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qFormat="1"/>
    <w:lsdException w:name="heading 6" w:uiPriority="0" w:qFormat="1"/>
    <w:lsdException w:name="heading 7" w:uiPriority="9" w:unhideWhenUsed="1" w:qFormat="1"/>
    <w:lsdException w:name="heading 8"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D68"/>
    <w:pPr>
      <w:spacing w:line="25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rsid w:val="00CE6D6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CE6D68"/>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CE6D6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CE6D68"/>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CE6D68"/>
    <w:pPr>
      <w:keepNext/>
      <w:keepLines/>
      <w:spacing w:before="240" w:after="80" w:line="259" w:lineRule="auto"/>
      <w:outlineLvl w:val="4"/>
    </w:pPr>
    <w:rPr>
      <w:sz w:val="20"/>
    </w:rPr>
  </w:style>
  <w:style w:type="paragraph" w:styleId="Heading6">
    <w:name w:val="heading 6"/>
    <w:basedOn w:val="Heading5"/>
    <w:next w:val="Normal"/>
    <w:link w:val="Heading6Char"/>
    <w:rsid w:val="00CE6D68"/>
    <w:pPr>
      <w:spacing w:before="120" w:after="240"/>
      <w:outlineLvl w:val="5"/>
    </w:pPr>
  </w:style>
  <w:style w:type="paragraph" w:styleId="Heading7">
    <w:name w:val="heading 7"/>
    <w:basedOn w:val="Normal"/>
    <w:next w:val="Normal"/>
    <w:link w:val="Heading7Char"/>
    <w:uiPriority w:val="9"/>
    <w:unhideWhenUsed/>
    <w:rsid w:val="00CE6D68"/>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CE6D68"/>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CE6D68"/>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CE6D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6D68"/>
  </w:style>
  <w:style w:type="character" w:styleId="Emphasis">
    <w:name w:val="Emphasis"/>
    <w:basedOn w:val="DefaultParagraphFont"/>
    <w:uiPriority w:val="20"/>
    <w:semiHidden/>
    <w:qFormat/>
    <w:rPr>
      <w:i/>
      <w:iCs/>
    </w:rPr>
  </w:style>
  <w:style w:type="character" w:styleId="Hyperlink">
    <w:name w:val="Hyperlink"/>
    <w:basedOn w:val="DefaultParagraphFont"/>
    <w:uiPriority w:val="99"/>
    <w:semiHidden/>
    <w:unhideWhenUsed/>
    <w:rsid w:val="00CE6D68"/>
    <w:rPr>
      <w:color w:val="0000FF"/>
      <w:u w:val="single"/>
    </w:rPr>
  </w:style>
  <w:style w:type="paragraph" w:styleId="NormalWeb">
    <w:name w:val="Normal (Web)"/>
    <w:uiPriority w:val="99"/>
    <w:semiHidden/>
    <w:unhideWhenUsed/>
    <w:qFormat/>
    <w:pPr>
      <w:spacing w:beforeAutospacing="1" w:after="0"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rsid w:val="00CE6D68"/>
    <w:pPr>
      <w:spacing w:line="240" w:lineRule="auto"/>
    </w:pPr>
    <w:rPr>
      <w:rFonts w:asciiTheme="minorHAnsi" w:eastAsia="Arial" w:hAnsiTheme="minorHAnsi" w:cstheme="minorBidi"/>
      <w:sz w:val="22"/>
      <w:szCs w:val="22"/>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DefaultParagraphFont"/>
    <w:uiPriority w:val="9"/>
    <w:rsid w:val="005B7D31"/>
    <w:rPr>
      <w:rFonts w:asciiTheme="majorHAnsi" w:eastAsiaTheme="majorEastAsia" w:hAnsiTheme="majorHAnsi" w:cstheme="majorBidi"/>
      <w:color w:val="2F5496" w:themeColor="accent1" w:themeShade="BF"/>
      <w:sz w:val="32"/>
      <w:szCs w:val="32"/>
      <w:lang w:val="en-US" w:eastAsia="en-US"/>
    </w:rPr>
  </w:style>
  <w:style w:type="character" w:customStyle="1" w:styleId="Ttulo2Char">
    <w:name w:val="Título 2 Char"/>
    <w:basedOn w:val="DefaultParagraphFont"/>
    <w:uiPriority w:val="9"/>
    <w:rsid w:val="005B7D31"/>
    <w:rPr>
      <w:rFonts w:asciiTheme="majorHAnsi" w:eastAsiaTheme="majorEastAsia" w:hAnsiTheme="majorHAnsi" w:cstheme="majorBidi"/>
      <w:color w:val="2F5496" w:themeColor="accent1" w:themeShade="BF"/>
      <w:sz w:val="26"/>
      <w:szCs w:val="26"/>
      <w:lang w:val="en-US" w:eastAsia="en-US"/>
    </w:rPr>
  </w:style>
  <w:style w:type="character" w:customStyle="1" w:styleId="Ttulo3Char">
    <w:name w:val="Título 3 Char"/>
    <w:basedOn w:val="DefaultParagraphFont"/>
    <w:uiPriority w:val="9"/>
    <w:rsid w:val="005B7D31"/>
    <w:rPr>
      <w:rFonts w:asciiTheme="majorHAnsi" w:eastAsiaTheme="majorEastAsia" w:hAnsiTheme="majorHAnsi" w:cstheme="majorBidi"/>
      <w:color w:val="1F3763" w:themeColor="accent1" w:themeShade="7F"/>
      <w:sz w:val="24"/>
      <w:szCs w:val="24"/>
      <w:lang w:val="en-US" w:eastAsia="en-US"/>
    </w:rPr>
  </w:style>
  <w:style w:type="character" w:customStyle="1" w:styleId="Ttulo4Char">
    <w:name w:val="Título 4 Char"/>
    <w:basedOn w:val="DefaultParagraphFont"/>
    <w:uiPriority w:val="9"/>
    <w:rsid w:val="005B7D31"/>
    <w:rPr>
      <w:rFonts w:asciiTheme="majorHAnsi" w:eastAsiaTheme="majorEastAsia" w:hAnsiTheme="majorHAnsi" w:cstheme="majorBidi"/>
      <w:i/>
      <w:iCs/>
      <w:color w:val="2F5496" w:themeColor="accent1" w:themeShade="BF"/>
      <w:sz w:val="22"/>
      <w:szCs w:val="22"/>
      <w:lang w:val="en-US" w:eastAsia="en-US"/>
    </w:rPr>
  </w:style>
  <w:style w:type="character" w:customStyle="1" w:styleId="Ttulo5Char">
    <w:name w:val="Título 5 Char"/>
    <w:basedOn w:val="DefaultParagraphFont"/>
    <w:rsid w:val="005B7D31"/>
    <w:rPr>
      <w:rFonts w:asciiTheme="minorHAnsi" w:eastAsiaTheme="minorHAnsi" w:hAnsiTheme="minorHAnsi" w:cstheme="minorBidi"/>
      <w:szCs w:val="22"/>
      <w:lang w:val="en-US" w:eastAsia="en-US"/>
    </w:rPr>
  </w:style>
  <w:style w:type="character" w:customStyle="1" w:styleId="Ttulo6Char">
    <w:name w:val="Título 6 Char"/>
    <w:basedOn w:val="DefaultParagraphFont"/>
    <w:rsid w:val="005B7D31"/>
    <w:rPr>
      <w:rFonts w:asciiTheme="minorHAnsi" w:eastAsiaTheme="minorHAnsi" w:hAnsiTheme="minorHAnsi" w:cstheme="minorBidi"/>
      <w:szCs w:val="22"/>
      <w:lang w:val="en-US" w:eastAsia="en-US"/>
    </w:rPr>
  </w:style>
  <w:style w:type="character" w:customStyle="1" w:styleId="Ttulo7Char">
    <w:name w:val="Título 7 Char"/>
    <w:basedOn w:val="DefaultParagraphFont"/>
    <w:uiPriority w:val="9"/>
    <w:rsid w:val="005B7D31"/>
    <w:rPr>
      <w:rFonts w:asciiTheme="minorHAnsi" w:eastAsiaTheme="majorEastAsia" w:hAnsiTheme="minorHAnsi" w:cstheme="majorBidi"/>
      <w:iCs/>
      <w:sz w:val="24"/>
      <w:szCs w:val="22"/>
      <w:lang w:val="en-US" w:eastAsia="en-US"/>
    </w:rPr>
  </w:style>
  <w:style w:type="character" w:customStyle="1" w:styleId="Ttulo8Char">
    <w:name w:val="Título 8 Char"/>
    <w:basedOn w:val="DefaultParagraphFont"/>
    <w:uiPriority w:val="9"/>
    <w:rsid w:val="005B7D31"/>
    <w:rPr>
      <w:rFonts w:asciiTheme="minorHAnsi" w:eastAsiaTheme="majorEastAsia" w:hAnsiTheme="minorHAnsi" w:cstheme="majorBidi"/>
      <w:sz w:val="22"/>
      <w:szCs w:val="21"/>
      <w:lang w:val="en-US" w:eastAsia="en-US"/>
    </w:rPr>
  </w:style>
  <w:style w:type="character" w:customStyle="1" w:styleId="Ttulo9Char">
    <w:name w:val="Título 9 Char"/>
    <w:basedOn w:val="DefaultParagraphFont"/>
    <w:uiPriority w:val="9"/>
    <w:semiHidden/>
    <w:rsid w:val="005B7D31"/>
    <w:rPr>
      <w:rFonts w:asciiTheme="majorHAnsi" w:eastAsiaTheme="majorEastAsia" w:hAnsiTheme="majorHAnsi" w:cstheme="majorBidi"/>
      <w:i/>
      <w:iCs/>
      <w:sz w:val="21"/>
      <w:szCs w:val="21"/>
      <w:lang w:val="en-US" w:eastAsia="en-US"/>
    </w:rPr>
  </w:style>
  <w:style w:type="character" w:customStyle="1" w:styleId="P-Bold">
    <w:name w:val="P - Bold"/>
    <w:uiPriority w:val="1"/>
    <w:qFormat/>
    <w:rsid w:val="00CE6D68"/>
    <w:rPr>
      <w:rFonts w:ascii="Arial" w:hAnsi="Arial"/>
      <w:b/>
      <w:sz w:val="22"/>
      <w:bdr w:val="none" w:sz="0" w:space="0" w:color="auto"/>
      <w:shd w:val="clear" w:color="auto" w:fill="73FDD6"/>
    </w:rPr>
  </w:style>
  <w:style w:type="paragraph" w:customStyle="1" w:styleId="P-Callout">
    <w:name w:val="P - Callout"/>
    <w:basedOn w:val="Normal"/>
    <w:next w:val="Normal"/>
    <w:link w:val="P-CalloutChar"/>
    <w:qFormat/>
    <w:rsid w:val="00CE6D68"/>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CE6D68"/>
    <w:rPr>
      <w:rFonts w:ascii="Arial" w:hAnsi="Arial"/>
      <w:b/>
      <w:color w:val="auto"/>
      <w:sz w:val="22"/>
      <w:u w:val="single"/>
      <w:bdr w:val="none" w:sz="0" w:space="0" w:color="auto"/>
      <w:shd w:val="clear" w:color="auto" w:fill="FF8AD8"/>
    </w:rPr>
  </w:style>
  <w:style w:type="paragraph" w:customStyle="1" w:styleId="L-Numbers">
    <w:name w:val="L - Numbers"/>
    <w:basedOn w:val="Normal"/>
    <w:link w:val="L-NumbersChar"/>
    <w:qFormat/>
    <w:rsid w:val="00CE6D68"/>
    <w:pPr>
      <w:numPr>
        <w:numId w:val="1"/>
      </w:numPr>
      <w:spacing w:before="160" w:line="300" w:lineRule="auto"/>
    </w:pPr>
    <w:rPr>
      <w:rFonts w:eastAsia="Arial"/>
      <w:lang w:val="en"/>
    </w:rPr>
  </w:style>
  <w:style w:type="paragraph" w:customStyle="1" w:styleId="L-Bullets">
    <w:name w:val="L - Bullets"/>
    <w:basedOn w:val="Normal"/>
    <w:link w:val="L-BulletsChar"/>
    <w:qFormat/>
    <w:rsid w:val="00CE6D68"/>
    <w:pPr>
      <w:numPr>
        <w:numId w:val="2"/>
      </w:numPr>
      <w:spacing w:before="120" w:after="120" w:line="300" w:lineRule="auto"/>
    </w:pPr>
    <w:rPr>
      <w:rFonts w:eastAsia="Arial"/>
      <w:lang w:val="en"/>
    </w:rPr>
  </w:style>
  <w:style w:type="character" w:customStyle="1" w:styleId="P-URL">
    <w:name w:val="P - URL"/>
    <w:basedOn w:val="DefaultParagraphFont"/>
    <w:uiPriority w:val="1"/>
    <w:qFormat/>
    <w:rsid w:val="00CE6D68"/>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CE6D68"/>
    <w:rPr>
      <w:rFonts w:ascii="Arial" w:hAnsi="Arial"/>
      <w:i/>
      <w:color w:val="auto"/>
      <w:sz w:val="22"/>
      <w:bdr w:val="none" w:sz="0" w:space="0" w:color="auto"/>
      <w:shd w:val="clear" w:color="auto" w:fill="FFFC00"/>
    </w:rPr>
  </w:style>
  <w:style w:type="character" w:customStyle="1" w:styleId="P-Code">
    <w:name w:val="P - Code"/>
    <w:uiPriority w:val="1"/>
    <w:qFormat/>
    <w:rsid w:val="00CE6D68"/>
    <w:rPr>
      <w:rFonts w:ascii="Courier" w:hAnsi="Courier"/>
      <w:sz w:val="22"/>
      <w:bdr w:val="none" w:sz="0" w:space="0" w:color="auto"/>
      <w:shd w:val="clear" w:color="auto" w:fill="D5FC79"/>
    </w:rPr>
  </w:style>
  <w:style w:type="paragraph" w:customStyle="1" w:styleId="H1-Section">
    <w:name w:val="H1 - Section"/>
    <w:basedOn w:val="Heading1"/>
    <w:next w:val="Normal"/>
    <w:qFormat/>
    <w:rsid w:val="00CE6D68"/>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CE6D68"/>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CE6D68"/>
    <w:pPr>
      <w:shd w:val="clear" w:color="auto" w:fill="C5E0B3" w:themeFill="accent6" w:themeFillTint="66"/>
      <w:spacing w:before="360"/>
      <w:mirrorIndents/>
    </w:pPr>
    <w:rPr>
      <w:rFonts w:asciiTheme="minorHAnsi" w:eastAsia="Arial" w:hAnsiTheme="minorHAnsi" w:cstheme="minorBidi"/>
      <w:b/>
      <w:color w:val="434343"/>
      <w:sz w:val="24"/>
      <w:szCs w:val="28"/>
      <w:lang w:val="en" w:eastAsia="en-US"/>
    </w:rPr>
  </w:style>
  <w:style w:type="paragraph" w:customStyle="1" w:styleId="P-Regular">
    <w:name w:val="P - Regular"/>
    <w:basedOn w:val="Normal"/>
    <w:link w:val="P-RegularChar"/>
    <w:qFormat/>
    <w:rsid w:val="00CE6D68"/>
    <w:pPr>
      <w:spacing w:before="120" w:after="120" w:line="259" w:lineRule="auto"/>
    </w:pPr>
    <w:rPr>
      <w:rFonts w:eastAsia="Arial"/>
      <w:lang w:val="en"/>
    </w:rPr>
  </w:style>
  <w:style w:type="paragraph" w:customStyle="1" w:styleId="H3-Subheading">
    <w:name w:val="H3 - Subheading"/>
    <w:basedOn w:val="Heading3"/>
    <w:next w:val="Normal"/>
    <w:qFormat/>
    <w:rsid w:val="00CE6D68"/>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CE6D68"/>
    <w:pPr>
      <w:spacing w:before="120" w:after="240"/>
      <w:jc w:val="center"/>
    </w:pPr>
    <w:rPr>
      <w:rFonts w:asciiTheme="minorHAnsi" w:eastAsia="Arial" w:hAnsiTheme="minorHAnsi" w:cstheme="minorBidi"/>
      <w:b/>
      <w:color w:val="FF0000"/>
      <w:szCs w:val="22"/>
      <w:lang w:val="en" w:eastAsia="en-US"/>
    </w:rPr>
  </w:style>
  <w:style w:type="paragraph" w:customStyle="1" w:styleId="SC-Heading">
    <w:name w:val="SC - Heading"/>
    <w:next w:val="H1-Section"/>
    <w:qFormat/>
    <w:rsid w:val="00CE6D68"/>
    <w:pPr>
      <w:spacing w:before="240" w:after="240"/>
    </w:pPr>
    <w:rPr>
      <w:rFonts w:asciiTheme="minorHAnsi" w:eastAsiaTheme="majorEastAsia" w:hAnsiTheme="minorHAnsi" w:cstheme="majorBidi"/>
      <w:b/>
      <w:iCs/>
      <w:color w:val="FF0000"/>
      <w:sz w:val="24"/>
      <w:szCs w:val="22"/>
      <w:lang w:val="en" w:eastAsia="en-US"/>
    </w:rPr>
  </w:style>
  <w:style w:type="paragraph" w:customStyle="1" w:styleId="SC-Link">
    <w:name w:val="SC - Link"/>
    <w:qFormat/>
    <w:rsid w:val="00CE6D68"/>
    <w:pPr>
      <w:spacing w:before="200" w:after="240"/>
    </w:pPr>
    <w:rPr>
      <w:rFonts w:asciiTheme="minorHAnsi" w:eastAsiaTheme="majorEastAsia" w:hAnsiTheme="minorHAnsi" w:cstheme="majorBidi"/>
      <w:b/>
      <w:color w:val="00B050"/>
      <w:sz w:val="22"/>
      <w:szCs w:val="21"/>
      <w:lang w:val="en" w:eastAsia="en-US"/>
    </w:rPr>
  </w:style>
  <w:style w:type="paragraph" w:customStyle="1" w:styleId="P-Source">
    <w:name w:val="P - Source"/>
    <w:link w:val="P-SourceChar"/>
    <w:qFormat/>
    <w:rsid w:val="00CE6D68"/>
    <w:pPr>
      <w:shd w:val="solid" w:color="auto" w:fill="auto"/>
    </w:pPr>
    <w:rPr>
      <w:rFonts w:ascii="Courier" w:eastAsia="Arial" w:hAnsi="Courier" w:cs="Consolas"/>
      <w:sz w:val="22"/>
      <w:szCs w:val="21"/>
      <w:lang w:val="en" w:eastAsia="en-US"/>
    </w:rPr>
  </w:style>
  <w:style w:type="paragraph" w:customStyle="1" w:styleId="L-Regular">
    <w:name w:val="L - Regular"/>
    <w:basedOn w:val="L-Numbers"/>
    <w:link w:val="L-RegularChar"/>
    <w:qFormat/>
    <w:rsid w:val="00CE6D68"/>
    <w:pPr>
      <w:numPr>
        <w:numId w:val="0"/>
      </w:numPr>
      <w:ind w:left="720"/>
    </w:pPr>
  </w:style>
  <w:style w:type="paragraph" w:customStyle="1" w:styleId="L-Source">
    <w:name w:val="L - Source"/>
    <w:basedOn w:val="P-Source"/>
    <w:link w:val="L-SourceChar"/>
    <w:rsid w:val="00CE6D68"/>
    <w:pPr>
      <w:shd w:val="pct50" w:color="D9E2F3" w:themeColor="accent1" w:themeTint="33" w:fill="auto"/>
      <w:ind w:left="720"/>
    </w:pPr>
  </w:style>
  <w:style w:type="character" w:customStyle="1" w:styleId="SC-Highlight">
    <w:name w:val="SC - Highlight"/>
    <w:uiPriority w:val="1"/>
    <w:qFormat/>
    <w:rsid w:val="00CE6D68"/>
    <w:rPr>
      <w:rFonts w:ascii="Courier" w:hAnsi="Courier"/>
      <w:b/>
      <w:bdr w:val="none" w:sz="0" w:space="0" w:color="auto"/>
      <w:shd w:val="clear" w:color="auto" w:fill="F4D3D2"/>
    </w:rPr>
  </w:style>
  <w:style w:type="paragraph" w:customStyle="1" w:styleId="SC-Source">
    <w:name w:val="SC - Source"/>
    <w:basedOn w:val="P-Source"/>
    <w:link w:val="SC-SourceChar"/>
    <w:qFormat/>
    <w:rsid w:val="00CE6D68"/>
    <w:pPr>
      <w:shd w:val="pct50" w:color="D9E2F3" w:themeColor="accent1" w:themeTint="33" w:fill="auto"/>
    </w:pPr>
  </w:style>
  <w:style w:type="paragraph" w:customStyle="1" w:styleId="SP-Editorial">
    <w:name w:val="SP - Editorial"/>
    <w:next w:val="P-Regular"/>
    <w:qFormat/>
    <w:rsid w:val="00CE6D68"/>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asciiTheme="minorHAnsi" w:eastAsia="Arial" w:hAnsiTheme="minorHAnsi" w:cstheme="minorBidi"/>
      <w:b/>
      <w:sz w:val="22"/>
      <w:szCs w:val="22"/>
      <w:lang w:val="en" w:eastAsia="en-US"/>
    </w:rPr>
  </w:style>
  <w:style w:type="paragraph" w:customStyle="1" w:styleId="H4-Subheading">
    <w:name w:val="H4 - Subheading"/>
    <w:basedOn w:val="Heading4"/>
    <w:next w:val="Normal"/>
    <w:qFormat/>
    <w:rsid w:val="00CE6D68"/>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CE6D68"/>
    <w:pPr>
      <w:spacing w:after="0" w:line="276" w:lineRule="auto"/>
    </w:pPr>
    <w:rPr>
      <w:rFonts w:ascii="Arial" w:eastAsia="Arial" w:hAnsi="Arial" w:cs="Arial"/>
      <w:i/>
      <w:iCs/>
      <w:sz w:val="22"/>
      <w:szCs w:val="22"/>
      <w:lang w:val="en" w:eastAsia="en-US"/>
    </w:rPr>
  </w:style>
  <w:style w:type="paragraph" w:customStyle="1" w:styleId="H1-Chapter">
    <w:name w:val="H1 - Chapter"/>
    <w:basedOn w:val="Normal"/>
    <w:next w:val="P-Regular"/>
    <w:qFormat/>
    <w:rsid w:val="00CE6D68"/>
    <w:pPr>
      <w:spacing w:after="0" w:line="240" w:lineRule="auto"/>
      <w:contextualSpacing/>
      <w:jc w:val="right"/>
    </w:pPr>
    <w:rPr>
      <w:rFonts w:asciiTheme="majorHAnsi" w:eastAsiaTheme="majorEastAsia" w:hAnsiTheme="majorHAnsi" w:cstheme="majorBidi"/>
      <w:spacing w:val="-10"/>
      <w:kern w:val="28"/>
      <w:sz w:val="56"/>
      <w:szCs w:val="56"/>
    </w:rPr>
  </w:style>
  <w:style w:type="paragraph" w:customStyle="1" w:styleId="L2-Bullets">
    <w:name w:val="L2 - Bullets"/>
    <w:basedOn w:val="L-Bullets"/>
    <w:qFormat/>
    <w:rsid w:val="00CE6D68"/>
    <w:pPr>
      <w:numPr>
        <w:numId w:val="3"/>
      </w:numPr>
      <w:ind w:left="1080"/>
    </w:pPr>
  </w:style>
  <w:style w:type="paragraph" w:customStyle="1" w:styleId="L3-Bullets">
    <w:name w:val="L3 - Bullets"/>
    <w:basedOn w:val="L2-Bullets"/>
    <w:qFormat/>
    <w:rsid w:val="00CE6D68"/>
    <w:pPr>
      <w:numPr>
        <w:numId w:val="4"/>
      </w:numPr>
      <w:ind w:left="1434" w:hanging="357"/>
    </w:pPr>
  </w:style>
  <w:style w:type="paragraph" w:customStyle="1" w:styleId="L2-Numbers">
    <w:name w:val="L2 - Numbers"/>
    <w:basedOn w:val="L-Numbers"/>
    <w:qFormat/>
    <w:rsid w:val="00CE6D68"/>
    <w:pPr>
      <w:numPr>
        <w:numId w:val="16"/>
      </w:numPr>
    </w:pPr>
  </w:style>
  <w:style w:type="paragraph" w:customStyle="1" w:styleId="L2-Alphabets">
    <w:name w:val="L2 - Alphabets"/>
    <w:basedOn w:val="L-Numbers"/>
    <w:qFormat/>
    <w:rsid w:val="00CE6D68"/>
    <w:pPr>
      <w:numPr>
        <w:numId w:val="6"/>
      </w:numPr>
    </w:pPr>
  </w:style>
  <w:style w:type="paragraph" w:customStyle="1" w:styleId="L3-Numbers">
    <w:name w:val="L3 - Numbers"/>
    <w:basedOn w:val="L2-Numbers"/>
    <w:qFormat/>
    <w:rsid w:val="00CE6D68"/>
    <w:pPr>
      <w:numPr>
        <w:numId w:val="7"/>
      </w:numPr>
      <w:tabs>
        <w:tab w:val="num" w:pos="360"/>
      </w:tabs>
      <w:ind w:left="1435" w:hanging="244"/>
    </w:pPr>
  </w:style>
  <w:style w:type="character" w:customStyle="1" w:styleId="P-RegularChar">
    <w:name w:val="P - Regular Char"/>
    <w:link w:val="P-Regular"/>
    <w:qFormat/>
    <w:rPr>
      <w:rFonts w:asciiTheme="minorHAnsi" w:eastAsia="Arial" w:hAnsiTheme="minorHAnsi" w:cstheme="minorBidi"/>
      <w:sz w:val="22"/>
      <w:szCs w:val="22"/>
      <w:lang w:val="en" w:eastAsia="en-US"/>
    </w:rPr>
  </w:style>
  <w:style w:type="character" w:customStyle="1" w:styleId="P-SourceChar">
    <w:name w:val="P - Source Char"/>
    <w:link w:val="P-Source"/>
    <w:qFormat/>
    <w:rPr>
      <w:rFonts w:ascii="Courier" w:eastAsia="Arial" w:hAnsi="Courier" w:cs="Consolas"/>
      <w:sz w:val="22"/>
      <w:szCs w:val="21"/>
      <w:shd w:val="solid" w:color="auto" w:fill="auto"/>
      <w:lang w:val="en" w:eastAsia="en-US"/>
    </w:rPr>
  </w:style>
  <w:style w:type="character" w:customStyle="1" w:styleId="P-CalloutChar">
    <w:name w:val="P - Callout Char"/>
    <w:link w:val="P-Callout"/>
    <w:qFormat/>
    <w:rPr>
      <w:rFonts w:asciiTheme="minorHAnsi" w:eastAsia="Arial" w:hAnsiTheme="minorHAnsi" w:cstheme="minorBidi"/>
      <w:sz w:val="22"/>
      <w:szCs w:val="22"/>
      <w:shd w:val="clear" w:color="auto" w:fill="E2EFD9" w:themeFill="accent6" w:themeFillTint="33"/>
      <w:lang w:val="en" w:eastAsia="en-US"/>
    </w:rPr>
  </w:style>
  <w:style w:type="character" w:customStyle="1" w:styleId="L-BulletsChar">
    <w:name w:val="L - Bullets Char"/>
    <w:link w:val="L-Bullets"/>
    <w:qFormat/>
    <w:rPr>
      <w:rFonts w:asciiTheme="minorHAnsi" w:eastAsia="Arial" w:hAnsiTheme="minorHAnsi" w:cstheme="minorBidi"/>
      <w:sz w:val="22"/>
      <w:szCs w:val="22"/>
      <w:lang w:val="en" w:eastAsia="en-US"/>
    </w:rPr>
  </w:style>
  <w:style w:type="character" w:customStyle="1" w:styleId="L-NumbersChar">
    <w:name w:val="L - Numbers Char"/>
    <w:link w:val="L-Numbers"/>
    <w:qFormat/>
    <w:rPr>
      <w:rFonts w:asciiTheme="minorHAnsi" w:eastAsia="Arial" w:hAnsiTheme="minorHAnsi" w:cstheme="minorBidi"/>
      <w:sz w:val="22"/>
      <w:szCs w:val="22"/>
      <w:lang w:val="en" w:eastAsia="en-US"/>
    </w:rPr>
  </w:style>
  <w:style w:type="character" w:customStyle="1" w:styleId="L-RegularChar">
    <w:name w:val="L - Regular Char"/>
    <w:link w:val="L-Regular"/>
    <w:qFormat/>
    <w:rPr>
      <w:rFonts w:asciiTheme="minorHAnsi" w:eastAsia="Arial" w:hAnsiTheme="minorHAnsi" w:cstheme="minorBidi"/>
      <w:sz w:val="22"/>
      <w:szCs w:val="22"/>
      <w:lang w:val="en" w:eastAsia="en-US"/>
    </w:rPr>
  </w:style>
  <w:style w:type="character" w:customStyle="1" w:styleId="SC-SourceChar">
    <w:name w:val="SC - Source Char"/>
    <w:link w:val="SC-Source"/>
    <w:qFormat/>
    <w:rPr>
      <w:rFonts w:ascii="Courier" w:eastAsia="Arial" w:hAnsi="Courier" w:cs="Consolas"/>
      <w:sz w:val="22"/>
      <w:szCs w:val="21"/>
      <w:shd w:val="pct50" w:color="D9E2F3" w:themeColor="accent1" w:themeTint="33" w:fill="auto"/>
      <w:lang w:val="en" w:eastAsia="en-US"/>
    </w:rPr>
  </w:style>
  <w:style w:type="character" w:customStyle="1" w:styleId="L-SourceChar">
    <w:name w:val="L - Source Char"/>
    <w:link w:val="L-Source"/>
    <w:qFormat/>
    <w:rPr>
      <w:rFonts w:ascii="Courier" w:eastAsia="Arial" w:hAnsi="Courier" w:cs="Consolas"/>
      <w:sz w:val="22"/>
      <w:szCs w:val="21"/>
      <w:shd w:val="pct50" w:color="D9E2F3" w:themeColor="accent1" w:themeTint="33" w:fill="auto"/>
      <w:lang w:val="en" w:eastAsia="en-US"/>
    </w:rPr>
  </w:style>
  <w:style w:type="paragraph" w:styleId="Revision">
    <w:name w:val="Revision"/>
    <w:hidden/>
    <w:uiPriority w:val="99"/>
    <w:semiHidden/>
    <w:rsid w:val="005B7D31"/>
    <w:pPr>
      <w:spacing w:after="0" w:line="240" w:lineRule="auto"/>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A2776E"/>
    <w:rPr>
      <w:sz w:val="16"/>
      <w:szCs w:val="16"/>
    </w:rPr>
  </w:style>
  <w:style w:type="paragraph" w:styleId="CommentText">
    <w:name w:val="annotation text"/>
    <w:basedOn w:val="Normal"/>
    <w:link w:val="CommentTextChar"/>
    <w:uiPriority w:val="99"/>
    <w:semiHidden/>
    <w:unhideWhenUsed/>
    <w:rsid w:val="00A2776E"/>
    <w:pPr>
      <w:spacing w:line="240" w:lineRule="auto"/>
    </w:pPr>
    <w:rPr>
      <w:sz w:val="20"/>
      <w:szCs w:val="20"/>
    </w:rPr>
  </w:style>
  <w:style w:type="character" w:customStyle="1" w:styleId="CommentTextChar">
    <w:name w:val="Comment Text Char"/>
    <w:basedOn w:val="DefaultParagraphFont"/>
    <w:link w:val="CommentText"/>
    <w:uiPriority w:val="99"/>
    <w:semiHidden/>
    <w:rsid w:val="00A2776E"/>
    <w:rPr>
      <w:rFonts w:asciiTheme="minorHAnsi" w:eastAsiaTheme="minorHAnsi" w:hAnsiTheme="minorHAnsi" w:cstheme="minorBidi"/>
      <w:lang w:val="en-US" w:eastAsia="en-US"/>
    </w:rPr>
  </w:style>
  <w:style w:type="paragraph" w:styleId="CommentSubject">
    <w:name w:val="annotation subject"/>
    <w:basedOn w:val="CommentText"/>
    <w:next w:val="CommentText"/>
    <w:link w:val="CommentSubjectChar"/>
    <w:uiPriority w:val="99"/>
    <w:semiHidden/>
    <w:unhideWhenUsed/>
    <w:rsid w:val="00A2776E"/>
    <w:rPr>
      <w:b/>
      <w:bCs/>
    </w:rPr>
  </w:style>
  <w:style w:type="character" w:customStyle="1" w:styleId="CommentSubjectChar">
    <w:name w:val="Comment Subject Char"/>
    <w:basedOn w:val="CommentTextChar"/>
    <w:link w:val="CommentSubject"/>
    <w:uiPriority w:val="99"/>
    <w:semiHidden/>
    <w:rsid w:val="00A2776E"/>
    <w:rPr>
      <w:rFonts w:asciiTheme="minorHAnsi" w:eastAsiaTheme="minorHAnsi" w:hAnsiTheme="minorHAnsi" w:cstheme="minorBidi"/>
      <w:b/>
      <w:bCs/>
      <w:lang w:val="en-US" w:eastAsia="en-US"/>
    </w:rPr>
  </w:style>
  <w:style w:type="character" w:customStyle="1" w:styleId="Heading1Char">
    <w:name w:val="Heading 1 Char"/>
    <w:basedOn w:val="DefaultParagraphFont"/>
    <w:link w:val="Heading1"/>
    <w:uiPriority w:val="9"/>
    <w:rsid w:val="00CE6D68"/>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CE6D68"/>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E6D68"/>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CE6D68"/>
    <w:rPr>
      <w:rFonts w:asciiTheme="majorHAnsi" w:eastAsiaTheme="majorEastAsia" w:hAnsiTheme="majorHAnsi" w:cstheme="majorBidi"/>
      <w:i/>
      <w:iCs/>
      <w:color w:val="2F5496" w:themeColor="accent1" w:themeShade="BF"/>
      <w:sz w:val="22"/>
      <w:szCs w:val="22"/>
      <w:lang w:val="en-US" w:eastAsia="en-US"/>
    </w:rPr>
  </w:style>
  <w:style w:type="character" w:customStyle="1" w:styleId="Heading5Char">
    <w:name w:val="Heading 5 Char"/>
    <w:basedOn w:val="DefaultParagraphFont"/>
    <w:link w:val="Heading5"/>
    <w:rsid w:val="00CE6D68"/>
    <w:rPr>
      <w:rFonts w:asciiTheme="minorHAnsi" w:eastAsiaTheme="minorHAnsi" w:hAnsiTheme="minorHAnsi" w:cstheme="minorBidi"/>
      <w:szCs w:val="22"/>
      <w:lang w:val="en-US" w:eastAsia="en-US"/>
    </w:rPr>
  </w:style>
  <w:style w:type="character" w:customStyle="1" w:styleId="Heading6Char">
    <w:name w:val="Heading 6 Char"/>
    <w:basedOn w:val="DefaultParagraphFont"/>
    <w:link w:val="Heading6"/>
    <w:rsid w:val="00CE6D68"/>
    <w:rPr>
      <w:rFonts w:asciiTheme="minorHAnsi" w:eastAsiaTheme="minorHAnsi" w:hAnsiTheme="minorHAnsi" w:cstheme="minorBidi"/>
      <w:szCs w:val="22"/>
      <w:lang w:val="en-US" w:eastAsia="en-US"/>
    </w:rPr>
  </w:style>
  <w:style w:type="character" w:customStyle="1" w:styleId="Heading7Char">
    <w:name w:val="Heading 7 Char"/>
    <w:basedOn w:val="DefaultParagraphFont"/>
    <w:link w:val="Heading7"/>
    <w:uiPriority w:val="9"/>
    <w:rsid w:val="00CE6D68"/>
    <w:rPr>
      <w:rFonts w:asciiTheme="minorHAnsi" w:eastAsiaTheme="majorEastAsia" w:hAnsiTheme="minorHAnsi" w:cstheme="majorBidi"/>
      <w:iCs/>
      <w:sz w:val="24"/>
      <w:szCs w:val="22"/>
      <w:lang w:val="en-US" w:eastAsia="en-US"/>
    </w:rPr>
  </w:style>
  <w:style w:type="character" w:customStyle="1" w:styleId="Heading8Char">
    <w:name w:val="Heading 8 Char"/>
    <w:basedOn w:val="DefaultParagraphFont"/>
    <w:link w:val="Heading8"/>
    <w:uiPriority w:val="9"/>
    <w:rsid w:val="00CE6D68"/>
    <w:rPr>
      <w:rFonts w:asciiTheme="minorHAnsi" w:eastAsiaTheme="majorEastAsia" w:hAnsiTheme="minorHAnsi" w:cstheme="majorBidi"/>
      <w:sz w:val="22"/>
      <w:szCs w:val="21"/>
      <w:lang w:val="en-US" w:eastAsia="en-US"/>
    </w:rPr>
  </w:style>
  <w:style w:type="character" w:customStyle="1" w:styleId="Heading9Char">
    <w:name w:val="Heading 9 Char"/>
    <w:basedOn w:val="DefaultParagraphFont"/>
    <w:link w:val="Heading9"/>
    <w:uiPriority w:val="9"/>
    <w:semiHidden/>
    <w:rsid w:val="00CE6D68"/>
    <w:rPr>
      <w:rFonts w:asciiTheme="majorHAnsi" w:eastAsiaTheme="majorEastAsia" w:hAnsiTheme="majorHAnsi" w:cstheme="majorBidi"/>
      <w:i/>
      <w:iCs/>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45442">
      <w:bodyDiv w:val="1"/>
      <w:marLeft w:val="0"/>
      <w:marRight w:val="0"/>
      <w:marTop w:val="0"/>
      <w:marBottom w:val="0"/>
      <w:divBdr>
        <w:top w:val="none" w:sz="0" w:space="0" w:color="auto"/>
        <w:left w:val="none" w:sz="0" w:space="0" w:color="auto"/>
        <w:bottom w:val="none" w:sz="0" w:space="0" w:color="auto"/>
        <w:right w:val="none" w:sz="0" w:space="0" w:color="auto"/>
      </w:divBdr>
      <w:divsChild>
        <w:div w:id="143862593">
          <w:marLeft w:val="0"/>
          <w:marRight w:val="0"/>
          <w:marTop w:val="0"/>
          <w:marBottom w:val="0"/>
          <w:divBdr>
            <w:top w:val="none" w:sz="0" w:space="0" w:color="auto"/>
            <w:left w:val="none" w:sz="0" w:space="0" w:color="auto"/>
            <w:bottom w:val="none" w:sz="0" w:space="0" w:color="auto"/>
            <w:right w:val="none" w:sz="0" w:space="0" w:color="auto"/>
          </w:divBdr>
          <w:divsChild>
            <w:div w:id="875312378">
              <w:marLeft w:val="0"/>
              <w:marRight w:val="0"/>
              <w:marTop w:val="0"/>
              <w:marBottom w:val="0"/>
              <w:divBdr>
                <w:top w:val="none" w:sz="0" w:space="0" w:color="auto"/>
                <w:left w:val="none" w:sz="0" w:space="0" w:color="auto"/>
                <w:bottom w:val="none" w:sz="0" w:space="0" w:color="auto"/>
                <w:right w:val="none" w:sz="0" w:space="0" w:color="auto"/>
              </w:divBdr>
            </w:div>
            <w:div w:id="11810270">
              <w:marLeft w:val="0"/>
              <w:marRight w:val="0"/>
              <w:marTop w:val="0"/>
              <w:marBottom w:val="0"/>
              <w:divBdr>
                <w:top w:val="none" w:sz="0" w:space="0" w:color="auto"/>
                <w:left w:val="none" w:sz="0" w:space="0" w:color="auto"/>
                <w:bottom w:val="none" w:sz="0" w:space="0" w:color="auto"/>
                <w:right w:val="none" w:sz="0" w:space="0" w:color="auto"/>
              </w:divBdr>
            </w:div>
            <w:div w:id="580137871">
              <w:marLeft w:val="0"/>
              <w:marRight w:val="0"/>
              <w:marTop w:val="0"/>
              <w:marBottom w:val="0"/>
              <w:divBdr>
                <w:top w:val="none" w:sz="0" w:space="0" w:color="auto"/>
                <w:left w:val="none" w:sz="0" w:space="0" w:color="auto"/>
                <w:bottom w:val="none" w:sz="0" w:space="0" w:color="auto"/>
                <w:right w:val="none" w:sz="0" w:space="0" w:color="auto"/>
              </w:divBdr>
            </w:div>
            <w:div w:id="2142768752">
              <w:marLeft w:val="0"/>
              <w:marRight w:val="0"/>
              <w:marTop w:val="0"/>
              <w:marBottom w:val="0"/>
              <w:divBdr>
                <w:top w:val="none" w:sz="0" w:space="0" w:color="auto"/>
                <w:left w:val="none" w:sz="0" w:space="0" w:color="auto"/>
                <w:bottom w:val="none" w:sz="0" w:space="0" w:color="auto"/>
                <w:right w:val="none" w:sz="0" w:space="0" w:color="auto"/>
              </w:divBdr>
            </w:div>
            <w:div w:id="1908805395">
              <w:marLeft w:val="0"/>
              <w:marRight w:val="0"/>
              <w:marTop w:val="0"/>
              <w:marBottom w:val="0"/>
              <w:divBdr>
                <w:top w:val="none" w:sz="0" w:space="0" w:color="auto"/>
                <w:left w:val="none" w:sz="0" w:space="0" w:color="auto"/>
                <w:bottom w:val="none" w:sz="0" w:space="0" w:color="auto"/>
                <w:right w:val="none" w:sz="0" w:space="0" w:color="auto"/>
              </w:divBdr>
            </w:div>
            <w:div w:id="1571888164">
              <w:marLeft w:val="0"/>
              <w:marRight w:val="0"/>
              <w:marTop w:val="0"/>
              <w:marBottom w:val="0"/>
              <w:divBdr>
                <w:top w:val="none" w:sz="0" w:space="0" w:color="auto"/>
                <w:left w:val="none" w:sz="0" w:space="0" w:color="auto"/>
                <w:bottom w:val="none" w:sz="0" w:space="0" w:color="auto"/>
                <w:right w:val="none" w:sz="0" w:space="0" w:color="auto"/>
              </w:divBdr>
            </w:div>
            <w:div w:id="552237650">
              <w:marLeft w:val="0"/>
              <w:marRight w:val="0"/>
              <w:marTop w:val="0"/>
              <w:marBottom w:val="0"/>
              <w:divBdr>
                <w:top w:val="none" w:sz="0" w:space="0" w:color="auto"/>
                <w:left w:val="none" w:sz="0" w:space="0" w:color="auto"/>
                <w:bottom w:val="none" w:sz="0" w:space="0" w:color="auto"/>
                <w:right w:val="none" w:sz="0" w:space="0" w:color="auto"/>
              </w:divBdr>
            </w:div>
            <w:div w:id="1315181165">
              <w:marLeft w:val="0"/>
              <w:marRight w:val="0"/>
              <w:marTop w:val="0"/>
              <w:marBottom w:val="0"/>
              <w:divBdr>
                <w:top w:val="none" w:sz="0" w:space="0" w:color="auto"/>
                <w:left w:val="none" w:sz="0" w:space="0" w:color="auto"/>
                <w:bottom w:val="none" w:sz="0" w:space="0" w:color="auto"/>
                <w:right w:val="none" w:sz="0" w:space="0" w:color="auto"/>
              </w:divBdr>
            </w:div>
            <w:div w:id="1684819744">
              <w:marLeft w:val="0"/>
              <w:marRight w:val="0"/>
              <w:marTop w:val="0"/>
              <w:marBottom w:val="0"/>
              <w:divBdr>
                <w:top w:val="none" w:sz="0" w:space="0" w:color="auto"/>
                <w:left w:val="none" w:sz="0" w:space="0" w:color="auto"/>
                <w:bottom w:val="none" w:sz="0" w:space="0" w:color="auto"/>
                <w:right w:val="none" w:sz="0" w:space="0" w:color="auto"/>
              </w:divBdr>
            </w:div>
            <w:div w:id="401098425">
              <w:marLeft w:val="0"/>
              <w:marRight w:val="0"/>
              <w:marTop w:val="0"/>
              <w:marBottom w:val="0"/>
              <w:divBdr>
                <w:top w:val="none" w:sz="0" w:space="0" w:color="auto"/>
                <w:left w:val="none" w:sz="0" w:space="0" w:color="auto"/>
                <w:bottom w:val="none" w:sz="0" w:space="0" w:color="auto"/>
                <w:right w:val="none" w:sz="0" w:space="0" w:color="auto"/>
              </w:divBdr>
            </w:div>
            <w:div w:id="1308701520">
              <w:marLeft w:val="0"/>
              <w:marRight w:val="0"/>
              <w:marTop w:val="0"/>
              <w:marBottom w:val="0"/>
              <w:divBdr>
                <w:top w:val="none" w:sz="0" w:space="0" w:color="auto"/>
                <w:left w:val="none" w:sz="0" w:space="0" w:color="auto"/>
                <w:bottom w:val="none" w:sz="0" w:space="0" w:color="auto"/>
                <w:right w:val="none" w:sz="0" w:space="0" w:color="auto"/>
              </w:divBdr>
            </w:div>
            <w:div w:id="145366028">
              <w:marLeft w:val="0"/>
              <w:marRight w:val="0"/>
              <w:marTop w:val="0"/>
              <w:marBottom w:val="0"/>
              <w:divBdr>
                <w:top w:val="none" w:sz="0" w:space="0" w:color="auto"/>
                <w:left w:val="none" w:sz="0" w:space="0" w:color="auto"/>
                <w:bottom w:val="none" w:sz="0" w:space="0" w:color="auto"/>
                <w:right w:val="none" w:sz="0" w:space="0" w:color="auto"/>
              </w:divBdr>
            </w:div>
            <w:div w:id="2072464917">
              <w:marLeft w:val="0"/>
              <w:marRight w:val="0"/>
              <w:marTop w:val="0"/>
              <w:marBottom w:val="0"/>
              <w:divBdr>
                <w:top w:val="none" w:sz="0" w:space="0" w:color="auto"/>
                <w:left w:val="none" w:sz="0" w:space="0" w:color="auto"/>
                <w:bottom w:val="none" w:sz="0" w:space="0" w:color="auto"/>
                <w:right w:val="none" w:sz="0" w:space="0" w:color="auto"/>
              </w:divBdr>
            </w:div>
            <w:div w:id="180631094">
              <w:marLeft w:val="0"/>
              <w:marRight w:val="0"/>
              <w:marTop w:val="0"/>
              <w:marBottom w:val="0"/>
              <w:divBdr>
                <w:top w:val="none" w:sz="0" w:space="0" w:color="auto"/>
                <w:left w:val="none" w:sz="0" w:space="0" w:color="auto"/>
                <w:bottom w:val="none" w:sz="0" w:space="0" w:color="auto"/>
                <w:right w:val="none" w:sz="0" w:space="0" w:color="auto"/>
              </w:divBdr>
            </w:div>
            <w:div w:id="1340932951">
              <w:marLeft w:val="0"/>
              <w:marRight w:val="0"/>
              <w:marTop w:val="0"/>
              <w:marBottom w:val="0"/>
              <w:divBdr>
                <w:top w:val="none" w:sz="0" w:space="0" w:color="auto"/>
                <w:left w:val="none" w:sz="0" w:space="0" w:color="auto"/>
                <w:bottom w:val="none" w:sz="0" w:space="0" w:color="auto"/>
                <w:right w:val="none" w:sz="0" w:space="0" w:color="auto"/>
              </w:divBdr>
            </w:div>
            <w:div w:id="575362453">
              <w:marLeft w:val="0"/>
              <w:marRight w:val="0"/>
              <w:marTop w:val="0"/>
              <w:marBottom w:val="0"/>
              <w:divBdr>
                <w:top w:val="none" w:sz="0" w:space="0" w:color="auto"/>
                <w:left w:val="none" w:sz="0" w:space="0" w:color="auto"/>
                <w:bottom w:val="none" w:sz="0" w:space="0" w:color="auto"/>
                <w:right w:val="none" w:sz="0" w:space="0" w:color="auto"/>
              </w:divBdr>
            </w:div>
            <w:div w:id="1771773431">
              <w:marLeft w:val="0"/>
              <w:marRight w:val="0"/>
              <w:marTop w:val="0"/>
              <w:marBottom w:val="0"/>
              <w:divBdr>
                <w:top w:val="none" w:sz="0" w:space="0" w:color="auto"/>
                <w:left w:val="none" w:sz="0" w:space="0" w:color="auto"/>
                <w:bottom w:val="none" w:sz="0" w:space="0" w:color="auto"/>
                <w:right w:val="none" w:sz="0" w:space="0" w:color="auto"/>
              </w:divBdr>
            </w:div>
            <w:div w:id="672152033">
              <w:marLeft w:val="0"/>
              <w:marRight w:val="0"/>
              <w:marTop w:val="0"/>
              <w:marBottom w:val="0"/>
              <w:divBdr>
                <w:top w:val="none" w:sz="0" w:space="0" w:color="auto"/>
                <w:left w:val="none" w:sz="0" w:space="0" w:color="auto"/>
                <w:bottom w:val="none" w:sz="0" w:space="0" w:color="auto"/>
                <w:right w:val="none" w:sz="0" w:space="0" w:color="auto"/>
              </w:divBdr>
            </w:div>
            <w:div w:id="379019653">
              <w:marLeft w:val="0"/>
              <w:marRight w:val="0"/>
              <w:marTop w:val="0"/>
              <w:marBottom w:val="0"/>
              <w:divBdr>
                <w:top w:val="none" w:sz="0" w:space="0" w:color="auto"/>
                <w:left w:val="none" w:sz="0" w:space="0" w:color="auto"/>
                <w:bottom w:val="none" w:sz="0" w:space="0" w:color="auto"/>
                <w:right w:val="none" w:sz="0" w:space="0" w:color="auto"/>
              </w:divBdr>
            </w:div>
            <w:div w:id="1202667678">
              <w:marLeft w:val="0"/>
              <w:marRight w:val="0"/>
              <w:marTop w:val="0"/>
              <w:marBottom w:val="0"/>
              <w:divBdr>
                <w:top w:val="none" w:sz="0" w:space="0" w:color="auto"/>
                <w:left w:val="none" w:sz="0" w:space="0" w:color="auto"/>
                <w:bottom w:val="none" w:sz="0" w:space="0" w:color="auto"/>
                <w:right w:val="none" w:sz="0" w:space="0" w:color="auto"/>
              </w:divBdr>
            </w:div>
            <w:div w:id="282081130">
              <w:marLeft w:val="0"/>
              <w:marRight w:val="0"/>
              <w:marTop w:val="0"/>
              <w:marBottom w:val="0"/>
              <w:divBdr>
                <w:top w:val="none" w:sz="0" w:space="0" w:color="auto"/>
                <w:left w:val="none" w:sz="0" w:space="0" w:color="auto"/>
                <w:bottom w:val="none" w:sz="0" w:space="0" w:color="auto"/>
                <w:right w:val="none" w:sz="0" w:space="0" w:color="auto"/>
              </w:divBdr>
            </w:div>
            <w:div w:id="56124596">
              <w:marLeft w:val="0"/>
              <w:marRight w:val="0"/>
              <w:marTop w:val="0"/>
              <w:marBottom w:val="0"/>
              <w:divBdr>
                <w:top w:val="none" w:sz="0" w:space="0" w:color="auto"/>
                <w:left w:val="none" w:sz="0" w:space="0" w:color="auto"/>
                <w:bottom w:val="none" w:sz="0" w:space="0" w:color="auto"/>
                <w:right w:val="none" w:sz="0" w:space="0" w:color="auto"/>
              </w:divBdr>
            </w:div>
            <w:div w:id="1925335052">
              <w:marLeft w:val="0"/>
              <w:marRight w:val="0"/>
              <w:marTop w:val="0"/>
              <w:marBottom w:val="0"/>
              <w:divBdr>
                <w:top w:val="none" w:sz="0" w:space="0" w:color="auto"/>
                <w:left w:val="none" w:sz="0" w:space="0" w:color="auto"/>
                <w:bottom w:val="none" w:sz="0" w:space="0" w:color="auto"/>
                <w:right w:val="none" w:sz="0" w:space="0" w:color="auto"/>
              </w:divBdr>
            </w:div>
            <w:div w:id="307633204">
              <w:marLeft w:val="0"/>
              <w:marRight w:val="0"/>
              <w:marTop w:val="0"/>
              <w:marBottom w:val="0"/>
              <w:divBdr>
                <w:top w:val="none" w:sz="0" w:space="0" w:color="auto"/>
                <w:left w:val="none" w:sz="0" w:space="0" w:color="auto"/>
                <w:bottom w:val="none" w:sz="0" w:space="0" w:color="auto"/>
                <w:right w:val="none" w:sz="0" w:space="0" w:color="auto"/>
              </w:divBdr>
            </w:div>
            <w:div w:id="2092310231">
              <w:marLeft w:val="0"/>
              <w:marRight w:val="0"/>
              <w:marTop w:val="0"/>
              <w:marBottom w:val="0"/>
              <w:divBdr>
                <w:top w:val="none" w:sz="0" w:space="0" w:color="auto"/>
                <w:left w:val="none" w:sz="0" w:space="0" w:color="auto"/>
                <w:bottom w:val="none" w:sz="0" w:space="0" w:color="auto"/>
                <w:right w:val="none" w:sz="0" w:space="0" w:color="auto"/>
              </w:divBdr>
            </w:div>
            <w:div w:id="580914114">
              <w:marLeft w:val="0"/>
              <w:marRight w:val="0"/>
              <w:marTop w:val="0"/>
              <w:marBottom w:val="0"/>
              <w:divBdr>
                <w:top w:val="none" w:sz="0" w:space="0" w:color="auto"/>
                <w:left w:val="none" w:sz="0" w:space="0" w:color="auto"/>
                <w:bottom w:val="none" w:sz="0" w:space="0" w:color="auto"/>
                <w:right w:val="none" w:sz="0" w:space="0" w:color="auto"/>
              </w:divBdr>
            </w:div>
            <w:div w:id="662045352">
              <w:marLeft w:val="0"/>
              <w:marRight w:val="0"/>
              <w:marTop w:val="0"/>
              <w:marBottom w:val="0"/>
              <w:divBdr>
                <w:top w:val="none" w:sz="0" w:space="0" w:color="auto"/>
                <w:left w:val="none" w:sz="0" w:space="0" w:color="auto"/>
                <w:bottom w:val="none" w:sz="0" w:space="0" w:color="auto"/>
                <w:right w:val="none" w:sz="0" w:space="0" w:color="auto"/>
              </w:divBdr>
            </w:div>
            <w:div w:id="1770933087">
              <w:marLeft w:val="0"/>
              <w:marRight w:val="0"/>
              <w:marTop w:val="0"/>
              <w:marBottom w:val="0"/>
              <w:divBdr>
                <w:top w:val="none" w:sz="0" w:space="0" w:color="auto"/>
                <w:left w:val="none" w:sz="0" w:space="0" w:color="auto"/>
                <w:bottom w:val="none" w:sz="0" w:space="0" w:color="auto"/>
                <w:right w:val="none" w:sz="0" w:space="0" w:color="auto"/>
              </w:divBdr>
            </w:div>
            <w:div w:id="114718868">
              <w:marLeft w:val="0"/>
              <w:marRight w:val="0"/>
              <w:marTop w:val="0"/>
              <w:marBottom w:val="0"/>
              <w:divBdr>
                <w:top w:val="none" w:sz="0" w:space="0" w:color="auto"/>
                <w:left w:val="none" w:sz="0" w:space="0" w:color="auto"/>
                <w:bottom w:val="none" w:sz="0" w:space="0" w:color="auto"/>
                <w:right w:val="none" w:sz="0" w:space="0" w:color="auto"/>
              </w:divBdr>
            </w:div>
            <w:div w:id="1627463823">
              <w:marLeft w:val="0"/>
              <w:marRight w:val="0"/>
              <w:marTop w:val="0"/>
              <w:marBottom w:val="0"/>
              <w:divBdr>
                <w:top w:val="none" w:sz="0" w:space="0" w:color="auto"/>
                <w:left w:val="none" w:sz="0" w:space="0" w:color="auto"/>
                <w:bottom w:val="none" w:sz="0" w:space="0" w:color="auto"/>
                <w:right w:val="none" w:sz="0" w:space="0" w:color="auto"/>
              </w:divBdr>
            </w:div>
            <w:div w:id="594242498">
              <w:marLeft w:val="0"/>
              <w:marRight w:val="0"/>
              <w:marTop w:val="0"/>
              <w:marBottom w:val="0"/>
              <w:divBdr>
                <w:top w:val="none" w:sz="0" w:space="0" w:color="auto"/>
                <w:left w:val="none" w:sz="0" w:space="0" w:color="auto"/>
                <w:bottom w:val="none" w:sz="0" w:space="0" w:color="auto"/>
                <w:right w:val="none" w:sz="0" w:space="0" w:color="auto"/>
              </w:divBdr>
            </w:div>
            <w:div w:id="4853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ktPublishing/Enterprise-React-Development_x0005_-with-UmiJ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bizchart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components.ant.design/en-US/components."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mir\Documents\Chapter%20Tools%20and%20Templates\New%20Chapter%20template\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Chapter Template</Template>
  <TotalTime>580</TotalTime>
  <Pages>31</Pages>
  <Words>4286</Words>
  <Characters>24435</Characters>
  <Application>Microsoft Office Word</Application>
  <DocSecurity>0</DocSecurity>
  <Lines>203</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Tinwala</dc:creator>
  <cp:lastModifiedBy>Aamir Ahmed</cp:lastModifiedBy>
  <cp:revision>599</cp:revision>
  <dcterms:created xsi:type="dcterms:W3CDTF">2019-09-27T08:14:00Z</dcterms:created>
  <dcterms:modified xsi:type="dcterms:W3CDTF">2022-01-10T05:05:00Z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0x010100CDBC40772D64A64CBD3763E7F1809D56</vt:lpwstr>
  </property>
  <property fmtid="{D5CDD505-2E9C-101B-9397-08002B2CF9AE}" pid="3" name="KSOProductBuildVer">
    <vt:lpwstr>1033-11.1.0.10161</vt:lpwstr>
  </property>
</Properties>
</file>