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65D498-AB03-4563-8C06-C6FC11FE915F}"/>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