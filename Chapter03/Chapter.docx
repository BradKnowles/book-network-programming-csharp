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4BADC9-45A1-49C6-84D4-E804232E915E}"/>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