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AA2EDA-F01E-4CE4-B365-E0959FBA3B10}"/>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