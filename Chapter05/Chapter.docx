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3AF0FD9" w:rsidR="00A55F8D" w:rsidRDefault="220381DB" w:rsidP="00EA7909">
      <w:pPr>
        <w:pStyle w:val="H1-Chapter"/>
      </w:pPr>
      <w:r>
        <w:t>Packt Chapter (H1 – Chapter)</w:t>
      </w: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w:t>
      </w:r>
      <w:proofErr w:type="spellStart"/>
      <w:r w:rsidRPr="00624A0A">
        <w:t>Github</w:t>
      </w:r>
      <w:proofErr w:type="spellEnd"/>
      <w:r w:rsidRPr="00624A0A">
        <w:t xml:space="preserve"> URL, for example, </w:t>
      </w:r>
      <w:hyperlink r:id="rId9">
        <w:r w:rsidRPr="220381DB">
          <w:rPr>
            <w:rStyle w:val="P-URL"/>
          </w:rPr>
          <w:t>https://github.com/PacktPublishing/Getting-Started-with-TensorFlow</w:t>
        </w:r>
      </w:hyperlink>
      <w:r w:rsidRPr="220381DB">
        <w:t xml:space="preserve"> (P – URL), for the code in the chapter. Create a </w:t>
      </w:r>
      <w:proofErr w:type="spellStart"/>
      <w:r w:rsidRPr="220381DB">
        <w:t>Github</w:t>
      </w:r>
      <w:proofErr w:type="spellEnd"/>
      <w:r w:rsidRPr="220381DB">
        <w:t xml:space="preserve"> folder named, "</w:t>
      </w:r>
      <w:proofErr w:type="spellStart"/>
      <w:r w:rsidRPr="220381DB">
        <w:t>chX</w:t>
      </w:r>
      <w:proofErr w:type="spellEnd"/>
      <w:r w:rsidRPr="220381DB">
        <w:t>",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w:t>
      </w:r>
      <w:proofErr w:type="spellStart"/>
      <w:r w:rsidRPr="220381DB">
        <w:t>ing</w:t>
      </w:r>
      <w:proofErr w:type="spellEnd"/>
      <w:r w:rsidRPr="220381DB">
        <w:t>’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lastRenderedPageBreak/>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proofErr w:type="spellStart"/>
      <w:r w:rsidRPr="220381DB">
        <w:t>this.arr</w:t>
      </w:r>
      <w:proofErr w:type="spellEnd"/>
      <w:r w:rsidR="00AA1BDD">
        <w:t>  </w:t>
      </w:r>
      <w:r w:rsidRPr="220381DB">
        <w:t>=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 xml:space="preserve">Avoid using comments in code. The best way to format code explanation or instruction is as regular body text. Comments tend to get lost in code blocks. They're not </w:t>
      </w:r>
      <w:r w:rsidRPr="220381DB">
        <w:lastRenderedPageBreak/>
        <w:t>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w:t>
      </w:r>
      <w:proofErr w:type="spellStart"/>
      <w:r w:rsidRPr="00624A0A">
        <w:t>underst</w:t>
      </w:r>
      <w:proofErr w:type="spellEnd"/>
      <w:r w:rsidRPr="00624A0A">
        <w:t xml:space="preserve">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proofErr w:type="spellStart"/>
      <w:r w:rsidRPr="220381DB">
        <w:t>this.arr</w:t>
      </w:r>
      <w:proofErr w:type="spellEnd"/>
      <w:r w:rsidRPr="220381DB">
        <w:t xml:space="preserve"> = [...items];</w:t>
      </w:r>
      <w:r w:rsidR="00A55F8D">
        <w:br/>
      </w:r>
      <w:r w:rsidR="00AA1BDD">
        <w:t>    </w:t>
      </w:r>
      <w:proofErr w:type="spellStart"/>
      <w:r w:rsidRPr="220381DB">
        <w:t>this.add</w:t>
      </w:r>
      <w:proofErr w:type="spellEnd"/>
      <w:r w:rsidRPr="220381DB">
        <w:t xml:space="preserve"> = function(item) {</w:t>
      </w:r>
      <w:r w:rsidR="00A55F8D">
        <w:br/>
      </w:r>
      <w:r w:rsidR="00AA1BDD">
        <w:t>        </w:t>
      </w:r>
      <w:r w:rsidRPr="220381DB">
        <w:t>if( this._</w:t>
      </w:r>
      <w:proofErr w:type="spellStart"/>
      <w:r w:rsidRPr="220381DB">
        <w:t>arr.includes</w:t>
      </w:r>
      <w:proofErr w:type="spellEnd"/>
      <w:r w:rsidRPr="220381DB">
        <w:t>(item)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lastRenderedPageBreak/>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lastRenderedPageBreak/>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lastRenderedPageBreak/>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lastRenderedPageBreak/>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lastRenderedPageBreak/>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proofErr w:type="spellStart"/>
      <w:r w:rsidRPr="00780C03">
        <w:t>NPcap</w:t>
      </w:r>
      <w:proofErr w:type="spellEnd"/>
      <w:r w:rsidRPr="00780C03">
        <w:t xml:space="preserve"> or </w:t>
      </w:r>
      <w:proofErr w:type="spellStart"/>
      <w:r w:rsidRPr="00780C03">
        <w:t>WinPcap</w:t>
      </w:r>
      <w:proofErr w:type="spellEnd"/>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proofState w:spelling="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6E4A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4A3B"/>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27562C-FA5E-4642-BB6A-4D95A9F71343}"/>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0</TotalTime>
  <Pages>11</Pages>
  <Words>1804</Words>
  <Characters>10287</Characters>
  <Application>Microsoft Office Word</Application>
  <DocSecurity>2</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26</cp:revision>
  <dcterms:created xsi:type="dcterms:W3CDTF">2019-09-30T16:14:00Z</dcterms:created>
  <dcterms:modified xsi:type="dcterms:W3CDTF">2022-10-06T10:10:00Z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