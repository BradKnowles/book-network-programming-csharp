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09ED802A" w:rsidR="00A55F8D" w:rsidRPr="003C59D6" w:rsidRDefault="003C59D6" w:rsidP="003C59D6">
      <w:pPr>
        <w:pStyle w:val="H1-Chapter"/>
      </w:pPr>
      <w:r w:rsidRPr="003C59D6">
        <w:t>4</w:t>
      </w:r>
    </w:p>
    <w:p w14:paraId="63AEBBA2" w14:textId="34195DB0" w:rsidR="003C59D6" w:rsidRDefault="003C59D6" w:rsidP="003C59D6">
      <w:pPr>
        <w:pStyle w:val="H1-Chapter"/>
      </w:pPr>
      <w:r w:rsidRPr="003C59D6">
        <w:t>Asynchronous Programming with</w:t>
      </w:r>
      <w:r w:rsidRPr="003C59D6">
        <w:t xml:space="preserve"> </w:t>
      </w:r>
      <w:r w:rsidRPr="003C59D6">
        <w:t>Async/Await</w:t>
      </w:r>
    </w:p>
    <w:p w14:paraId="7C3F98DB" w14:textId="246528F5" w:rsidR="007B336F" w:rsidRDefault="007B336F" w:rsidP="007B336F">
      <w:r>
        <w:t xml:space="preserve">Welcome to a crucial chapter in your journey through "Practical Network Programming using C#," where we delve into Asynchronous programming using async and await keywords. As you have been threading your way through the intricacies of network programming, you've learned how to create robust connections, transmit data, and handle various network protocols. Now, we </w:t>
      </w:r>
      <w:r w:rsidR="00BD37FB">
        <w:t>have reached</w:t>
      </w:r>
      <w:r>
        <w:t xml:space="preserve"> a point where efficiency and responsiveness become paramount. In this chapter, we will explore the power and elegance of C#'s asynchronous programming paradigms that </w:t>
      </w:r>
      <w:r w:rsidR="00BD37FB">
        <w:t>enhance performance and</w:t>
      </w:r>
      <w:r>
        <w:t xml:space="preserve"> maintain the responsiveness of applications, even when faced with the most demanding network operations.</w:t>
      </w:r>
    </w:p>
    <w:p w14:paraId="2E520E2A" w14:textId="57E10DD4" w:rsidR="007B336F" w:rsidRDefault="00BD37FB" w:rsidP="007B336F">
      <w:r>
        <w:t>By their nature, network applications deal with inherently time-consuming and unpredictable operations</w:t>
      </w:r>
      <w:r w:rsidR="007B336F">
        <w:t xml:space="preserve">. The data may travel across continents, and the time it takes to send a request and receive a response can be significant. This is where asynchronous programming shines. With the async and await keywords introduced in C# 5.0, we're equipped to write </w:t>
      </w:r>
      <w:r>
        <w:t>both efficient and easy to read, resembling the straightforwardness of synchronous code while executing non-blocking</w:t>
      </w:r>
      <w:r w:rsidR="007B336F">
        <w:t>.</w:t>
      </w:r>
    </w:p>
    <w:p w14:paraId="2A18845B" w14:textId="7F3223B0" w:rsidR="007B336F" w:rsidRDefault="007B336F" w:rsidP="007B336F">
      <w:r>
        <w:t>As we step through this chapter, we'll start by clarifying what asynchrony is and how it differs from parallelism</w:t>
      </w:r>
      <w:r w:rsidR="00BD37FB">
        <w:t>. This distinction</w:t>
      </w:r>
      <w:r>
        <w:t xml:space="preserve"> is </w:t>
      </w:r>
      <w:r w:rsidR="00BD37FB">
        <w:t>vital</w:t>
      </w:r>
      <w:r>
        <w:t xml:space="preserve"> to </w:t>
      </w:r>
      <w:r w:rsidR="00BD37FB">
        <w:t>understanding and using the async and await mechanisms effectively</w:t>
      </w:r>
      <w:r>
        <w:t>. We'll then move on to the nuts and bolts of async and await, demystifying how these keywords work under the hood and how they differ from older asynchronous programming patterns in C#.</w:t>
      </w:r>
    </w:p>
    <w:p w14:paraId="016641B6" w14:textId="113BE617" w:rsidR="007B336F" w:rsidRDefault="007B336F" w:rsidP="007B336F">
      <w:r>
        <w:t>Imagine a scenario where your application must fetch large amounts of data from a remote server or perhaps wait for a file to download over a slow connection. Blocking the user interface or consuming thread resources unnecessarily while these operations complete would lead to a subpar user experience and inefficient resource utilization. Through practical examples, we will demonstrate how asynchronous methods allow your application to remain responsive to user interactions by freeing up threads to handle other tasks while waiting for the network operations to complete.</w:t>
      </w:r>
    </w:p>
    <w:p w14:paraId="7BA910A0" w14:textId="1B58C8C1" w:rsidR="007B336F" w:rsidRDefault="007B336F" w:rsidP="007B336F">
      <w:r>
        <w:lastRenderedPageBreak/>
        <w:t xml:space="preserve">By the end of this chapter, you'll understand how to use async and await to perform network I/O-bound operations without the complexity traditionally associated with asynchronous programming in C#. You'll be able to write code that's not only more performant but also simpler and more maintainable. You will learn how to handle exceptions in asynchronous code, </w:t>
      </w:r>
      <w:r w:rsidR="00BD37FB">
        <w:t xml:space="preserve">report progress, and </w:t>
      </w:r>
      <w:r>
        <w:t>cancel long-running network operations gracefully.</w:t>
      </w:r>
    </w:p>
    <w:p w14:paraId="2A696A74" w14:textId="77777777" w:rsidR="00D93C1D" w:rsidRDefault="00D93C1D" w:rsidP="00D93C1D">
      <w:r>
        <w:t>In this chapter, we are going to cover the following main topics:</w:t>
      </w:r>
    </w:p>
    <w:p w14:paraId="2B2A2A68" w14:textId="01907F18" w:rsidR="00D93C1D" w:rsidRDefault="00BD37FB" w:rsidP="007B336F">
      <w:pPr>
        <w:pStyle w:val="L-Bullets"/>
      </w:pPr>
      <w:r w:rsidRPr="00BD37FB">
        <w:t>Introduction to Asynchronous Programming</w:t>
      </w:r>
    </w:p>
    <w:p w14:paraId="069DEA66" w14:textId="7C8BB36F" w:rsidR="00BD37FB" w:rsidRDefault="00BD37FB" w:rsidP="007B336F">
      <w:pPr>
        <w:pStyle w:val="L-Bullets"/>
      </w:pPr>
      <w:r w:rsidRPr="00BD37FB">
        <w:t>Understanding Async/Await and Asynchronous Operations</w:t>
      </w:r>
    </w:p>
    <w:p w14:paraId="54FB2F76" w14:textId="4E8C972D" w:rsidR="00BD37FB" w:rsidRDefault="00BD37FB" w:rsidP="007B336F">
      <w:pPr>
        <w:pStyle w:val="L-Bullets"/>
      </w:pPr>
      <w:r>
        <w:t>Strategies</w:t>
      </w:r>
      <w:r w:rsidRPr="00BD37FB">
        <w:t xml:space="preserve"> for Writing Asynchronous Code</w:t>
      </w:r>
    </w:p>
    <w:p w14:paraId="2D770C31" w14:textId="0D76DA28" w:rsidR="00BD37FB" w:rsidRDefault="00BD37FB" w:rsidP="007B336F">
      <w:pPr>
        <w:pStyle w:val="L-Bullets"/>
      </w:pPr>
      <w:r w:rsidRPr="00BD37FB">
        <w:t>Advanced Techniques and Patterns for Asynchronous Programming</w:t>
      </w:r>
    </w:p>
    <w:p w14:paraId="35DCBA17" w14:textId="75483886" w:rsidR="007B336F" w:rsidRDefault="007B336F" w:rsidP="007B336F">
      <w:pPr>
        <w:pStyle w:val="H1-Section"/>
      </w:pPr>
      <w:r>
        <w:t>Intr</w:t>
      </w:r>
      <w:r>
        <w:t>oduction to Asynchronous Programming</w:t>
      </w:r>
    </w:p>
    <w:p w14:paraId="3A14F74E" w14:textId="77777777" w:rsidR="007B336F" w:rsidRPr="007B336F" w:rsidRDefault="007B336F" w:rsidP="007B336F"/>
    <w:p w14:paraId="6FDBD4C0" w14:textId="303E063A" w:rsidR="007B336F" w:rsidRDefault="007B336F" w:rsidP="007B336F">
      <w:pPr>
        <w:pStyle w:val="H1-Section"/>
      </w:pPr>
      <w:r>
        <w:t>Understanding Async/Await and Asynchronous Operations</w:t>
      </w:r>
    </w:p>
    <w:p w14:paraId="76981204" w14:textId="77777777" w:rsidR="007B336F" w:rsidRPr="007B336F" w:rsidRDefault="007B336F" w:rsidP="007B336F"/>
    <w:p w14:paraId="5F7DC621" w14:textId="2C79428A" w:rsidR="007B336F" w:rsidRDefault="00BD37FB" w:rsidP="007B336F">
      <w:pPr>
        <w:pStyle w:val="H1-Section"/>
      </w:pPr>
      <w:r>
        <w:t>Strategies</w:t>
      </w:r>
      <w:r w:rsidR="007B336F">
        <w:t xml:space="preserve"> for Writing Asynchronous Code</w:t>
      </w:r>
    </w:p>
    <w:p w14:paraId="41C51513" w14:textId="77777777" w:rsidR="007B336F" w:rsidRPr="007B336F" w:rsidRDefault="007B336F" w:rsidP="007B336F"/>
    <w:p w14:paraId="7726CDE8" w14:textId="7097AFB4" w:rsidR="007B336F" w:rsidRDefault="007B336F" w:rsidP="007B336F">
      <w:pPr>
        <w:pStyle w:val="H1-Section"/>
      </w:pPr>
      <w:r>
        <w:t>Advanced Techniques and Patterns for Asynchronous Programming</w:t>
      </w:r>
    </w:p>
    <w:p w14:paraId="147BC6B5" w14:textId="77777777" w:rsidR="007B336F" w:rsidRPr="007B336F" w:rsidRDefault="007B336F" w:rsidP="007B336F"/>
    <w:p w14:paraId="6587600A" w14:textId="7D581C87" w:rsidR="003C59D6" w:rsidRPr="003C59D6" w:rsidRDefault="003C59D6" w:rsidP="003C59D6">
      <w:pPr>
        <w:pStyle w:val="P-Regular"/>
        <w:rPr>
          <w:lang w:val="en-US"/>
        </w:rPr>
      </w:pPr>
    </w:p>
    <w:sectPr w:rsidR="003C59D6" w:rsidRPr="003C59D6"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2" w15:restartNumberingAfterBreak="0">
    <w:nsid w:val="288B1780"/>
    <w:multiLevelType w:val="multilevel"/>
    <w:tmpl w:val="75AA9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33"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5"/>
  </w:num>
  <w:num w:numId="2" w16cid:durableId="1077089049">
    <w:abstractNumId w:val="10"/>
  </w:num>
  <w:num w:numId="3" w16cid:durableId="1838693099">
    <w:abstractNumId w:val="23"/>
  </w:num>
  <w:num w:numId="4" w16cid:durableId="2093694759">
    <w:abstractNumId w:val="16"/>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22"/>
  </w:num>
  <w:num w:numId="16" w16cid:durableId="1561208181">
    <w:abstractNumId w:val="18"/>
  </w:num>
  <w:num w:numId="17" w16cid:durableId="1363677389">
    <w:abstractNumId w:val="33"/>
  </w:num>
  <w:num w:numId="18" w16cid:durableId="1056391860">
    <w:abstractNumId w:val="31"/>
  </w:num>
  <w:num w:numId="19" w16cid:durableId="1022047604">
    <w:abstractNumId w:val="26"/>
  </w:num>
  <w:num w:numId="20" w16cid:durableId="645553275">
    <w:abstractNumId w:val="17"/>
  </w:num>
  <w:num w:numId="21" w16cid:durableId="1364479168">
    <w:abstractNumId w:val="24"/>
  </w:num>
  <w:num w:numId="22" w16cid:durableId="1449812707">
    <w:abstractNumId w:val="30"/>
  </w:num>
  <w:num w:numId="23" w16cid:durableId="1272978133">
    <w:abstractNumId w:val="19"/>
  </w:num>
  <w:num w:numId="24" w16cid:durableId="1580871009">
    <w:abstractNumId w:val="21"/>
  </w:num>
  <w:num w:numId="25" w16cid:durableId="2129278747">
    <w:abstractNumId w:val="27"/>
  </w:num>
  <w:num w:numId="26" w16cid:durableId="2076975057">
    <w:abstractNumId w:val="14"/>
  </w:num>
  <w:num w:numId="27" w16cid:durableId="1159154371">
    <w:abstractNumId w:val="23"/>
    <w:lvlOverride w:ilvl="0">
      <w:startOverride w:val="1"/>
    </w:lvlOverride>
  </w:num>
  <w:num w:numId="28" w16cid:durableId="602108199">
    <w:abstractNumId w:val="23"/>
    <w:lvlOverride w:ilvl="0">
      <w:startOverride w:val="1"/>
    </w:lvlOverride>
  </w:num>
  <w:num w:numId="29" w16cid:durableId="1399980753">
    <w:abstractNumId w:val="23"/>
    <w:lvlOverride w:ilvl="0">
      <w:startOverride w:val="1"/>
    </w:lvlOverride>
  </w:num>
  <w:num w:numId="30" w16cid:durableId="2129082674">
    <w:abstractNumId w:val="28"/>
  </w:num>
  <w:num w:numId="31" w16cid:durableId="1208950024">
    <w:abstractNumId w:val="23"/>
    <w:lvlOverride w:ilvl="0">
      <w:startOverride w:val="1"/>
    </w:lvlOverride>
  </w:num>
  <w:num w:numId="32" w16cid:durableId="1627394435">
    <w:abstractNumId w:val="23"/>
    <w:lvlOverride w:ilvl="0">
      <w:startOverride w:val="1"/>
    </w:lvlOverride>
  </w:num>
  <w:num w:numId="33" w16cid:durableId="223680864">
    <w:abstractNumId w:val="20"/>
  </w:num>
  <w:num w:numId="34" w16cid:durableId="1164976269">
    <w:abstractNumId w:val="23"/>
    <w:lvlOverride w:ilvl="0">
      <w:startOverride w:val="1"/>
    </w:lvlOverride>
  </w:num>
  <w:num w:numId="35" w16cid:durableId="663751709">
    <w:abstractNumId w:val="23"/>
    <w:lvlOverride w:ilvl="0">
      <w:startOverride w:val="1"/>
    </w:lvlOverride>
  </w:num>
  <w:num w:numId="36" w16cid:durableId="1910386255">
    <w:abstractNumId w:val="23"/>
    <w:lvlOverride w:ilvl="0">
      <w:startOverride w:val="1"/>
    </w:lvlOverride>
  </w:num>
  <w:num w:numId="37" w16cid:durableId="703364360">
    <w:abstractNumId w:val="23"/>
    <w:lvlOverride w:ilvl="0">
      <w:startOverride w:val="1"/>
    </w:lvlOverride>
  </w:num>
  <w:num w:numId="38" w16cid:durableId="657268431">
    <w:abstractNumId w:val="23"/>
    <w:lvlOverride w:ilvl="0">
      <w:startOverride w:val="1"/>
    </w:lvlOverride>
  </w:num>
  <w:num w:numId="39" w16cid:durableId="2096896165">
    <w:abstractNumId w:val="23"/>
    <w:lvlOverride w:ilvl="0">
      <w:startOverride w:val="1"/>
    </w:lvlOverride>
  </w:num>
  <w:num w:numId="40" w16cid:durableId="770395854">
    <w:abstractNumId w:val="23"/>
    <w:lvlOverride w:ilvl="0">
      <w:startOverride w:val="1"/>
    </w:lvlOverride>
  </w:num>
  <w:num w:numId="41" w16cid:durableId="2104446547">
    <w:abstractNumId w:val="23"/>
    <w:lvlOverride w:ilvl="0">
      <w:startOverride w:val="1"/>
    </w:lvlOverride>
  </w:num>
  <w:num w:numId="42" w16cid:durableId="621810957">
    <w:abstractNumId w:val="23"/>
    <w:lvlOverride w:ilvl="0">
      <w:startOverride w:val="1"/>
    </w:lvlOverride>
  </w:num>
  <w:num w:numId="43" w16cid:durableId="251361244">
    <w:abstractNumId w:val="23"/>
    <w:lvlOverride w:ilvl="0">
      <w:startOverride w:val="1"/>
    </w:lvlOverride>
  </w:num>
  <w:num w:numId="44" w16cid:durableId="1561594144">
    <w:abstractNumId w:val="23"/>
    <w:lvlOverride w:ilvl="0">
      <w:startOverride w:val="1"/>
    </w:lvlOverride>
  </w:num>
  <w:num w:numId="45" w16cid:durableId="47921951">
    <w:abstractNumId w:val="23"/>
    <w:lvlOverride w:ilvl="0">
      <w:startOverride w:val="1"/>
    </w:lvlOverride>
  </w:num>
  <w:num w:numId="46" w16cid:durableId="8884217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64459225">
    <w:abstractNumId w:val="25"/>
  </w:num>
  <w:num w:numId="48" w16cid:durableId="33772797">
    <w:abstractNumId w:val="11"/>
  </w:num>
  <w:num w:numId="49" w16cid:durableId="1973753247">
    <w:abstractNumId w:val="13"/>
  </w:num>
  <w:num w:numId="50" w16cid:durableId="1112478485">
    <w:abstractNumId w:val="25"/>
    <w:lvlOverride w:ilvl="0">
      <w:startOverride w:val="1"/>
    </w:lvlOverride>
  </w:num>
  <w:num w:numId="51" w16cid:durableId="1841265516">
    <w:abstractNumId w:val="29"/>
  </w:num>
  <w:num w:numId="52" w16cid:durableId="1563709320">
    <w:abstractNumId w:val="32"/>
  </w:num>
  <w:num w:numId="53" w16cid:durableId="103122828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072AE"/>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3C59D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B336F"/>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BD37FB"/>
    <w:rsid w:val="00CA1874"/>
    <w:rsid w:val="00CA6204"/>
    <w:rsid w:val="00CA6394"/>
    <w:rsid w:val="00CB75DA"/>
    <w:rsid w:val="00CC53DA"/>
    <w:rsid w:val="00CD7433"/>
    <w:rsid w:val="00D469DC"/>
    <w:rsid w:val="00D5505B"/>
    <w:rsid w:val="00D61752"/>
    <w:rsid w:val="00D62D2A"/>
    <w:rsid w:val="00D651AC"/>
    <w:rsid w:val="00D93C1D"/>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3C59D6"/>
    <w:pPr>
      <w:spacing w:line="256" w:lineRule="auto"/>
    </w:pPr>
    <w:rPr>
      <w:lang w:val="en-US"/>
    </w:rPr>
  </w:style>
  <w:style w:type="paragraph" w:styleId="Heading1">
    <w:name w:val="heading 1"/>
    <w:basedOn w:val="Normal"/>
    <w:next w:val="Normal"/>
    <w:link w:val="Heading1Char"/>
    <w:uiPriority w:val="9"/>
    <w:rsid w:val="003C59D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3C59D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3C59D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3C59D6"/>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3C59D6"/>
    <w:pPr>
      <w:keepNext/>
      <w:keepLines/>
      <w:spacing w:before="240" w:after="80" w:line="259" w:lineRule="auto"/>
      <w:outlineLvl w:val="4"/>
    </w:pPr>
    <w:rPr>
      <w:sz w:val="20"/>
    </w:rPr>
  </w:style>
  <w:style w:type="paragraph" w:styleId="Heading6">
    <w:name w:val="heading 6"/>
    <w:basedOn w:val="Heading5"/>
    <w:next w:val="Normal"/>
    <w:link w:val="Heading6Char"/>
    <w:rsid w:val="003C59D6"/>
    <w:pPr>
      <w:spacing w:before="120" w:after="240"/>
      <w:outlineLvl w:val="5"/>
    </w:pPr>
  </w:style>
  <w:style w:type="paragraph" w:styleId="Heading7">
    <w:name w:val="heading 7"/>
    <w:basedOn w:val="Normal"/>
    <w:next w:val="Normal"/>
    <w:link w:val="Heading7Char"/>
    <w:uiPriority w:val="9"/>
    <w:unhideWhenUsed/>
    <w:rsid w:val="003C59D6"/>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3C59D6"/>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3C59D6"/>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3C59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59D6"/>
  </w:style>
  <w:style w:type="character" w:customStyle="1" w:styleId="Heading1Char">
    <w:name w:val="Heading 1 Char"/>
    <w:basedOn w:val="DefaultParagraphFont"/>
    <w:link w:val="Heading1"/>
    <w:uiPriority w:val="9"/>
    <w:rsid w:val="003C59D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C59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C59D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C59D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3C59D6"/>
    <w:rPr>
      <w:sz w:val="20"/>
      <w:lang w:val="en-US"/>
    </w:rPr>
  </w:style>
  <w:style w:type="character" w:customStyle="1" w:styleId="Heading6Char">
    <w:name w:val="Heading 6 Char"/>
    <w:basedOn w:val="DefaultParagraphFont"/>
    <w:link w:val="Heading6"/>
    <w:rsid w:val="003C59D6"/>
    <w:rPr>
      <w:sz w:val="20"/>
      <w:lang w:val="en-US"/>
    </w:rPr>
  </w:style>
  <w:style w:type="character" w:customStyle="1" w:styleId="Heading7Char">
    <w:name w:val="Heading 7 Char"/>
    <w:basedOn w:val="DefaultParagraphFont"/>
    <w:link w:val="Heading7"/>
    <w:uiPriority w:val="9"/>
    <w:rsid w:val="003C59D6"/>
    <w:rPr>
      <w:rFonts w:eastAsiaTheme="majorEastAsia" w:cstheme="majorBidi"/>
      <w:iCs/>
      <w:sz w:val="24"/>
      <w:lang w:val="en-US"/>
    </w:rPr>
  </w:style>
  <w:style w:type="character" w:customStyle="1" w:styleId="Heading8Char">
    <w:name w:val="Heading 8 Char"/>
    <w:basedOn w:val="DefaultParagraphFont"/>
    <w:link w:val="Heading8"/>
    <w:uiPriority w:val="9"/>
    <w:rsid w:val="003C59D6"/>
    <w:rPr>
      <w:rFonts w:eastAsiaTheme="majorEastAsia" w:cstheme="majorBidi"/>
      <w:szCs w:val="21"/>
      <w:lang w:val="en-US"/>
    </w:rPr>
  </w:style>
  <w:style w:type="character" w:customStyle="1" w:styleId="Heading9Char">
    <w:name w:val="Heading 9 Char"/>
    <w:basedOn w:val="DefaultParagraphFont"/>
    <w:link w:val="Heading9"/>
    <w:uiPriority w:val="9"/>
    <w:semiHidden/>
    <w:rsid w:val="003C59D6"/>
    <w:rPr>
      <w:rFonts w:asciiTheme="majorHAnsi" w:eastAsiaTheme="majorEastAsia" w:hAnsiTheme="majorHAnsi" w:cstheme="majorBidi"/>
      <w:i/>
      <w:iCs/>
      <w:sz w:val="21"/>
      <w:szCs w:val="21"/>
      <w:lang w:val="en-US"/>
    </w:rPr>
  </w:style>
  <w:style w:type="character" w:customStyle="1" w:styleId="P-Bold">
    <w:name w:val="P - Bold"/>
    <w:uiPriority w:val="1"/>
    <w:qFormat/>
    <w:rsid w:val="003C59D6"/>
    <w:rPr>
      <w:rFonts w:ascii="Arial" w:hAnsi="Arial"/>
      <w:b/>
      <w:sz w:val="22"/>
      <w:bdr w:val="none" w:sz="0" w:space="0" w:color="auto"/>
      <w:shd w:val="clear" w:color="auto" w:fill="73FDD6"/>
    </w:rPr>
  </w:style>
  <w:style w:type="paragraph" w:customStyle="1" w:styleId="P-Callout">
    <w:name w:val="P - Callout"/>
    <w:basedOn w:val="Normal"/>
    <w:next w:val="Normal"/>
    <w:qFormat/>
    <w:rsid w:val="003C59D6"/>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3C59D6"/>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3C59D6"/>
    <w:pPr>
      <w:numPr>
        <w:numId w:val="46"/>
      </w:numPr>
      <w:spacing w:before="160" w:line="300" w:lineRule="auto"/>
    </w:pPr>
    <w:rPr>
      <w:rFonts w:eastAsia="Arial"/>
      <w:lang w:val="en"/>
    </w:rPr>
  </w:style>
  <w:style w:type="paragraph" w:customStyle="1" w:styleId="L-Bullets">
    <w:name w:val="L - Bullets"/>
    <w:basedOn w:val="Normal"/>
    <w:qFormat/>
    <w:rsid w:val="003C59D6"/>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3C59D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3C59D6"/>
    <w:rPr>
      <w:rFonts w:ascii="Arial" w:hAnsi="Arial"/>
      <w:i/>
      <w:color w:val="auto"/>
      <w:sz w:val="22"/>
      <w:bdr w:val="none" w:sz="0" w:space="0" w:color="auto"/>
      <w:shd w:val="clear" w:color="auto" w:fill="FFFC00"/>
    </w:rPr>
  </w:style>
  <w:style w:type="character" w:customStyle="1" w:styleId="P-Code">
    <w:name w:val="P - Code"/>
    <w:uiPriority w:val="1"/>
    <w:qFormat/>
    <w:rsid w:val="003C59D6"/>
    <w:rPr>
      <w:rFonts w:ascii="Courier" w:hAnsi="Courier"/>
      <w:sz w:val="22"/>
      <w:bdr w:val="none" w:sz="0" w:space="0" w:color="auto"/>
      <w:shd w:val="clear" w:color="auto" w:fill="D5FC79"/>
    </w:rPr>
  </w:style>
  <w:style w:type="paragraph" w:customStyle="1" w:styleId="H1-Section">
    <w:name w:val="H1 - Section"/>
    <w:basedOn w:val="Heading1"/>
    <w:next w:val="Normal"/>
    <w:qFormat/>
    <w:rsid w:val="003C59D6"/>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3C59D6"/>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3C59D6"/>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3C59D6"/>
    <w:pPr>
      <w:spacing w:before="120" w:after="120" w:line="259" w:lineRule="auto"/>
    </w:pPr>
    <w:rPr>
      <w:rFonts w:eastAsia="Arial"/>
      <w:lang w:val="en"/>
    </w:rPr>
  </w:style>
  <w:style w:type="paragraph" w:customStyle="1" w:styleId="H3-Subheading">
    <w:name w:val="H3 - Subheading"/>
    <w:basedOn w:val="Heading3"/>
    <w:next w:val="Normal"/>
    <w:qFormat/>
    <w:rsid w:val="003C59D6"/>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3C59D6"/>
    <w:pPr>
      <w:spacing w:before="120" w:after="240"/>
      <w:jc w:val="center"/>
    </w:pPr>
    <w:rPr>
      <w:rFonts w:eastAsia="Arial"/>
      <w:b/>
      <w:color w:val="FF0000"/>
      <w:sz w:val="20"/>
      <w:lang w:val="en"/>
    </w:rPr>
  </w:style>
  <w:style w:type="paragraph" w:customStyle="1" w:styleId="SC-Heading">
    <w:name w:val="SC - Heading"/>
    <w:next w:val="H1-Section"/>
    <w:qFormat/>
    <w:rsid w:val="003C59D6"/>
    <w:pPr>
      <w:spacing w:before="240" w:after="240"/>
    </w:pPr>
    <w:rPr>
      <w:rFonts w:eastAsiaTheme="majorEastAsia" w:cstheme="majorBidi"/>
      <w:b/>
      <w:iCs/>
      <w:color w:val="FF0000"/>
      <w:sz w:val="24"/>
      <w:lang w:val="en"/>
    </w:rPr>
  </w:style>
  <w:style w:type="paragraph" w:customStyle="1" w:styleId="SC-Link">
    <w:name w:val="SC - Link"/>
    <w:qFormat/>
    <w:rsid w:val="003C59D6"/>
    <w:pPr>
      <w:spacing w:before="200" w:after="240"/>
    </w:pPr>
    <w:rPr>
      <w:rFonts w:eastAsiaTheme="majorEastAsia" w:cstheme="majorBidi"/>
      <w:b/>
      <w:color w:val="00B050"/>
      <w:szCs w:val="21"/>
      <w:lang w:val="en"/>
    </w:rPr>
  </w:style>
  <w:style w:type="paragraph" w:customStyle="1" w:styleId="P-Source">
    <w:name w:val="P - Source"/>
    <w:qFormat/>
    <w:rsid w:val="003C59D6"/>
    <w:pPr>
      <w:shd w:val="solid" w:color="auto" w:fill="auto"/>
    </w:pPr>
    <w:rPr>
      <w:rFonts w:ascii="Courier" w:eastAsia="Arial" w:hAnsi="Courier" w:cs="Consolas"/>
      <w:szCs w:val="21"/>
      <w:lang w:val="en"/>
    </w:rPr>
  </w:style>
  <w:style w:type="paragraph" w:customStyle="1" w:styleId="L-Regular">
    <w:name w:val="L - Regular"/>
    <w:basedOn w:val="L-Numbers"/>
    <w:qFormat/>
    <w:rsid w:val="003C59D6"/>
    <w:pPr>
      <w:numPr>
        <w:numId w:val="0"/>
      </w:numPr>
      <w:ind w:left="720"/>
    </w:pPr>
  </w:style>
  <w:style w:type="paragraph" w:customStyle="1" w:styleId="L-Source">
    <w:name w:val="L - Source"/>
    <w:basedOn w:val="P-Source"/>
    <w:rsid w:val="003C59D6"/>
    <w:pPr>
      <w:shd w:val="pct50" w:color="D9E2F3" w:themeColor="accent1" w:themeTint="33" w:fill="auto"/>
      <w:ind w:left="720"/>
    </w:pPr>
  </w:style>
  <w:style w:type="table" w:styleId="TableGrid">
    <w:name w:val="Table Grid"/>
    <w:basedOn w:val="TableNormal"/>
    <w:uiPriority w:val="39"/>
    <w:rsid w:val="003C59D6"/>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3C59D6"/>
    <w:rPr>
      <w:rFonts w:ascii="Courier" w:hAnsi="Courier"/>
      <w:b/>
      <w:bdr w:val="none" w:sz="0" w:space="0" w:color="auto"/>
      <w:shd w:val="clear" w:color="auto" w:fill="F4D3D2"/>
    </w:rPr>
  </w:style>
  <w:style w:type="paragraph" w:customStyle="1" w:styleId="SC-Source">
    <w:name w:val="SC - Source"/>
    <w:basedOn w:val="P-Source"/>
    <w:qFormat/>
    <w:rsid w:val="003C59D6"/>
    <w:pPr>
      <w:shd w:val="pct50" w:color="D9E2F3" w:themeColor="accent1" w:themeTint="33" w:fill="auto"/>
    </w:pPr>
  </w:style>
  <w:style w:type="paragraph" w:customStyle="1" w:styleId="SP-Editorial">
    <w:name w:val="SP - Editorial"/>
    <w:next w:val="P-Regular"/>
    <w:qFormat/>
    <w:rsid w:val="003C59D6"/>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3C59D6"/>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3C59D6"/>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3C59D6"/>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C59D6"/>
    <w:rPr>
      <w:color w:val="0000FF"/>
      <w:u w:val="single"/>
    </w:rPr>
  </w:style>
  <w:style w:type="paragraph" w:customStyle="1" w:styleId="L2-Bullets">
    <w:name w:val="L2 - Bullets"/>
    <w:basedOn w:val="L-Bullets"/>
    <w:qFormat/>
    <w:rsid w:val="003C59D6"/>
    <w:pPr>
      <w:numPr>
        <w:numId w:val="51"/>
      </w:numPr>
      <w:ind w:left="1080"/>
    </w:pPr>
  </w:style>
  <w:style w:type="paragraph" w:customStyle="1" w:styleId="L3-Bullets">
    <w:name w:val="L3 - Bullets"/>
    <w:basedOn w:val="L2-Bullets"/>
    <w:qFormat/>
    <w:rsid w:val="003C59D6"/>
    <w:pPr>
      <w:numPr>
        <w:numId w:val="52"/>
      </w:numPr>
      <w:ind w:left="1434" w:hanging="357"/>
    </w:pPr>
  </w:style>
  <w:style w:type="paragraph" w:customStyle="1" w:styleId="L2-Numbers">
    <w:name w:val="L2 - Numbers"/>
    <w:basedOn w:val="L-Numbers"/>
    <w:qFormat/>
    <w:rsid w:val="003C59D6"/>
    <w:pPr>
      <w:numPr>
        <w:numId w:val="50"/>
      </w:numPr>
    </w:pPr>
  </w:style>
  <w:style w:type="paragraph" w:customStyle="1" w:styleId="L2-Alphabets">
    <w:name w:val="L2 - Alphabets"/>
    <w:basedOn w:val="L-Numbers"/>
    <w:qFormat/>
    <w:rsid w:val="003C59D6"/>
    <w:pPr>
      <w:numPr>
        <w:numId w:val="49"/>
      </w:numPr>
    </w:pPr>
  </w:style>
  <w:style w:type="paragraph" w:customStyle="1" w:styleId="L3-Numbers">
    <w:name w:val="L3 - Numbers"/>
    <w:basedOn w:val="L2-Numbers"/>
    <w:qFormat/>
    <w:rsid w:val="003C59D6"/>
    <w:pPr>
      <w:numPr>
        <w:numId w:val="48"/>
      </w:numPr>
      <w:tabs>
        <w:tab w:val="num" w:pos="360"/>
      </w:tabs>
      <w:ind w:left="1435" w:hanging="2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woodruff/Library/Group%20Containers/UBF8T346G9.Office/User%20Content.localized/Templates.localized/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5F87988D-050A-4FA9-9603-21AA222AA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10</TotalTime>
  <Pages>2</Pages>
  <Words>457</Words>
  <Characters>2605</Characters>
  <Application>Microsoft Office Word</Application>
  <DocSecurity>2</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29</cp:revision>
  <dcterms:created xsi:type="dcterms:W3CDTF">2019-09-30T16:14:00Z</dcterms:created>
  <dcterms:modified xsi:type="dcterms:W3CDTF">2023-11-06T01:02:00Z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