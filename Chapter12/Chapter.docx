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0E11F7-1724-477D-A6C2-55C2E9DE1F8D}"/>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