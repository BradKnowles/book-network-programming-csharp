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A8C16-1E12-4452-985D-57CE00492253}"/>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